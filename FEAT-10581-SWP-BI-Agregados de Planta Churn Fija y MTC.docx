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876"/>
        <w:tblW w:w="9214" w:type="dxa"/>
        <w:tblBorders>
          <w:top w:val="double" w:sz="18" w:space="0" w:color="000080"/>
          <w:left w:val="double" w:sz="18" w:space="0" w:color="000080"/>
          <w:bottom w:val="double" w:sz="18" w:space="0" w:color="000080"/>
          <w:right w:val="double" w:sz="18" w:space="0" w:color="000080"/>
          <w:insideH w:val="double" w:sz="18" w:space="0" w:color="000080"/>
          <w:insideV w:val="double" w:sz="18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B94AF4" w:rsidRPr="004037F9" w14:paraId="4A8CE27E" w14:textId="77777777" w:rsidTr="5A6D59B1">
        <w:tc>
          <w:tcPr>
            <w:tcW w:w="9214" w:type="dxa"/>
          </w:tcPr>
          <w:p w14:paraId="4A8CE279" w14:textId="77777777" w:rsidR="00B94AF4" w:rsidRPr="004037F9" w:rsidRDefault="00B94AF4" w:rsidP="00BC6DD1">
            <w:pPr>
              <w:spacing w:after="240"/>
              <w:ind w:left="-70"/>
              <w:jc w:val="center"/>
              <w:rPr>
                <w:rFonts w:ascii="Univers Condensed" w:hAnsi="Univers Condensed"/>
                <w:b/>
                <w:color w:val="800000"/>
                <w:sz w:val="36"/>
              </w:rPr>
            </w:pPr>
          </w:p>
          <w:p w14:paraId="3931ED15" w14:textId="77777777" w:rsidR="003C48F9" w:rsidRPr="004037F9" w:rsidRDefault="00B94AF4" w:rsidP="5A6D59B1">
            <w:pPr>
              <w:tabs>
                <w:tab w:val="center" w:pos="4502"/>
                <w:tab w:val="right" w:pos="9074"/>
              </w:tabs>
              <w:ind w:left="-70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  <w:szCs w:val="36"/>
              </w:rPr>
            </w:pPr>
            <w:r w:rsidRPr="5A6D59B1">
              <w:rPr>
                <w:rFonts w:ascii="Univers Condensed" w:hAnsi="Univers Condensed"/>
                <w:b/>
                <w:bCs/>
                <w:color w:val="800000"/>
                <w:sz w:val="36"/>
                <w:szCs w:val="36"/>
              </w:rPr>
              <w:t>PROYECTO</w:t>
            </w:r>
          </w:p>
          <w:p w14:paraId="4A8CE27A" w14:textId="2FF0852D" w:rsidR="00B94AF4" w:rsidRPr="004037F9" w:rsidRDefault="009A2CD1" w:rsidP="5A6D59B1">
            <w:pPr>
              <w:tabs>
                <w:tab w:val="center" w:pos="4502"/>
                <w:tab w:val="right" w:pos="9074"/>
              </w:tabs>
              <w:ind w:left="-70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  <w:szCs w:val="36"/>
              </w:rPr>
            </w:pPr>
            <w:r w:rsidRPr="004037F9">
              <w:rPr>
                <w:rFonts w:ascii="Univers Condensed" w:hAnsi="Univers Condensed"/>
                <w:b/>
                <w:color w:val="800000"/>
                <w:sz w:val="36"/>
              </w:rPr>
              <w:tab/>
            </w:r>
          </w:p>
          <w:p w14:paraId="4A8CE27C" w14:textId="3A076507" w:rsidR="004B5873" w:rsidRPr="004037F9" w:rsidRDefault="008B5061" w:rsidP="004B5873">
            <w:pPr>
              <w:tabs>
                <w:tab w:val="center" w:pos="4502"/>
                <w:tab w:val="right" w:pos="9074"/>
              </w:tabs>
              <w:ind w:left="-70"/>
              <w:jc w:val="center"/>
              <w:rPr>
                <w:rFonts w:ascii="Univers Condensed" w:hAnsi="Univers Condensed"/>
                <w:b/>
                <w:color w:val="800000"/>
                <w:sz w:val="36"/>
                <w:lang w:val="es-PE"/>
              </w:rPr>
            </w:pPr>
            <w:r w:rsidRPr="5A6D59B1">
              <w:rPr>
                <w:rFonts w:ascii="Univers Condensed" w:hAnsi="Univers Condensed"/>
                <w:b/>
                <w:bCs/>
                <w:color w:val="800000"/>
                <w:sz w:val="36"/>
                <w:szCs w:val="36"/>
                <w:lang w:val="es-PE"/>
              </w:rPr>
              <w:t>FEAT-</w:t>
            </w:r>
            <w:r w:rsidR="004B5873">
              <w:rPr>
                <w:rFonts w:ascii="Univers Condensed" w:hAnsi="Univers Condensed"/>
                <w:b/>
                <w:bCs/>
                <w:color w:val="800000"/>
                <w:sz w:val="36"/>
                <w:szCs w:val="36"/>
                <w:lang w:val="es-PE"/>
              </w:rPr>
              <w:t>1</w:t>
            </w:r>
            <w:r w:rsidR="001952C4">
              <w:rPr>
                <w:rFonts w:ascii="Univers Condensed" w:hAnsi="Univers Condensed"/>
                <w:b/>
                <w:bCs/>
                <w:color w:val="800000"/>
                <w:sz w:val="36"/>
                <w:szCs w:val="36"/>
                <w:lang w:val="es-PE"/>
              </w:rPr>
              <w:t>0581</w:t>
            </w:r>
          </w:p>
          <w:p w14:paraId="4A8CE27D" w14:textId="562ED2F3" w:rsidR="004037F9" w:rsidRPr="004037F9" w:rsidRDefault="004037F9" w:rsidP="005360E0">
            <w:pPr>
              <w:tabs>
                <w:tab w:val="center" w:pos="4502"/>
                <w:tab w:val="right" w:pos="9074"/>
              </w:tabs>
              <w:spacing w:after="240"/>
              <w:ind w:left="-70"/>
              <w:jc w:val="center"/>
              <w:rPr>
                <w:rFonts w:ascii="Univers Condensed" w:hAnsi="Univers Condensed"/>
                <w:b/>
                <w:color w:val="800000"/>
                <w:sz w:val="36"/>
                <w:lang w:val="es-PE"/>
              </w:rPr>
            </w:pPr>
          </w:p>
        </w:tc>
      </w:tr>
      <w:tr w:rsidR="00B94AF4" w:rsidRPr="004037F9" w14:paraId="4A8CE287" w14:textId="77777777" w:rsidTr="5A6D59B1">
        <w:tc>
          <w:tcPr>
            <w:tcW w:w="9214" w:type="dxa"/>
          </w:tcPr>
          <w:p w14:paraId="4A8CE27F" w14:textId="77777777" w:rsidR="00B94AF4" w:rsidRPr="004037F9" w:rsidRDefault="00B94AF4" w:rsidP="00BC6DD1">
            <w:pPr>
              <w:spacing w:before="240" w:after="240"/>
              <w:jc w:val="center"/>
              <w:rPr>
                <w:rFonts w:ascii="Univers Condensed" w:hAnsi="Univers Condensed" w:cs="Arial"/>
                <w:b/>
                <w:color w:val="800000"/>
                <w:sz w:val="36"/>
                <w:u w:val="single"/>
              </w:rPr>
            </w:pPr>
            <w:proofErr w:type="gramStart"/>
            <w:r w:rsidRPr="004037F9">
              <w:rPr>
                <w:rFonts w:ascii="Univers Condensed" w:hAnsi="Univers Condensed" w:cs="Arial"/>
                <w:b/>
                <w:color w:val="800000"/>
                <w:sz w:val="36"/>
                <w:u w:val="single"/>
              </w:rPr>
              <w:t>ACTIVIDAD  MEGON</w:t>
            </w:r>
            <w:proofErr w:type="gramEnd"/>
          </w:p>
          <w:p w14:paraId="4A8CE280" w14:textId="77777777" w:rsidR="00B94AF4" w:rsidRPr="004037F9" w:rsidRDefault="00B94AF4" w:rsidP="00BC6DD1">
            <w:pPr>
              <w:jc w:val="center"/>
              <w:rPr>
                <w:rFonts w:ascii="Univers Condensed" w:hAnsi="Univers Condensed" w:cs="Arial"/>
                <w:b/>
                <w:color w:val="800000"/>
                <w:sz w:val="36"/>
              </w:rPr>
            </w:pPr>
          </w:p>
          <w:p w14:paraId="4A8CE281" w14:textId="77777777" w:rsidR="00B94AF4" w:rsidRPr="004037F9" w:rsidRDefault="00B94AF4" w:rsidP="00BC6DD1">
            <w:pPr>
              <w:jc w:val="center"/>
              <w:rPr>
                <w:rFonts w:ascii="Univers Condensed" w:hAnsi="Univers Condensed" w:cs="Arial"/>
                <w:b/>
                <w:color w:val="800000"/>
                <w:sz w:val="36"/>
              </w:rPr>
            </w:pPr>
          </w:p>
          <w:p w14:paraId="4A8CE283" w14:textId="77777777" w:rsidR="00B94AF4" w:rsidRPr="004037F9" w:rsidRDefault="00B94AF4" w:rsidP="00BC6DD1">
            <w:pPr>
              <w:spacing w:before="120" w:after="120"/>
              <w:jc w:val="center"/>
              <w:rPr>
                <w:rFonts w:ascii="Univers Condensed" w:hAnsi="Univers Condensed"/>
                <w:b/>
                <w:color w:val="800000"/>
                <w:sz w:val="36"/>
              </w:rPr>
            </w:pPr>
            <w:r w:rsidRPr="004037F9">
              <w:rPr>
                <w:rFonts w:ascii="Univers Condensed" w:hAnsi="Univers Condensed"/>
                <w:b/>
                <w:color w:val="800000"/>
                <w:sz w:val="36"/>
              </w:rPr>
              <w:t xml:space="preserve">SOFTWARE PRODUCIDO </w:t>
            </w:r>
          </w:p>
          <w:p w14:paraId="4A8CE284" w14:textId="77777777" w:rsidR="00B94AF4" w:rsidRPr="004037F9" w:rsidRDefault="00B94AF4" w:rsidP="00BC6DD1">
            <w:pPr>
              <w:spacing w:before="120" w:after="120"/>
              <w:jc w:val="center"/>
              <w:rPr>
                <w:rFonts w:ascii="Univers Condensed" w:hAnsi="Univers Condensed" w:cs="Arial"/>
                <w:color w:val="800000"/>
                <w:sz w:val="36"/>
                <w:lang w:val="es-ES"/>
              </w:rPr>
            </w:pPr>
          </w:p>
          <w:p w14:paraId="4A8CE285" w14:textId="77777777" w:rsidR="00B94AF4" w:rsidRPr="004037F9" w:rsidRDefault="00B94AF4" w:rsidP="000E6B10">
            <w:pPr>
              <w:jc w:val="right"/>
              <w:rPr>
                <w:rFonts w:ascii="Univers Condensed" w:hAnsi="Univers Condensed" w:cs="Arial"/>
                <w:b/>
                <w:color w:val="800000"/>
                <w:sz w:val="36"/>
              </w:rPr>
            </w:pPr>
          </w:p>
          <w:p w14:paraId="4A8CE286" w14:textId="0BA9A773" w:rsidR="00B94AF4" w:rsidRPr="004037F9" w:rsidRDefault="001952C4" w:rsidP="002A6206">
            <w:pPr>
              <w:spacing w:before="360" w:after="240"/>
              <w:ind w:left="567" w:hanging="567"/>
              <w:jc w:val="center"/>
              <w:rPr>
                <w:rFonts w:ascii="Univers Condensed" w:hAnsi="Univers Condensed" w:cs="Arial"/>
                <w:color w:val="800000"/>
                <w:sz w:val="36"/>
              </w:rPr>
            </w:pPr>
            <w:r>
              <w:rPr>
                <w:rFonts w:ascii="Univers Condensed" w:hAnsi="Univers Condensed" w:cs="Arial"/>
                <w:b/>
                <w:color w:val="800000"/>
                <w:sz w:val="36"/>
              </w:rPr>
              <w:t>Diciembre</w:t>
            </w:r>
            <w:r w:rsidR="00B94AF4" w:rsidRPr="004037F9">
              <w:rPr>
                <w:rFonts w:ascii="Univers Condensed" w:hAnsi="Univers Condensed" w:cs="Arial"/>
                <w:b/>
                <w:color w:val="800000"/>
                <w:sz w:val="36"/>
              </w:rPr>
              <w:t>, 20</w:t>
            </w:r>
            <w:r w:rsidR="00CC239F" w:rsidRPr="004037F9">
              <w:rPr>
                <w:rFonts w:ascii="Univers Condensed" w:hAnsi="Univers Condensed" w:cs="Arial"/>
                <w:b/>
                <w:color w:val="800000"/>
                <w:sz w:val="36"/>
              </w:rPr>
              <w:t>2</w:t>
            </w:r>
            <w:r w:rsidR="006F4962">
              <w:rPr>
                <w:rFonts w:ascii="Univers Condensed" w:hAnsi="Univers Condensed" w:cs="Arial"/>
                <w:b/>
                <w:color w:val="800000"/>
                <w:sz w:val="36"/>
              </w:rPr>
              <w:t>3</w:t>
            </w:r>
          </w:p>
        </w:tc>
      </w:tr>
    </w:tbl>
    <w:p w14:paraId="4A8CE288" w14:textId="77777777" w:rsidR="00B94AF4" w:rsidRPr="004037F9" w:rsidRDefault="00B94AF4">
      <w:pPr>
        <w:jc w:val="center"/>
        <w:rPr>
          <w:rFonts w:ascii="Univers Condensed" w:hAnsi="Univers Condensed"/>
          <w:b/>
          <w:color w:val="0000FF"/>
          <w:sz w:val="32"/>
        </w:rPr>
      </w:pPr>
    </w:p>
    <w:p w14:paraId="4A8CE289" w14:textId="77777777" w:rsidR="00B94AF4" w:rsidRPr="004037F9" w:rsidRDefault="00B94AF4">
      <w:pPr>
        <w:jc w:val="center"/>
        <w:rPr>
          <w:rFonts w:ascii="Univers Condensed" w:hAnsi="Univers Condensed"/>
          <w:b/>
          <w:vanish/>
          <w:color w:val="0000FF"/>
          <w:sz w:val="32"/>
        </w:rPr>
      </w:pPr>
    </w:p>
    <w:p w14:paraId="4A8CE28A" w14:textId="77777777" w:rsidR="00B94AF4" w:rsidRPr="004037F9" w:rsidRDefault="00B94AF4">
      <w:pPr>
        <w:suppressAutoHyphens/>
        <w:spacing w:line="335" w:lineRule="auto"/>
        <w:jc w:val="center"/>
        <w:rPr>
          <w:rFonts w:ascii="Univers Condensed" w:hAnsi="Univers Condensed"/>
          <w:b/>
          <w:color w:val="0000FF"/>
          <w:sz w:val="28"/>
          <w:u w:val="single"/>
        </w:rPr>
      </w:pPr>
      <w:r w:rsidRPr="004037F9">
        <w:rPr>
          <w:rFonts w:ascii="Univers Condensed" w:hAnsi="Univers Condensed"/>
          <w:b/>
          <w:color w:val="0000FF"/>
          <w:sz w:val="28"/>
          <w:u w:val="single"/>
        </w:rPr>
        <w:br w:type="page"/>
      </w:r>
    </w:p>
    <w:p w14:paraId="4A8CE28B" w14:textId="77777777" w:rsidR="000149B5" w:rsidRPr="004037F9" w:rsidRDefault="000149B5" w:rsidP="000149B5">
      <w:pPr>
        <w:jc w:val="center"/>
        <w:rPr>
          <w:rFonts w:ascii="Univers Condensed" w:hAnsi="Univers Condensed" w:cstheme="minorHAnsi"/>
          <w:b/>
          <w:bCs/>
          <w:sz w:val="28"/>
          <w:szCs w:val="28"/>
        </w:rPr>
      </w:pPr>
      <w:bookmarkStart w:id="0" w:name="_Toc298336886"/>
      <w:r w:rsidRPr="004037F9">
        <w:rPr>
          <w:rFonts w:ascii="Univers Condensed" w:hAnsi="Univers Condensed" w:cstheme="minorHAnsi"/>
          <w:b/>
          <w:bCs/>
          <w:sz w:val="28"/>
          <w:szCs w:val="28"/>
        </w:rPr>
        <w:lastRenderedPageBreak/>
        <w:t>CONTENIDO</w:t>
      </w:r>
    </w:p>
    <w:p w14:paraId="4A8CE28C" w14:textId="77777777" w:rsidR="000149B5" w:rsidRPr="004037F9" w:rsidRDefault="000149B5" w:rsidP="000149B5">
      <w:pPr>
        <w:jc w:val="center"/>
        <w:rPr>
          <w:rFonts w:ascii="Univers Condensed" w:hAnsi="Univers Condensed" w:cstheme="minorHAnsi"/>
          <w:b/>
          <w:bCs/>
          <w:szCs w:val="24"/>
        </w:rPr>
      </w:pPr>
    </w:p>
    <w:p w14:paraId="4A8CE28D" w14:textId="77777777" w:rsidR="000149B5" w:rsidRPr="004037F9" w:rsidRDefault="000149B5" w:rsidP="000149B5">
      <w:pPr>
        <w:rPr>
          <w:rFonts w:ascii="Univers Condensed" w:hAnsi="Univers Condensed" w:cstheme="minorHAnsi"/>
          <w:szCs w:val="24"/>
        </w:rPr>
      </w:pPr>
    </w:p>
    <w:p w14:paraId="6AA33547" w14:textId="2C367462" w:rsidR="00F31144" w:rsidRPr="004037F9" w:rsidRDefault="006A4A6A">
      <w:pPr>
        <w:pStyle w:val="TDC2"/>
        <w:rPr>
          <w:rFonts w:ascii="Univers Condensed" w:eastAsiaTheme="minorEastAsia" w:hAnsi="Univers Condensed" w:cstheme="minorHAnsi"/>
          <w:bCs w:val="0"/>
          <w:i w:val="0"/>
          <w:iCs w:val="0"/>
          <w:snapToGrid/>
          <w:szCs w:val="22"/>
          <w:lang w:val="es-PE" w:eastAsia="es-PE"/>
        </w:rPr>
      </w:pPr>
      <w:r w:rsidRPr="004037F9">
        <w:rPr>
          <w:rFonts w:ascii="Univers Condensed" w:hAnsi="Univers Condensed" w:cstheme="minorHAnsi"/>
          <w:sz w:val="24"/>
          <w:lang w:val="es-ES_tradnl"/>
        </w:rPr>
        <w:fldChar w:fldCharType="begin"/>
      </w:r>
      <w:r w:rsidR="000149B5" w:rsidRPr="004037F9">
        <w:rPr>
          <w:rFonts w:ascii="Univers Condensed" w:hAnsi="Univers Condensed" w:cstheme="minorHAnsi"/>
          <w:sz w:val="24"/>
          <w:lang w:val="es-ES_tradnl"/>
        </w:rPr>
        <w:instrText xml:space="preserve"> TOC \o "1-3" \h \z </w:instrText>
      </w:r>
      <w:r w:rsidRPr="004037F9">
        <w:rPr>
          <w:rFonts w:ascii="Univers Condensed" w:hAnsi="Univers Condensed" w:cstheme="minorHAnsi"/>
          <w:sz w:val="24"/>
          <w:lang w:val="es-ES_tradnl"/>
        </w:rPr>
        <w:fldChar w:fldCharType="separate"/>
      </w:r>
      <w:hyperlink w:anchor="_Toc56545088" w:history="1">
        <w:r w:rsidR="00F31144" w:rsidRPr="004037F9">
          <w:rPr>
            <w:rStyle w:val="Hipervnculo"/>
            <w:rFonts w:ascii="Univers Condensed" w:hAnsi="Univers Condensed" w:cstheme="minorHAnsi"/>
          </w:rPr>
          <w:t>1.</w:t>
        </w:r>
        <w:r w:rsidR="00F31144" w:rsidRPr="004037F9">
          <w:rPr>
            <w:rFonts w:ascii="Univers Condensed" w:eastAsiaTheme="minorEastAsia" w:hAnsi="Univers Condensed" w:cstheme="minorHAnsi"/>
            <w:bCs w:val="0"/>
            <w:i w:val="0"/>
            <w:iCs w:val="0"/>
            <w:snapToGrid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</w:rPr>
          <w:t>INFORMACION GENERAL</w:t>
        </w:r>
        <w:r w:rsidR="00F31144" w:rsidRPr="004037F9">
          <w:rPr>
            <w:rFonts w:ascii="Univers Condensed" w:hAnsi="Univers Condensed" w:cstheme="minorHAnsi"/>
            <w:webHidden/>
          </w:rPr>
          <w:tab/>
        </w:r>
        <w:r w:rsidR="00F31144" w:rsidRPr="004037F9">
          <w:rPr>
            <w:rFonts w:ascii="Univers Condensed" w:hAnsi="Univers Condensed" w:cstheme="minorHAnsi"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webHidden/>
          </w:rPr>
          <w:instrText xml:space="preserve"> PAGEREF _Toc56545088 \h </w:instrText>
        </w:r>
        <w:r w:rsidR="00F31144" w:rsidRPr="004037F9">
          <w:rPr>
            <w:rFonts w:ascii="Univers Condensed" w:hAnsi="Univers Condensed" w:cstheme="minorHAnsi"/>
            <w:webHidden/>
          </w:rPr>
        </w:r>
        <w:r w:rsidR="00F31144" w:rsidRPr="004037F9">
          <w:rPr>
            <w:rFonts w:ascii="Univers Condensed" w:hAnsi="Univers Condensed" w:cstheme="minorHAnsi"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webHidden/>
          </w:rPr>
          <w:t>3</w:t>
        </w:r>
        <w:r w:rsidR="00F31144" w:rsidRPr="004037F9">
          <w:rPr>
            <w:rFonts w:ascii="Univers Condensed" w:hAnsi="Univers Condensed" w:cstheme="minorHAnsi"/>
            <w:webHidden/>
          </w:rPr>
          <w:fldChar w:fldCharType="end"/>
        </w:r>
      </w:hyperlink>
    </w:p>
    <w:p w14:paraId="123FC35B" w14:textId="63BF7ADD" w:rsidR="00F31144" w:rsidRPr="004037F9" w:rsidRDefault="00000000">
      <w:pPr>
        <w:pStyle w:val="TDC1"/>
        <w:tabs>
          <w:tab w:val="left" w:pos="480"/>
          <w:tab w:val="right" w:leader="dot" w:pos="9202"/>
        </w:tabs>
        <w:rPr>
          <w:rFonts w:ascii="Univers Condensed" w:eastAsiaTheme="minorEastAsia" w:hAnsi="Univers Condensed" w:cstheme="minorHAnsi"/>
          <w:b w:val="0"/>
          <w:i w:val="0"/>
          <w:noProof/>
          <w:sz w:val="22"/>
          <w:szCs w:val="22"/>
          <w:lang w:val="es-PE" w:eastAsia="es-PE"/>
        </w:rPr>
      </w:pPr>
      <w:hyperlink w:anchor="_Toc56545089" w:history="1">
        <w:r w:rsidR="00F31144" w:rsidRPr="004037F9">
          <w:rPr>
            <w:rStyle w:val="Hipervnculo"/>
            <w:rFonts w:ascii="Univers Condensed" w:hAnsi="Univers Condensed" w:cstheme="minorHAnsi"/>
            <w:noProof/>
          </w:rPr>
          <w:t>1.</w:t>
        </w:r>
        <w:r w:rsidR="00F31144" w:rsidRPr="004037F9">
          <w:rPr>
            <w:rFonts w:ascii="Univers Condensed" w:eastAsiaTheme="minorEastAsia" w:hAnsi="Univers Condensed" w:cstheme="minorHAnsi"/>
            <w:b w:val="0"/>
            <w:i w:val="0"/>
            <w:noProof/>
            <w:sz w:val="22"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noProof/>
          </w:rPr>
          <w:t>RELACION DE COMPONENTES</w:t>
        </w:r>
        <w:r w:rsidR="00F31144" w:rsidRPr="004037F9">
          <w:rPr>
            <w:rFonts w:ascii="Univers Condensed" w:hAnsi="Univers Condensed" w:cstheme="minorHAnsi"/>
            <w:noProof/>
            <w:webHidden/>
          </w:rPr>
          <w:tab/>
        </w:r>
        <w:r w:rsidR="00F31144" w:rsidRPr="004037F9">
          <w:rPr>
            <w:rFonts w:ascii="Univers Condensed" w:hAnsi="Univers Condensed" w:cstheme="minorHAnsi"/>
            <w:noProof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noProof/>
            <w:webHidden/>
          </w:rPr>
          <w:instrText xml:space="preserve"> PAGEREF _Toc56545089 \h </w:instrText>
        </w:r>
        <w:r w:rsidR="00F31144" w:rsidRPr="004037F9">
          <w:rPr>
            <w:rFonts w:ascii="Univers Condensed" w:hAnsi="Univers Condensed" w:cstheme="minorHAnsi"/>
            <w:noProof/>
            <w:webHidden/>
          </w:rPr>
        </w:r>
        <w:r w:rsidR="00F31144" w:rsidRPr="004037F9">
          <w:rPr>
            <w:rFonts w:ascii="Univers Condensed" w:hAnsi="Univers Condensed" w:cstheme="minorHAnsi"/>
            <w:noProof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noProof/>
            <w:webHidden/>
          </w:rPr>
          <w:t>5</w:t>
        </w:r>
        <w:r w:rsidR="00F31144" w:rsidRPr="004037F9">
          <w:rPr>
            <w:rFonts w:ascii="Univers Condensed" w:hAnsi="Univers Condensed" w:cstheme="minorHAnsi"/>
            <w:noProof/>
            <w:webHidden/>
          </w:rPr>
          <w:fldChar w:fldCharType="end"/>
        </w:r>
      </w:hyperlink>
    </w:p>
    <w:p w14:paraId="33363661" w14:textId="6244094E" w:rsidR="00F31144" w:rsidRPr="004037F9" w:rsidRDefault="00000000">
      <w:pPr>
        <w:pStyle w:val="TDC2"/>
        <w:rPr>
          <w:rFonts w:ascii="Univers Condensed" w:eastAsiaTheme="minorEastAsia" w:hAnsi="Univers Condensed" w:cstheme="minorHAnsi"/>
          <w:bCs w:val="0"/>
          <w:i w:val="0"/>
          <w:iCs w:val="0"/>
          <w:snapToGrid/>
          <w:szCs w:val="22"/>
          <w:lang w:val="es-PE" w:eastAsia="es-PE"/>
        </w:rPr>
      </w:pPr>
      <w:hyperlink w:anchor="_Toc56545090" w:history="1"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1.1</w:t>
        </w:r>
        <w:r w:rsidR="00F31144" w:rsidRPr="004037F9">
          <w:rPr>
            <w:rFonts w:ascii="Univers Condensed" w:eastAsiaTheme="minorEastAsia" w:hAnsi="Univers Condensed" w:cstheme="minorHAnsi"/>
            <w:bCs w:val="0"/>
            <w:i w:val="0"/>
            <w:iCs w:val="0"/>
            <w:snapToGrid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Ficha de Componentes:</w:t>
        </w:r>
        <w:r w:rsidR="00F31144" w:rsidRPr="004037F9">
          <w:rPr>
            <w:rFonts w:ascii="Univers Condensed" w:hAnsi="Univers Condensed" w:cstheme="minorHAnsi"/>
            <w:webHidden/>
          </w:rPr>
          <w:tab/>
        </w:r>
        <w:r w:rsidR="00F31144" w:rsidRPr="004037F9">
          <w:rPr>
            <w:rFonts w:ascii="Univers Condensed" w:hAnsi="Univers Condensed" w:cstheme="minorHAnsi"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webHidden/>
          </w:rPr>
          <w:instrText xml:space="preserve"> PAGEREF _Toc56545090 \h </w:instrText>
        </w:r>
        <w:r w:rsidR="00F31144" w:rsidRPr="004037F9">
          <w:rPr>
            <w:rFonts w:ascii="Univers Condensed" w:hAnsi="Univers Condensed" w:cstheme="minorHAnsi"/>
            <w:webHidden/>
          </w:rPr>
        </w:r>
        <w:r w:rsidR="00F31144" w:rsidRPr="004037F9">
          <w:rPr>
            <w:rFonts w:ascii="Univers Condensed" w:hAnsi="Univers Condensed" w:cstheme="minorHAnsi"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webHidden/>
          </w:rPr>
          <w:t>5</w:t>
        </w:r>
        <w:r w:rsidR="00F31144" w:rsidRPr="004037F9">
          <w:rPr>
            <w:rFonts w:ascii="Univers Condensed" w:hAnsi="Univers Condensed" w:cstheme="minorHAnsi"/>
            <w:webHidden/>
          </w:rPr>
          <w:fldChar w:fldCharType="end"/>
        </w:r>
      </w:hyperlink>
    </w:p>
    <w:p w14:paraId="41D0E32E" w14:textId="69075A12" w:rsidR="00F31144" w:rsidRPr="004037F9" w:rsidRDefault="00000000">
      <w:pPr>
        <w:pStyle w:val="TDC2"/>
        <w:rPr>
          <w:rFonts w:ascii="Univers Condensed" w:eastAsiaTheme="minorEastAsia" w:hAnsi="Univers Condensed" w:cstheme="minorHAnsi"/>
          <w:bCs w:val="0"/>
          <w:i w:val="0"/>
          <w:iCs w:val="0"/>
          <w:snapToGrid/>
          <w:szCs w:val="22"/>
          <w:lang w:val="es-PE" w:eastAsia="es-PE"/>
        </w:rPr>
      </w:pPr>
      <w:hyperlink w:anchor="_Toc56545091" w:history="1"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1.2</w:t>
        </w:r>
        <w:r w:rsidR="00F31144" w:rsidRPr="004037F9">
          <w:rPr>
            <w:rFonts w:ascii="Univers Condensed" w:eastAsiaTheme="minorEastAsia" w:hAnsi="Univers Condensed" w:cstheme="minorHAnsi"/>
            <w:bCs w:val="0"/>
            <w:i w:val="0"/>
            <w:iCs w:val="0"/>
            <w:snapToGrid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Ficha de Transmisión:</w:t>
        </w:r>
        <w:r w:rsidR="00F31144" w:rsidRPr="004037F9">
          <w:rPr>
            <w:rFonts w:ascii="Univers Condensed" w:hAnsi="Univers Condensed" w:cstheme="minorHAnsi"/>
            <w:webHidden/>
          </w:rPr>
          <w:tab/>
        </w:r>
        <w:r w:rsidR="00F31144" w:rsidRPr="004037F9">
          <w:rPr>
            <w:rFonts w:ascii="Univers Condensed" w:hAnsi="Univers Condensed" w:cstheme="minorHAnsi"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webHidden/>
          </w:rPr>
          <w:instrText xml:space="preserve"> PAGEREF _Toc56545091 \h </w:instrText>
        </w:r>
        <w:r w:rsidR="00F31144" w:rsidRPr="004037F9">
          <w:rPr>
            <w:rFonts w:ascii="Univers Condensed" w:hAnsi="Univers Condensed" w:cstheme="minorHAnsi"/>
            <w:webHidden/>
          </w:rPr>
        </w:r>
        <w:r w:rsidR="00F31144" w:rsidRPr="004037F9">
          <w:rPr>
            <w:rFonts w:ascii="Univers Condensed" w:hAnsi="Univers Condensed" w:cstheme="minorHAnsi"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webHidden/>
          </w:rPr>
          <w:t>5</w:t>
        </w:r>
        <w:r w:rsidR="00F31144" w:rsidRPr="004037F9">
          <w:rPr>
            <w:rFonts w:ascii="Univers Condensed" w:hAnsi="Univers Condensed" w:cstheme="minorHAnsi"/>
            <w:webHidden/>
          </w:rPr>
          <w:fldChar w:fldCharType="end"/>
        </w:r>
      </w:hyperlink>
    </w:p>
    <w:p w14:paraId="05A8418B" w14:textId="0B8722FB" w:rsidR="00F31144" w:rsidRPr="004037F9" w:rsidRDefault="00000000">
      <w:pPr>
        <w:pStyle w:val="TDC2"/>
        <w:rPr>
          <w:rFonts w:ascii="Univers Condensed" w:eastAsiaTheme="minorEastAsia" w:hAnsi="Univers Condensed" w:cstheme="minorHAnsi"/>
          <w:bCs w:val="0"/>
          <w:i w:val="0"/>
          <w:iCs w:val="0"/>
          <w:snapToGrid/>
          <w:szCs w:val="22"/>
          <w:lang w:val="es-PE" w:eastAsia="es-PE"/>
        </w:rPr>
      </w:pPr>
      <w:hyperlink w:anchor="_Toc56545092" w:history="1"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1.3</w:t>
        </w:r>
        <w:r w:rsidR="00F31144" w:rsidRPr="004037F9">
          <w:rPr>
            <w:rFonts w:ascii="Univers Condensed" w:eastAsiaTheme="minorEastAsia" w:hAnsi="Univers Condensed" w:cstheme="minorHAnsi"/>
            <w:bCs w:val="0"/>
            <w:i w:val="0"/>
            <w:iCs w:val="0"/>
            <w:snapToGrid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Matriz de Seguridad:</w:t>
        </w:r>
        <w:r w:rsidR="00F31144" w:rsidRPr="004037F9">
          <w:rPr>
            <w:rFonts w:ascii="Univers Condensed" w:hAnsi="Univers Condensed" w:cstheme="minorHAnsi"/>
            <w:webHidden/>
          </w:rPr>
          <w:tab/>
        </w:r>
        <w:r w:rsidR="00F31144" w:rsidRPr="004037F9">
          <w:rPr>
            <w:rFonts w:ascii="Univers Condensed" w:hAnsi="Univers Condensed" w:cstheme="minorHAnsi"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webHidden/>
          </w:rPr>
          <w:instrText xml:space="preserve"> PAGEREF _Toc56545092 \h </w:instrText>
        </w:r>
        <w:r w:rsidR="00F31144" w:rsidRPr="004037F9">
          <w:rPr>
            <w:rFonts w:ascii="Univers Condensed" w:hAnsi="Univers Condensed" w:cstheme="minorHAnsi"/>
            <w:webHidden/>
          </w:rPr>
        </w:r>
        <w:r w:rsidR="00F31144" w:rsidRPr="004037F9">
          <w:rPr>
            <w:rFonts w:ascii="Univers Condensed" w:hAnsi="Univers Condensed" w:cstheme="minorHAnsi"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webHidden/>
          </w:rPr>
          <w:t>5</w:t>
        </w:r>
        <w:r w:rsidR="00F31144" w:rsidRPr="004037F9">
          <w:rPr>
            <w:rFonts w:ascii="Univers Condensed" w:hAnsi="Univers Condensed" w:cstheme="minorHAnsi"/>
            <w:webHidden/>
          </w:rPr>
          <w:fldChar w:fldCharType="end"/>
        </w:r>
      </w:hyperlink>
    </w:p>
    <w:p w14:paraId="22E71F34" w14:textId="52EDCA4D" w:rsidR="00F31144" w:rsidRPr="004037F9" w:rsidRDefault="00000000">
      <w:pPr>
        <w:pStyle w:val="TDC2"/>
        <w:rPr>
          <w:rFonts w:ascii="Univers Condensed" w:eastAsiaTheme="minorEastAsia" w:hAnsi="Univers Condensed" w:cstheme="minorHAnsi"/>
          <w:bCs w:val="0"/>
          <w:i w:val="0"/>
          <w:iCs w:val="0"/>
          <w:snapToGrid/>
          <w:szCs w:val="22"/>
          <w:lang w:val="es-PE" w:eastAsia="es-PE"/>
        </w:rPr>
      </w:pPr>
      <w:hyperlink w:anchor="_Toc56545093" w:history="1"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1.4</w:t>
        </w:r>
        <w:r w:rsidR="00F31144" w:rsidRPr="004037F9">
          <w:rPr>
            <w:rFonts w:ascii="Univers Condensed" w:eastAsiaTheme="minorEastAsia" w:hAnsi="Univers Condensed" w:cstheme="minorHAnsi"/>
            <w:bCs w:val="0"/>
            <w:i w:val="0"/>
            <w:iCs w:val="0"/>
            <w:snapToGrid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flujos de Procesos:</w:t>
        </w:r>
        <w:r w:rsidR="00F31144" w:rsidRPr="004037F9">
          <w:rPr>
            <w:rFonts w:ascii="Univers Condensed" w:hAnsi="Univers Condensed" w:cstheme="minorHAnsi"/>
            <w:webHidden/>
          </w:rPr>
          <w:tab/>
        </w:r>
        <w:r w:rsidR="00F31144" w:rsidRPr="004037F9">
          <w:rPr>
            <w:rFonts w:ascii="Univers Condensed" w:hAnsi="Univers Condensed" w:cstheme="minorHAnsi"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webHidden/>
          </w:rPr>
          <w:instrText xml:space="preserve"> PAGEREF _Toc56545093 \h </w:instrText>
        </w:r>
        <w:r w:rsidR="00F31144" w:rsidRPr="004037F9">
          <w:rPr>
            <w:rFonts w:ascii="Univers Condensed" w:hAnsi="Univers Condensed" w:cstheme="minorHAnsi"/>
            <w:webHidden/>
          </w:rPr>
        </w:r>
        <w:r w:rsidR="00F31144" w:rsidRPr="004037F9">
          <w:rPr>
            <w:rFonts w:ascii="Univers Condensed" w:hAnsi="Univers Condensed" w:cstheme="minorHAnsi"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webHidden/>
          </w:rPr>
          <w:t>5</w:t>
        </w:r>
        <w:r w:rsidR="00F31144" w:rsidRPr="004037F9">
          <w:rPr>
            <w:rFonts w:ascii="Univers Condensed" w:hAnsi="Univers Condensed" w:cstheme="minorHAnsi"/>
            <w:webHidden/>
          </w:rPr>
          <w:fldChar w:fldCharType="end"/>
        </w:r>
      </w:hyperlink>
    </w:p>
    <w:p w14:paraId="17A4E017" w14:textId="78711496" w:rsidR="00F31144" w:rsidRPr="004037F9" w:rsidRDefault="00000000">
      <w:pPr>
        <w:pStyle w:val="TDC2"/>
        <w:rPr>
          <w:rFonts w:ascii="Univers Condensed" w:eastAsiaTheme="minorEastAsia" w:hAnsi="Univers Condensed" w:cstheme="minorHAnsi"/>
          <w:bCs w:val="0"/>
          <w:i w:val="0"/>
          <w:iCs w:val="0"/>
          <w:snapToGrid/>
          <w:szCs w:val="22"/>
          <w:lang w:val="es-PE" w:eastAsia="es-PE"/>
        </w:rPr>
      </w:pPr>
      <w:hyperlink w:anchor="_Toc56545094" w:history="1"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1.5</w:t>
        </w:r>
        <w:r w:rsidR="00F31144" w:rsidRPr="004037F9">
          <w:rPr>
            <w:rFonts w:ascii="Univers Condensed" w:eastAsiaTheme="minorEastAsia" w:hAnsi="Univers Condensed" w:cstheme="minorHAnsi"/>
            <w:bCs w:val="0"/>
            <w:i w:val="0"/>
            <w:iCs w:val="0"/>
            <w:snapToGrid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DIAGRAMA DE ARQUITECTURA:</w:t>
        </w:r>
        <w:r w:rsidR="00F31144" w:rsidRPr="004037F9">
          <w:rPr>
            <w:rFonts w:ascii="Univers Condensed" w:hAnsi="Univers Condensed" w:cstheme="minorHAnsi"/>
            <w:webHidden/>
          </w:rPr>
          <w:tab/>
        </w:r>
        <w:r w:rsidR="00F31144" w:rsidRPr="004037F9">
          <w:rPr>
            <w:rFonts w:ascii="Univers Condensed" w:hAnsi="Univers Condensed" w:cstheme="minorHAnsi"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webHidden/>
          </w:rPr>
          <w:instrText xml:space="preserve"> PAGEREF _Toc56545094 \h </w:instrText>
        </w:r>
        <w:r w:rsidR="00F31144" w:rsidRPr="004037F9">
          <w:rPr>
            <w:rFonts w:ascii="Univers Condensed" w:hAnsi="Univers Condensed" w:cstheme="minorHAnsi"/>
            <w:webHidden/>
          </w:rPr>
        </w:r>
        <w:r w:rsidR="00F31144" w:rsidRPr="004037F9">
          <w:rPr>
            <w:rFonts w:ascii="Univers Condensed" w:hAnsi="Univers Condensed" w:cstheme="minorHAnsi"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webHidden/>
          </w:rPr>
          <w:t>5</w:t>
        </w:r>
        <w:r w:rsidR="00F31144" w:rsidRPr="004037F9">
          <w:rPr>
            <w:rFonts w:ascii="Univers Condensed" w:hAnsi="Univers Condensed" w:cstheme="minorHAnsi"/>
            <w:webHidden/>
          </w:rPr>
          <w:fldChar w:fldCharType="end"/>
        </w:r>
      </w:hyperlink>
    </w:p>
    <w:p w14:paraId="2B358FCC" w14:textId="1E275E63" w:rsidR="00F31144" w:rsidRPr="004037F9" w:rsidRDefault="00000000">
      <w:pPr>
        <w:pStyle w:val="TDC2"/>
        <w:rPr>
          <w:rFonts w:ascii="Univers Condensed" w:eastAsiaTheme="minorEastAsia" w:hAnsi="Univers Condensed" w:cstheme="minorHAnsi"/>
          <w:bCs w:val="0"/>
          <w:i w:val="0"/>
          <w:iCs w:val="0"/>
          <w:snapToGrid/>
          <w:szCs w:val="22"/>
          <w:lang w:val="es-PE" w:eastAsia="es-PE"/>
        </w:rPr>
      </w:pPr>
      <w:hyperlink w:anchor="_Toc56545095" w:history="1"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1.6</w:t>
        </w:r>
        <w:r w:rsidR="00F31144" w:rsidRPr="004037F9">
          <w:rPr>
            <w:rFonts w:ascii="Univers Condensed" w:eastAsiaTheme="minorEastAsia" w:hAnsi="Univers Condensed" w:cstheme="minorHAnsi"/>
            <w:bCs w:val="0"/>
            <w:i w:val="0"/>
            <w:iCs w:val="0"/>
            <w:snapToGrid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DIAGRAMA DE DESPLIEGUE:</w:t>
        </w:r>
        <w:r w:rsidR="00F31144" w:rsidRPr="004037F9">
          <w:rPr>
            <w:rFonts w:ascii="Univers Condensed" w:hAnsi="Univers Condensed" w:cstheme="minorHAnsi"/>
            <w:webHidden/>
          </w:rPr>
          <w:tab/>
        </w:r>
        <w:r w:rsidR="00F31144" w:rsidRPr="004037F9">
          <w:rPr>
            <w:rFonts w:ascii="Univers Condensed" w:hAnsi="Univers Condensed" w:cstheme="minorHAnsi"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webHidden/>
          </w:rPr>
          <w:instrText xml:space="preserve"> PAGEREF _Toc56545095 \h </w:instrText>
        </w:r>
        <w:r w:rsidR="00F31144" w:rsidRPr="004037F9">
          <w:rPr>
            <w:rFonts w:ascii="Univers Condensed" w:hAnsi="Univers Condensed" w:cstheme="minorHAnsi"/>
            <w:webHidden/>
          </w:rPr>
        </w:r>
        <w:r w:rsidR="00F31144" w:rsidRPr="004037F9">
          <w:rPr>
            <w:rFonts w:ascii="Univers Condensed" w:hAnsi="Univers Condensed" w:cstheme="minorHAnsi"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webHidden/>
          </w:rPr>
          <w:t>5</w:t>
        </w:r>
        <w:r w:rsidR="00F31144" w:rsidRPr="004037F9">
          <w:rPr>
            <w:rFonts w:ascii="Univers Condensed" w:hAnsi="Univers Condensed" w:cstheme="minorHAnsi"/>
            <w:webHidden/>
          </w:rPr>
          <w:fldChar w:fldCharType="end"/>
        </w:r>
      </w:hyperlink>
    </w:p>
    <w:p w14:paraId="40DA5CDA" w14:textId="5B4F4DFA" w:rsidR="00F31144" w:rsidRPr="004037F9" w:rsidRDefault="00000000">
      <w:pPr>
        <w:pStyle w:val="TDC1"/>
        <w:tabs>
          <w:tab w:val="left" w:pos="480"/>
          <w:tab w:val="right" w:leader="dot" w:pos="9202"/>
        </w:tabs>
        <w:rPr>
          <w:rFonts w:ascii="Univers Condensed" w:eastAsiaTheme="minorEastAsia" w:hAnsi="Univers Condensed" w:cstheme="minorHAnsi"/>
          <w:b w:val="0"/>
          <w:i w:val="0"/>
          <w:noProof/>
          <w:sz w:val="22"/>
          <w:szCs w:val="22"/>
          <w:lang w:val="es-PE" w:eastAsia="es-PE"/>
        </w:rPr>
      </w:pPr>
      <w:hyperlink w:anchor="_Toc56545096" w:history="1">
        <w:r w:rsidR="00F31144" w:rsidRPr="004037F9">
          <w:rPr>
            <w:rStyle w:val="Hipervnculo"/>
            <w:rFonts w:ascii="Univers Condensed" w:hAnsi="Univers Condensed" w:cstheme="minorHAnsi"/>
            <w:noProof/>
          </w:rPr>
          <w:t>2.</w:t>
        </w:r>
        <w:r w:rsidR="00F31144" w:rsidRPr="004037F9">
          <w:rPr>
            <w:rFonts w:ascii="Univers Condensed" w:eastAsiaTheme="minorEastAsia" w:hAnsi="Univers Condensed" w:cstheme="minorHAnsi"/>
            <w:b w:val="0"/>
            <w:i w:val="0"/>
            <w:noProof/>
            <w:sz w:val="22"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noProof/>
          </w:rPr>
          <w:t>ANEXO</w:t>
        </w:r>
        <w:r w:rsidR="00F31144" w:rsidRPr="004037F9">
          <w:rPr>
            <w:rFonts w:ascii="Univers Condensed" w:hAnsi="Univers Condensed" w:cstheme="minorHAnsi"/>
            <w:noProof/>
            <w:webHidden/>
          </w:rPr>
          <w:tab/>
        </w:r>
        <w:r w:rsidR="00F31144" w:rsidRPr="004037F9">
          <w:rPr>
            <w:rFonts w:ascii="Univers Condensed" w:hAnsi="Univers Condensed" w:cstheme="minorHAnsi"/>
            <w:noProof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noProof/>
            <w:webHidden/>
          </w:rPr>
          <w:instrText xml:space="preserve"> PAGEREF _Toc56545096 \h </w:instrText>
        </w:r>
        <w:r w:rsidR="00F31144" w:rsidRPr="004037F9">
          <w:rPr>
            <w:rFonts w:ascii="Univers Condensed" w:hAnsi="Univers Condensed" w:cstheme="minorHAnsi"/>
            <w:noProof/>
            <w:webHidden/>
          </w:rPr>
        </w:r>
        <w:r w:rsidR="00F31144" w:rsidRPr="004037F9">
          <w:rPr>
            <w:rFonts w:ascii="Univers Condensed" w:hAnsi="Univers Condensed" w:cstheme="minorHAnsi"/>
            <w:noProof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noProof/>
            <w:webHidden/>
          </w:rPr>
          <w:t>6</w:t>
        </w:r>
        <w:r w:rsidR="00F31144" w:rsidRPr="004037F9">
          <w:rPr>
            <w:rFonts w:ascii="Univers Condensed" w:hAnsi="Univers Condensed" w:cstheme="minorHAnsi"/>
            <w:noProof/>
            <w:webHidden/>
          </w:rPr>
          <w:fldChar w:fldCharType="end"/>
        </w:r>
      </w:hyperlink>
    </w:p>
    <w:p w14:paraId="1428E593" w14:textId="04A758FD" w:rsidR="00F31144" w:rsidRPr="004037F9" w:rsidRDefault="00000000">
      <w:pPr>
        <w:pStyle w:val="TDC2"/>
        <w:rPr>
          <w:rFonts w:ascii="Univers Condensed" w:eastAsiaTheme="minorEastAsia" w:hAnsi="Univers Condensed" w:cstheme="minorHAnsi"/>
          <w:bCs w:val="0"/>
          <w:i w:val="0"/>
          <w:iCs w:val="0"/>
          <w:snapToGrid/>
          <w:szCs w:val="22"/>
          <w:lang w:val="es-PE" w:eastAsia="es-PE"/>
        </w:rPr>
      </w:pPr>
      <w:hyperlink w:anchor="_Toc56545097" w:history="1"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2.1</w:t>
        </w:r>
        <w:r w:rsidR="00F31144" w:rsidRPr="004037F9">
          <w:rPr>
            <w:rFonts w:ascii="Univers Condensed" w:eastAsiaTheme="minorEastAsia" w:hAnsi="Univers Condensed" w:cstheme="minorHAnsi"/>
            <w:bCs w:val="0"/>
            <w:i w:val="0"/>
            <w:iCs w:val="0"/>
            <w:snapToGrid/>
            <w:szCs w:val="22"/>
            <w:lang w:val="es-PE" w:eastAsia="es-PE"/>
          </w:rPr>
          <w:tab/>
        </w:r>
        <w:r w:rsidR="00F31144" w:rsidRPr="004037F9">
          <w:rPr>
            <w:rStyle w:val="Hipervnculo"/>
            <w:rFonts w:ascii="Univers Condensed" w:hAnsi="Univers Condensed" w:cstheme="minorHAnsi"/>
            <w:lang w:val="es-PE"/>
          </w:rPr>
          <w:t>publicación de nuevos formatos de comité de cambio de aplicaciones.</w:t>
        </w:r>
        <w:r w:rsidR="00F31144" w:rsidRPr="004037F9">
          <w:rPr>
            <w:rFonts w:ascii="Univers Condensed" w:hAnsi="Univers Condensed" w:cstheme="minorHAnsi"/>
            <w:webHidden/>
          </w:rPr>
          <w:tab/>
        </w:r>
        <w:r w:rsidR="00F31144" w:rsidRPr="004037F9">
          <w:rPr>
            <w:rFonts w:ascii="Univers Condensed" w:hAnsi="Univers Condensed" w:cstheme="minorHAnsi"/>
            <w:webHidden/>
          </w:rPr>
          <w:fldChar w:fldCharType="begin"/>
        </w:r>
        <w:r w:rsidR="00F31144" w:rsidRPr="004037F9">
          <w:rPr>
            <w:rFonts w:ascii="Univers Condensed" w:hAnsi="Univers Condensed" w:cstheme="minorHAnsi"/>
            <w:webHidden/>
          </w:rPr>
          <w:instrText xml:space="preserve"> PAGEREF _Toc56545097 \h </w:instrText>
        </w:r>
        <w:r w:rsidR="00F31144" w:rsidRPr="004037F9">
          <w:rPr>
            <w:rFonts w:ascii="Univers Condensed" w:hAnsi="Univers Condensed" w:cstheme="minorHAnsi"/>
            <w:webHidden/>
          </w:rPr>
        </w:r>
        <w:r w:rsidR="00F31144" w:rsidRPr="004037F9">
          <w:rPr>
            <w:rFonts w:ascii="Univers Condensed" w:hAnsi="Univers Condensed" w:cstheme="minorHAnsi"/>
            <w:webHidden/>
          </w:rPr>
          <w:fldChar w:fldCharType="separate"/>
        </w:r>
        <w:r w:rsidR="00F31144" w:rsidRPr="004037F9">
          <w:rPr>
            <w:rFonts w:ascii="Univers Condensed" w:hAnsi="Univers Condensed" w:cstheme="minorHAnsi"/>
            <w:webHidden/>
          </w:rPr>
          <w:t>6</w:t>
        </w:r>
        <w:r w:rsidR="00F31144" w:rsidRPr="004037F9">
          <w:rPr>
            <w:rFonts w:ascii="Univers Condensed" w:hAnsi="Univers Condensed" w:cstheme="minorHAnsi"/>
            <w:webHidden/>
          </w:rPr>
          <w:fldChar w:fldCharType="end"/>
        </w:r>
      </w:hyperlink>
    </w:p>
    <w:p w14:paraId="4A8CE298" w14:textId="7FFBEBBA" w:rsidR="000149B5" w:rsidRPr="004037F9" w:rsidRDefault="006A4A6A" w:rsidP="00724BF8">
      <w:pPr>
        <w:pStyle w:val="Ttulo2"/>
        <w:numPr>
          <w:ilvl w:val="0"/>
          <w:numId w:val="0"/>
        </w:numPr>
        <w:spacing w:before="120" w:after="60"/>
        <w:ind w:left="576"/>
        <w:jc w:val="left"/>
        <w:rPr>
          <w:rFonts w:ascii="Univers Condensed" w:hAnsi="Univers Condensed" w:cstheme="minorHAnsi"/>
          <w:caps w:val="0"/>
          <w:color w:val="auto"/>
          <w:szCs w:val="24"/>
          <w:lang w:val="es-ES" w:eastAsia="es-ES"/>
        </w:rPr>
      </w:pPr>
      <w:r w:rsidRPr="004037F9">
        <w:rPr>
          <w:rFonts w:ascii="Univers Condensed" w:hAnsi="Univers Condensed" w:cstheme="minorHAnsi"/>
          <w:szCs w:val="24"/>
        </w:rPr>
        <w:fldChar w:fldCharType="end"/>
      </w:r>
    </w:p>
    <w:p w14:paraId="4A8CE299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9A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9B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9C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9D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9E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9F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0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1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2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3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4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5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6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7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8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9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A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B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C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D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E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AF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B0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B1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B2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B3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B4" w14:textId="77777777" w:rsidR="000149B5" w:rsidRPr="004037F9" w:rsidRDefault="000149B5" w:rsidP="000149B5">
      <w:pPr>
        <w:rPr>
          <w:rFonts w:ascii="Univers Condensed" w:hAnsi="Univers Condensed"/>
          <w:lang w:val="es-ES" w:eastAsia="es-ES"/>
        </w:rPr>
      </w:pPr>
    </w:p>
    <w:p w14:paraId="4A8CE2B5" w14:textId="77777777" w:rsidR="000149B5" w:rsidRPr="004037F9" w:rsidRDefault="000149B5" w:rsidP="000149B5">
      <w:pPr>
        <w:pStyle w:val="Ttulo2"/>
        <w:numPr>
          <w:ilvl w:val="0"/>
          <w:numId w:val="29"/>
        </w:numPr>
        <w:spacing w:before="120" w:after="60"/>
        <w:jc w:val="left"/>
        <w:rPr>
          <w:rFonts w:ascii="Univers Condensed" w:hAnsi="Univers Condensed" w:cstheme="minorHAnsi"/>
          <w:caps w:val="0"/>
          <w:color w:val="auto"/>
          <w:sz w:val="22"/>
          <w:szCs w:val="22"/>
          <w:lang w:val="es-ES" w:eastAsia="es-ES"/>
        </w:rPr>
      </w:pPr>
      <w:bookmarkStart w:id="1" w:name="_Toc56545088"/>
      <w:r w:rsidRPr="004037F9">
        <w:rPr>
          <w:rFonts w:ascii="Univers Condensed" w:hAnsi="Univers Condensed" w:cstheme="minorHAnsi"/>
          <w:caps w:val="0"/>
          <w:color w:val="auto"/>
          <w:sz w:val="22"/>
          <w:szCs w:val="22"/>
          <w:lang w:val="es-ES" w:eastAsia="es-ES"/>
        </w:rPr>
        <w:t>INFORMACION GENERAL</w:t>
      </w:r>
      <w:bookmarkEnd w:id="1"/>
    </w:p>
    <w:p w14:paraId="4A8CE2B6" w14:textId="77777777" w:rsidR="000149B5" w:rsidRPr="004037F9" w:rsidRDefault="000149B5" w:rsidP="000149B5">
      <w:pPr>
        <w:widowControl/>
        <w:rPr>
          <w:rFonts w:ascii="Univers Condensed" w:hAnsi="Univers Condensed" w:cstheme="minorHAnsi"/>
          <w:noProof/>
          <w:sz w:val="22"/>
          <w:szCs w:val="22"/>
          <w:lang w:val="es-PE" w:eastAsia="es-ES"/>
        </w:rPr>
      </w:pPr>
    </w:p>
    <w:tbl>
      <w:tblPr>
        <w:tblpPr w:leftFromText="141" w:rightFromText="141" w:vertAnchor="text" w:tblpY="1"/>
        <w:tblOverlap w:val="never"/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488"/>
        <w:gridCol w:w="1032"/>
        <w:gridCol w:w="900"/>
        <w:gridCol w:w="780"/>
        <w:gridCol w:w="480"/>
        <w:gridCol w:w="1769"/>
      </w:tblGrid>
      <w:tr w:rsidR="000149B5" w:rsidRPr="00633EE6" w14:paraId="4A8CE2BC" w14:textId="77777777" w:rsidTr="00692B4B">
        <w:trPr>
          <w:cantSplit/>
          <w:trHeight w:val="347"/>
        </w:trPr>
        <w:tc>
          <w:tcPr>
            <w:tcW w:w="2410" w:type="dxa"/>
            <w:vMerge w:val="restart"/>
            <w:shd w:val="clear" w:color="auto" w:fill="E6E6E6"/>
            <w:vAlign w:val="center"/>
          </w:tcPr>
          <w:p w14:paraId="4A8CE2B7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 xml:space="preserve">Datos </w:t>
            </w:r>
          </w:p>
          <w:p w14:paraId="4A8CE2B8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Producto</w:t>
            </w:r>
          </w:p>
          <w:p w14:paraId="4A8CE2B9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  <w:tc>
          <w:tcPr>
            <w:tcW w:w="1488" w:type="dxa"/>
            <w:vAlign w:val="center"/>
          </w:tcPr>
          <w:p w14:paraId="4A8CE2BA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OCTP</w:t>
            </w:r>
          </w:p>
        </w:tc>
        <w:tc>
          <w:tcPr>
            <w:tcW w:w="4961" w:type="dxa"/>
            <w:gridSpan w:val="5"/>
            <w:vAlign w:val="center"/>
          </w:tcPr>
          <w:p w14:paraId="4A8CE2BB" w14:textId="7C02B767" w:rsidR="000149B5" w:rsidRPr="003F1BE5" w:rsidRDefault="0047346F" w:rsidP="00EE6791">
            <w:pPr>
              <w:widowControl/>
              <w:rPr>
                <w:lang w:val="es-PE"/>
              </w:rPr>
            </w:pPr>
            <w:r w:rsidRPr="00633EE6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 xml:space="preserve">FEAT </w:t>
            </w:r>
            <w:r w:rsidR="001952C4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 xml:space="preserve">10581 – Agregados  </w:t>
            </w:r>
            <w:r w:rsidR="001952C4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Planta Churn Fija y Planta MTC</w:t>
            </w:r>
          </w:p>
        </w:tc>
      </w:tr>
      <w:tr w:rsidR="000149B5" w:rsidRPr="004037F9" w14:paraId="4A8CE2C2" w14:textId="77777777" w:rsidTr="00692B4B">
        <w:trPr>
          <w:cantSplit/>
          <w:trHeight w:val="355"/>
        </w:trPr>
        <w:tc>
          <w:tcPr>
            <w:tcW w:w="2410" w:type="dxa"/>
            <w:vMerge/>
            <w:shd w:val="clear" w:color="auto" w:fill="E6E6E6"/>
          </w:tcPr>
          <w:p w14:paraId="4A8CE2BD" w14:textId="77777777" w:rsidR="000149B5" w:rsidRPr="00633EE6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  <w:tc>
          <w:tcPr>
            <w:tcW w:w="1488" w:type="dxa"/>
            <w:vAlign w:val="center"/>
          </w:tcPr>
          <w:p w14:paraId="4A8CE2BE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IVDR</w:t>
            </w:r>
          </w:p>
        </w:tc>
        <w:tc>
          <w:tcPr>
            <w:tcW w:w="1932" w:type="dxa"/>
            <w:gridSpan w:val="2"/>
            <w:vAlign w:val="center"/>
          </w:tcPr>
          <w:p w14:paraId="4A8CE2BF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 w14:paraId="4A8CE2C0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Versión</w:t>
            </w:r>
          </w:p>
        </w:tc>
        <w:tc>
          <w:tcPr>
            <w:tcW w:w="1769" w:type="dxa"/>
            <w:vAlign w:val="center"/>
          </w:tcPr>
          <w:p w14:paraId="4A8CE2C1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1.0</w:t>
            </w:r>
          </w:p>
        </w:tc>
      </w:tr>
      <w:tr w:rsidR="000149B5" w:rsidRPr="004037F9" w14:paraId="4A8CE2C6" w14:textId="77777777" w:rsidTr="00692B4B">
        <w:trPr>
          <w:cantSplit/>
          <w:trHeight w:val="353"/>
        </w:trPr>
        <w:tc>
          <w:tcPr>
            <w:tcW w:w="2410" w:type="dxa"/>
            <w:vMerge/>
            <w:shd w:val="clear" w:color="auto" w:fill="E6E6E6"/>
          </w:tcPr>
          <w:p w14:paraId="4A8CE2C3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  <w:tc>
          <w:tcPr>
            <w:tcW w:w="1488" w:type="dxa"/>
            <w:vAlign w:val="center"/>
          </w:tcPr>
          <w:p w14:paraId="4A8CE2C4" w14:textId="6D688A6F" w:rsidR="000149B5" w:rsidRPr="004037F9" w:rsidRDefault="00BF3C57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INDRA</w:t>
            </w:r>
          </w:p>
        </w:tc>
        <w:tc>
          <w:tcPr>
            <w:tcW w:w="4961" w:type="dxa"/>
            <w:gridSpan w:val="5"/>
            <w:vAlign w:val="center"/>
          </w:tcPr>
          <w:p w14:paraId="4A8CE2C5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</w:tr>
      <w:tr w:rsidR="000149B5" w:rsidRPr="004037F9" w14:paraId="4A8CE2CA" w14:textId="77777777" w:rsidTr="00692B4B">
        <w:trPr>
          <w:cantSplit/>
          <w:trHeight w:val="349"/>
        </w:trPr>
        <w:tc>
          <w:tcPr>
            <w:tcW w:w="2410" w:type="dxa"/>
            <w:vMerge/>
            <w:shd w:val="clear" w:color="auto" w:fill="E6E6E6"/>
          </w:tcPr>
          <w:p w14:paraId="4A8CE2C7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  <w:tc>
          <w:tcPr>
            <w:tcW w:w="1488" w:type="dxa"/>
            <w:vAlign w:val="center"/>
          </w:tcPr>
          <w:p w14:paraId="4A8CE2C8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OTROS</w:t>
            </w:r>
          </w:p>
        </w:tc>
        <w:tc>
          <w:tcPr>
            <w:tcW w:w="4961" w:type="dxa"/>
            <w:gridSpan w:val="5"/>
            <w:vAlign w:val="center"/>
          </w:tcPr>
          <w:p w14:paraId="4A8CE2C9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</w:tr>
      <w:tr w:rsidR="000149B5" w:rsidRPr="001952C4" w14:paraId="4A8CE2CD" w14:textId="77777777" w:rsidTr="00AC1A7A">
        <w:trPr>
          <w:cantSplit/>
          <w:trHeight w:val="345"/>
        </w:trPr>
        <w:tc>
          <w:tcPr>
            <w:tcW w:w="2410" w:type="dxa"/>
            <w:shd w:val="clear" w:color="auto" w:fill="E6E6E6"/>
            <w:vAlign w:val="center"/>
          </w:tcPr>
          <w:p w14:paraId="4A8CE2CB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Producto/Proyecto</w:t>
            </w:r>
          </w:p>
        </w:tc>
        <w:tc>
          <w:tcPr>
            <w:tcW w:w="6449" w:type="dxa"/>
            <w:gridSpan w:val="6"/>
            <w:vAlign w:val="center"/>
          </w:tcPr>
          <w:p w14:paraId="4A8CE2CC" w14:textId="7034D026" w:rsidR="000149B5" w:rsidRPr="001952C4" w:rsidRDefault="0047346F" w:rsidP="00EE6791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1952C4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 xml:space="preserve">FEAT </w:t>
            </w:r>
            <w:r w:rsidR="00DC06DB" w:rsidRPr="001952C4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10</w:t>
            </w:r>
            <w:r w:rsidR="001952C4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58-</w:t>
            </w:r>
            <w:r w:rsidR="00B85380" w:rsidRPr="001952C4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SWP-BI-IND-</w:t>
            </w:r>
            <w:r w:rsidR="001952C4" w:rsidRPr="001952C4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Agregad</w:t>
            </w:r>
            <w:r w:rsidR="001952C4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os Planta Churn Fija y Planta MTC</w:t>
            </w:r>
          </w:p>
        </w:tc>
      </w:tr>
      <w:tr w:rsidR="000149B5" w:rsidRPr="004037F9" w14:paraId="4A8CE2D0" w14:textId="77777777" w:rsidTr="00AC1A7A">
        <w:trPr>
          <w:cantSplit/>
          <w:trHeight w:val="365"/>
        </w:trPr>
        <w:tc>
          <w:tcPr>
            <w:tcW w:w="2410" w:type="dxa"/>
            <w:shd w:val="clear" w:color="auto" w:fill="E6E6E6"/>
            <w:vAlign w:val="center"/>
          </w:tcPr>
          <w:p w14:paraId="4A8CE2CE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Bloque</w:t>
            </w:r>
          </w:p>
        </w:tc>
        <w:tc>
          <w:tcPr>
            <w:tcW w:w="6449" w:type="dxa"/>
            <w:gridSpan w:val="6"/>
            <w:vAlign w:val="center"/>
          </w:tcPr>
          <w:p w14:paraId="4A8CE2CF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BI</w:t>
            </w:r>
          </w:p>
        </w:tc>
      </w:tr>
      <w:tr w:rsidR="000149B5" w:rsidRPr="004037F9" w14:paraId="4A8CE2D5" w14:textId="77777777" w:rsidTr="00AC1A7A">
        <w:trPr>
          <w:cantSplit/>
          <w:trHeight w:val="347"/>
        </w:trPr>
        <w:tc>
          <w:tcPr>
            <w:tcW w:w="2410" w:type="dxa"/>
            <w:shd w:val="clear" w:color="auto" w:fill="E6E6E6"/>
            <w:vAlign w:val="center"/>
          </w:tcPr>
          <w:p w14:paraId="4A8CE2D1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 xml:space="preserve">Responsable - </w:t>
            </w:r>
            <w:r w:rsidR="004B3636"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Indra</w:t>
            </w:r>
          </w:p>
        </w:tc>
        <w:tc>
          <w:tcPr>
            <w:tcW w:w="2520" w:type="dxa"/>
            <w:gridSpan w:val="2"/>
            <w:vAlign w:val="center"/>
          </w:tcPr>
          <w:p w14:paraId="4A8CE2D2" w14:textId="77777777" w:rsidR="000149B5" w:rsidRPr="004037F9" w:rsidRDefault="004B3636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Indra</w:t>
            </w:r>
          </w:p>
        </w:tc>
        <w:tc>
          <w:tcPr>
            <w:tcW w:w="1680" w:type="dxa"/>
            <w:gridSpan w:val="2"/>
            <w:shd w:val="clear" w:color="auto" w:fill="E6E6E6"/>
            <w:vAlign w:val="center"/>
          </w:tcPr>
          <w:p w14:paraId="4A8CE2D3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Telefono/RPM</w:t>
            </w:r>
          </w:p>
        </w:tc>
        <w:tc>
          <w:tcPr>
            <w:tcW w:w="2249" w:type="dxa"/>
            <w:gridSpan w:val="2"/>
            <w:vAlign w:val="center"/>
          </w:tcPr>
          <w:p w14:paraId="4A8CE2D4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</w:tr>
      <w:tr w:rsidR="000149B5" w:rsidRPr="004037F9" w14:paraId="4A8CE2DA" w14:textId="77777777" w:rsidTr="00AC1A7A">
        <w:trPr>
          <w:cantSplit/>
          <w:trHeight w:val="343"/>
        </w:trPr>
        <w:tc>
          <w:tcPr>
            <w:tcW w:w="2410" w:type="dxa"/>
            <w:shd w:val="clear" w:color="auto" w:fill="E6E6E6"/>
            <w:vAlign w:val="center"/>
          </w:tcPr>
          <w:p w14:paraId="4A8CE2D6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Integrador – TDP</w:t>
            </w:r>
          </w:p>
        </w:tc>
        <w:tc>
          <w:tcPr>
            <w:tcW w:w="2520" w:type="dxa"/>
            <w:gridSpan w:val="2"/>
            <w:vAlign w:val="center"/>
          </w:tcPr>
          <w:p w14:paraId="4A8CE2D7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  <w:tc>
          <w:tcPr>
            <w:tcW w:w="1680" w:type="dxa"/>
            <w:gridSpan w:val="2"/>
            <w:shd w:val="clear" w:color="auto" w:fill="E6E6E6"/>
            <w:vAlign w:val="center"/>
          </w:tcPr>
          <w:p w14:paraId="4A8CE2D8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Telefono/RPM</w:t>
            </w:r>
          </w:p>
        </w:tc>
        <w:tc>
          <w:tcPr>
            <w:tcW w:w="2249" w:type="dxa"/>
            <w:gridSpan w:val="2"/>
            <w:vAlign w:val="center"/>
          </w:tcPr>
          <w:p w14:paraId="4A8CE2D9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</w:tr>
      <w:tr w:rsidR="000149B5" w:rsidRPr="004037F9" w14:paraId="4A8CE2DD" w14:textId="77777777" w:rsidTr="00AC1A7A">
        <w:trPr>
          <w:cantSplit/>
          <w:trHeight w:val="349"/>
        </w:trPr>
        <w:tc>
          <w:tcPr>
            <w:tcW w:w="2410" w:type="dxa"/>
            <w:shd w:val="clear" w:color="auto" w:fill="E6E6E6"/>
            <w:vAlign w:val="center"/>
          </w:tcPr>
          <w:p w14:paraId="4A8CE2DB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Fecha de Entrega</w:t>
            </w:r>
          </w:p>
        </w:tc>
        <w:tc>
          <w:tcPr>
            <w:tcW w:w="6449" w:type="dxa"/>
            <w:gridSpan w:val="6"/>
            <w:vAlign w:val="center"/>
          </w:tcPr>
          <w:p w14:paraId="4A8CE2DC" w14:textId="19FC6E4F" w:rsidR="000149B5" w:rsidRPr="004037F9" w:rsidRDefault="001952C4" w:rsidP="00B95937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01</w:t>
            </w:r>
            <w:r w:rsidR="00634071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/</w:t>
            </w:r>
            <w:r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12</w:t>
            </w:r>
            <w:r w:rsidR="003C54DE"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/202</w:t>
            </w:r>
            <w:r w:rsidR="0047346F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3</w:t>
            </w:r>
          </w:p>
        </w:tc>
      </w:tr>
    </w:tbl>
    <w:p w14:paraId="4A8CE2DE" w14:textId="77777777" w:rsidR="000149B5" w:rsidRPr="004037F9" w:rsidRDefault="000149B5" w:rsidP="000149B5">
      <w:pPr>
        <w:widowControl/>
        <w:rPr>
          <w:rFonts w:ascii="Univers Condensed" w:hAnsi="Univers Condensed" w:cstheme="minorHAnsi"/>
          <w:noProof/>
          <w:sz w:val="22"/>
          <w:szCs w:val="22"/>
          <w:lang w:val="es-PE" w:eastAsia="es-ES"/>
        </w:rPr>
      </w:pPr>
    </w:p>
    <w:p w14:paraId="4A8CE2DF" w14:textId="77777777" w:rsidR="000149B5" w:rsidRPr="004037F9" w:rsidRDefault="000149B5" w:rsidP="000149B5">
      <w:pPr>
        <w:widowControl/>
        <w:rPr>
          <w:rFonts w:ascii="Univers Condensed" w:hAnsi="Univers Condensed" w:cstheme="minorHAnsi"/>
          <w:noProof/>
          <w:sz w:val="22"/>
          <w:szCs w:val="22"/>
          <w:lang w:val="es-PE" w:eastAsia="es-ES"/>
        </w:rPr>
      </w:pPr>
    </w:p>
    <w:p w14:paraId="4A8CE2E0" w14:textId="77777777" w:rsidR="000149B5" w:rsidRPr="004037F9" w:rsidRDefault="000149B5" w:rsidP="000149B5">
      <w:pPr>
        <w:widowControl/>
        <w:rPr>
          <w:rFonts w:ascii="Univers Condensed" w:hAnsi="Univers Condensed" w:cstheme="minorHAnsi"/>
          <w:noProof/>
          <w:sz w:val="22"/>
          <w:szCs w:val="22"/>
          <w:lang w:val="es-PE" w:eastAsia="es-ES"/>
        </w:rPr>
      </w:pPr>
      <w:r w:rsidRPr="004037F9">
        <w:rPr>
          <w:rFonts w:ascii="Univers Condensed" w:hAnsi="Univers Condensed" w:cstheme="minorHAnsi"/>
          <w:noProof/>
          <w:sz w:val="22"/>
          <w:szCs w:val="22"/>
          <w:lang w:val="es-PE" w:eastAsia="es-ES"/>
        </w:rPr>
        <w:br w:type="textWrapping" w:clear="all"/>
      </w:r>
    </w:p>
    <w:p w14:paraId="4A8CE2E1" w14:textId="77777777" w:rsidR="000149B5" w:rsidRPr="004037F9" w:rsidRDefault="000149B5" w:rsidP="000149B5">
      <w:pPr>
        <w:widowControl/>
        <w:rPr>
          <w:rFonts w:ascii="Univers Condensed" w:hAnsi="Univers Condensed"/>
          <w:noProof/>
          <w:sz w:val="20"/>
          <w:lang w:val="es-PE" w:eastAsia="es-ES"/>
        </w:rPr>
      </w:pPr>
    </w:p>
    <w:p w14:paraId="4A8CE2E2" w14:textId="77777777" w:rsidR="00033D32" w:rsidRPr="004037F9" w:rsidRDefault="00033D32">
      <w:pPr>
        <w:widowControl/>
        <w:rPr>
          <w:rFonts w:ascii="Univers Condensed" w:hAnsi="Univers Condensed"/>
          <w:noProof/>
          <w:sz w:val="20"/>
          <w:lang w:val="es-PE" w:eastAsia="es-ES"/>
        </w:rPr>
      </w:pPr>
      <w:bookmarkStart w:id="2" w:name="_Toc135455825"/>
      <w:bookmarkStart w:id="3" w:name="_Toc253649341"/>
      <w:bookmarkStart w:id="4" w:name="_Toc302750854"/>
      <w:r w:rsidRPr="004037F9">
        <w:rPr>
          <w:rFonts w:ascii="Univers Condensed" w:hAnsi="Univers Condensed"/>
          <w:noProof/>
          <w:sz w:val="20"/>
          <w:lang w:val="es-PE" w:eastAsia="es-ES"/>
        </w:rPr>
        <w:br w:type="page"/>
      </w:r>
    </w:p>
    <w:p w14:paraId="4A8CE2E3" w14:textId="77777777" w:rsidR="000149B5" w:rsidRPr="004037F9" w:rsidRDefault="000149B5" w:rsidP="000149B5">
      <w:pPr>
        <w:widowControl/>
        <w:pBdr>
          <w:bottom w:val="single" w:sz="6" w:space="1" w:color="0000FF"/>
        </w:pBdr>
        <w:rPr>
          <w:rFonts w:ascii="Univers Condensed" w:hAnsi="Univers Condensed" w:cstheme="minorHAnsi"/>
          <w:noProof/>
          <w:sz w:val="22"/>
          <w:szCs w:val="22"/>
          <w:lang w:val="es-PE" w:eastAsia="es-ES"/>
        </w:rPr>
      </w:pPr>
      <w:r w:rsidRPr="004037F9">
        <w:rPr>
          <w:rFonts w:ascii="Univers Condensed" w:hAnsi="Univers Condensed" w:cstheme="minorHAnsi"/>
          <w:noProof/>
          <w:sz w:val="22"/>
          <w:szCs w:val="22"/>
          <w:lang w:val="es-PE" w:eastAsia="es-ES"/>
        </w:rPr>
        <w:lastRenderedPageBreak/>
        <w:t>CONTROL DE MODIFICACIONES POR CAMBIO DE VERSIONES.</w:t>
      </w:r>
      <w:bookmarkEnd w:id="2"/>
      <w:bookmarkEnd w:id="3"/>
      <w:bookmarkEnd w:id="4"/>
    </w:p>
    <w:p w14:paraId="4A8CE2E4" w14:textId="77777777" w:rsidR="000149B5" w:rsidRPr="004037F9" w:rsidRDefault="000149B5" w:rsidP="000149B5">
      <w:pPr>
        <w:widowControl/>
        <w:rPr>
          <w:rFonts w:ascii="Univers Condensed" w:hAnsi="Univers Condensed" w:cstheme="minorHAnsi"/>
          <w:noProof/>
          <w:sz w:val="22"/>
          <w:szCs w:val="22"/>
          <w:lang w:val="es-PE" w:eastAsia="es-ES"/>
        </w:rPr>
      </w:pPr>
    </w:p>
    <w:tbl>
      <w:tblPr>
        <w:tblW w:w="8789" w:type="dxa"/>
        <w:tblInd w:w="1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9" w:type="dxa"/>
          <w:right w:w="129" w:type="dxa"/>
        </w:tblCellMar>
        <w:tblLook w:val="0000" w:firstRow="0" w:lastRow="0" w:firstColumn="0" w:lastColumn="0" w:noHBand="0" w:noVBand="0"/>
      </w:tblPr>
      <w:tblGrid>
        <w:gridCol w:w="1170"/>
        <w:gridCol w:w="1890"/>
        <w:gridCol w:w="4170"/>
        <w:gridCol w:w="1559"/>
      </w:tblGrid>
      <w:tr w:rsidR="000149B5" w:rsidRPr="004037F9" w14:paraId="4A8CE2EA" w14:textId="77777777" w:rsidTr="00AC1A7A">
        <w:tc>
          <w:tcPr>
            <w:tcW w:w="1170" w:type="dxa"/>
            <w:shd w:val="clear" w:color="auto" w:fill="E6E6E6"/>
          </w:tcPr>
          <w:p w14:paraId="4A8CE2E5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VERSIÓN</w:t>
            </w:r>
          </w:p>
        </w:tc>
        <w:tc>
          <w:tcPr>
            <w:tcW w:w="1890" w:type="dxa"/>
            <w:shd w:val="clear" w:color="auto" w:fill="E6E6E6"/>
          </w:tcPr>
          <w:p w14:paraId="4A8CE2E6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PARTES QUE</w:t>
            </w:r>
          </w:p>
          <w:p w14:paraId="4A8CE2E7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CAMBIAN</w:t>
            </w:r>
          </w:p>
        </w:tc>
        <w:tc>
          <w:tcPr>
            <w:tcW w:w="4170" w:type="dxa"/>
            <w:shd w:val="clear" w:color="auto" w:fill="E6E6E6"/>
          </w:tcPr>
          <w:p w14:paraId="4A8CE2E8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DESCRIPCIÓN DEL CAMBIO</w:t>
            </w:r>
          </w:p>
        </w:tc>
        <w:tc>
          <w:tcPr>
            <w:tcW w:w="1559" w:type="dxa"/>
            <w:shd w:val="clear" w:color="auto" w:fill="E6E6E6"/>
          </w:tcPr>
          <w:p w14:paraId="4A8CE2E9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noProof/>
                <w:sz w:val="22"/>
                <w:szCs w:val="22"/>
                <w:lang w:val="es-PE" w:eastAsia="es-ES"/>
              </w:rPr>
              <w:t>FECHA DE CAMBIO</w:t>
            </w:r>
          </w:p>
        </w:tc>
      </w:tr>
      <w:tr w:rsidR="000149B5" w:rsidRPr="004037F9" w14:paraId="4A8CE2EF" w14:textId="77777777" w:rsidTr="00AC1A7A">
        <w:tc>
          <w:tcPr>
            <w:tcW w:w="1170" w:type="dxa"/>
            <w:vAlign w:val="center"/>
          </w:tcPr>
          <w:p w14:paraId="4A8CE2EB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V1</w:t>
            </w:r>
          </w:p>
        </w:tc>
        <w:tc>
          <w:tcPr>
            <w:tcW w:w="1890" w:type="dxa"/>
          </w:tcPr>
          <w:p w14:paraId="4A8CE2EC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</w:p>
        </w:tc>
        <w:tc>
          <w:tcPr>
            <w:tcW w:w="4170" w:type="dxa"/>
            <w:vAlign w:val="center"/>
          </w:tcPr>
          <w:p w14:paraId="4A8CE2ED" w14:textId="77777777" w:rsidR="000149B5" w:rsidRPr="004037F9" w:rsidRDefault="000149B5" w:rsidP="00AC1A7A">
            <w:pPr>
              <w:widowControl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Versión Original</w:t>
            </w:r>
          </w:p>
        </w:tc>
        <w:tc>
          <w:tcPr>
            <w:tcW w:w="1559" w:type="dxa"/>
            <w:vAlign w:val="center"/>
          </w:tcPr>
          <w:p w14:paraId="4A8CE2EE" w14:textId="661E6E74" w:rsidR="000149B5" w:rsidRPr="004037F9" w:rsidRDefault="00C21D5A" w:rsidP="00491748">
            <w:pPr>
              <w:widowControl/>
              <w:ind w:left="708" w:hanging="708"/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</w:pPr>
            <w:r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01</w:t>
            </w:r>
            <w:r w:rsidR="006B1CB1"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/</w:t>
            </w:r>
            <w:r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12</w:t>
            </w:r>
            <w:r w:rsidR="006B1CB1" w:rsidRPr="004037F9"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/202</w:t>
            </w:r>
            <w:r>
              <w:rPr>
                <w:rFonts w:ascii="Univers Condensed" w:hAnsi="Univers Condensed" w:cstheme="minorHAnsi"/>
                <w:noProof/>
                <w:sz w:val="22"/>
                <w:szCs w:val="22"/>
                <w:lang w:val="es-PE" w:eastAsia="es-ES"/>
              </w:rPr>
              <w:t>3</w:t>
            </w:r>
          </w:p>
        </w:tc>
      </w:tr>
    </w:tbl>
    <w:p w14:paraId="4A8CE2F0" w14:textId="77777777" w:rsidR="009D0ADD" w:rsidRPr="004037F9" w:rsidRDefault="009D0ADD" w:rsidP="009D0ADD">
      <w:pPr>
        <w:rPr>
          <w:rFonts w:ascii="Univers Condensed" w:hAnsi="Univers Condensed" w:cstheme="minorHAnsi"/>
          <w:sz w:val="22"/>
          <w:szCs w:val="22"/>
        </w:rPr>
      </w:pPr>
    </w:p>
    <w:p w14:paraId="4A8CE2F1" w14:textId="77777777" w:rsidR="009D0ADD" w:rsidRPr="004037F9" w:rsidRDefault="009D0ADD" w:rsidP="009D0ADD">
      <w:pPr>
        <w:rPr>
          <w:rFonts w:ascii="Univers Condensed" w:hAnsi="Univers Condensed" w:cstheme="minorHAnsi"/>
          <w:sz w:val="22"/>
          <w:szCs w:val="22"/>
        </w:rPr>
      </w:pPr>
    </w:p>
    <w:p w14:paraId="4A8CE2F2" w14:textId="77777777" w:rsidR="009D0ADD" w:rsidRPr="004037F9" w:rsidRDefault="009D0ADD" w:rsidP="009D0ADD">
      <w:pPr>
        <w:rPr>
          <w:rFonts w:ascii="Univers Condensed" w:hAnsi="Univers Condensed" w:cstheme="minorHAnsi"/>
          <w:sz w:val="22"/>
          <w:szCs w:val="22"/>
        </w:rPr>
      </w:pPr>
    </w:p>
    <w:p w14:paraId="4A8CE2F3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4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5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6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7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8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9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A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B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C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D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E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2FF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300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301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302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303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304" w14:textId="77777777" w:rsidR="009D0ADD" w:rsidRPr="004037F9" w:rsidRDefault="009D0ADD" w:rsidP="009D0ADD">
      <w:pPr>
        <w:rPr>
          <w:rFonts w:ascii="Univers Condensed" w:hAnsi="Univers Condensed"/>
        </w:rPr>
      </w:pPr>
    </w:p>
    <w:p w14:paraId="4A8CE305" w14:textId="77777777" w:rsidR="00033D32" w:rsidRPr="004037F9" w:rsidRDefault="00033D32">
      <w:pPr>
        <w:widowControl/>
        <w:rPr>
          <w:rFonts w:ascii="Univers Condensed" w:hAnsi="Univers Condensed"/>
          <w:b/>
          <w:color w:val="0000FF"/>
          <w:kern w:val="28"/>
          <w:sz w:val="28"/>
        </w:rPr>
      </w:pPr>
      <w:r w:rsidRPr="004037F9">
        <w:rPr>
          <w:rFonts w:ascii="Univers Condensed" w:hAnsi="Univers Condensed"/>
        </w:rPr>
        <w:br w:type="page"/>
      </w:r>
    </w:p>
    <w:p w14:paraId="4A8CE306" w14:textId="77777777" w:rsidR="00B244D5" w:rsidRPr="004037F9" w:rsidRDefault="00D65782">
      <w:pPr>
        <w:pStyle w:val="Ttulo1"/>
        <w:keepNext w:val="0"/>
        <w:pageBreakBefore w:val="0"/>
        <w:ind w:left="431" w:hanging="431"/>
        <w:rPr>
          <w:rFonts w:ascii="Univers Condensed" w:hAnsi="Univers Condensed" w:cstheme="minorHAnsi"/>
          <w:sz w:val="22"/>
          <w:szCs w:val="22"/>
        </w:rPr>
      </w:pPr>
      <w:bookmarkStart w:id="5" w:name="_Toc56545089"/>
      <w:r w:rsidRPr="004037F9">
        <w:rPr>
          <w:rFonts w:ascii="Univers Condensed" w:hAnsi="Univers Condensed" w:cstheme="minorHAnsi"/>
          <w:sz w:val="22"/>
          <w:szCs w:val="22"/>
        </w:rPr>
        <w:lastRenderedPageBreak/>
        <w:t>RELACION DE COMPONENTES</w:t>
      </w:r>
      <w:bookmarkEnd w:id="0"/>
      <w:bookmarkEnd w:id="5"/>
    </w:p>
    <w:p w14:paraId="4A8CE307" w14:textId="77777777" w:rsidR="00B244D5" w:rsidRPr="004037F9" w:rsidRDefault="00021F94" w:rsidP="002474B2">
      <w:pPr>
        <w:pStyle w:val="Ttulo2"/>
        <w:rPr>
          <w:rFonts w:ascii="Univers Condensed" w:hAnsi="Univers Condensed" w:cstheme="minorHAnsi"/>
          <w:color w:val="auto"/>
          <w:sz w:val="22"/>
          <w:szCs w:val="22"/>
          <w:lang w:val="es-PE"/>
        </w:rPr>
      </w:pPr>
      <w:bookmarkStart w:id="6" w:name="_Toc298336887"/>
      <w:bookmarkStart w:id="7" w:name="_Toc56545090"/>
      <w:r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Ficha de Componentes</w:t>
      </w:r>
      <w:r w:rsidR="00DC5C81"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:</w:t>
      </w:r>
      <w:bookmarkEnd w:id="6"/>
      <w:bookmarkEnd w:id="7"/>
    </w:p>
    <w:tbl>
      <w:tblPr>
        <w:tblW w:w="929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5"/>
        <w:gridCol w:w="2052"/>
      </w:tblGrid>
      <w:tr w:rsidR="006F69C5" w:rsidRPr="004037F9" w14:paraId="4A8CE30A" w14:textId="77777777" w:rsidTr="00BB6DC9">
        <w:trPr>
          <w:trHeight w:val="450"/>
        </w:trPr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08" w14:textId="77777777" w:rsidR="00DC5C81" w:rsidRPr="004037F9" w:rsidRDefault="00DC5C81" w:rsidP="007F2731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Documento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09" w14:textId="77777777" w:rsidR="00DC5C81" w:rsidRPr="004037F9" w:rsidRDefault="00DC5C81" w:rsidP="007F2731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Anexo</w:t>
            </w:r>
          </w:p>
        </w:tc>
      </w:tr>
      <w:tr w:rsidR="00DC5C81" w:rsidRPr="004037F9" w14:paraId="4A8CE312" w14:textId="77777777" w:rsidTr="00BB6DC9">
        <w:trPr>
          <w:trHeight w:val="300"/>
        </w:trPr>
        <w:tc>
          <w:tcPr>
            <w:tcW w:w="7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0B" w14:textId="77777777" w:rsidR="009E11D4" w:rsidRPr="004037F9" w:rsidRDefault="009E11D4" w:rsidP="00B24726">
            <w:pPr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</w:pP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Entrega regular:</w:t>
            </w:r>
          </w:p>
          <w:p w14:paraId="4A8CE30C" w14:textId="77777777" w:rsidR="00055654" w:rsidRPr="004037F9" w:rsidRDefault="00055654" w:rsidP="00B24726">
            <w:pPr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</w:pPr>
          </w:p>
          <w:p w14:paraId="5377656C" w14:textId="2327E06A" w:rsidR="00A11866" w:rsidRPr="005B0F13" w:rsidRDefault="003B209F" w:rsidP="009E11D4">
            <w:pPr>
              <w:rPr>
                <w:rFonts w:ascii="Univers Condensed" w:hAnsi="Univers Condensed" w:cstheme="minorHAnsi"/>
                <w:snapToGrid w:val="0"/>
                <w:sz w:val="22"/>
                <w:szCs w:val="22"/>
                <w:lang w:val="es-ES"/>
              </w:rPr>
            </w:pPr>
            <w:r w:rsidRPr="003B209F">
              <w:rPr>
                <w:rFonts w:ascii="Univers Condensed" w:hAnsi="Univers Condensed" w:cstheme="minorHAnsi"/>
                <w:snapToGrid w:val="0"/>
                <w:sz w:val="22"/>
                <w:szCs w:val="22"/>
                <w:lang w:val="es-ES"/>
              </w:rPr>
              <w:t xml:space="preserve">FEAT-10581 - Agregados de Planta </w:t>
            </w:r>
            <w:proofErr w:type="spellStart"/>
            <w:r w:rsidRPr="003B209F">
              <w:rPr>
                <w:rFonts w:ascii="Univers Condensed" w:hAnsi="Univers Condensed" w:cstheme="minorHAnsi"/>
                <w:snapToGrid w:val="0"/>
                <w:sz w:val="22"/>
                <w:szCs w:val="22"/>
                <w:lang w:val="es-ES"/>
              </w:rPr>
              <w:t>Churn</w:t>
            </w:r>
            <w:proofErr w:type="spellEnd"/>
            <w:r w:rsidRPr="003B209F">
              <w:rPr>
                <w:rFonts w:ascii="Univers Condensed" w:hAnsi="Univers Condensed" w:cstheme="minorHAnsi"/>
                <w:snapToGrid w:val="0"/>
                <w:sz w:val="22"/>
                <w:szCs w:val="22"/>
                <w:lang w:val="es-ES"/>
              </w:rPr>
              <w:t xml:space="preserve"> Fija y MTC</w:t>
            </w:r>
            <w:r w:rsidR="002B425E" w:rsidRPr="005B0F13">
              <w:rPr>
                <w:rFonts w:ascii="Univers Condensed" w:hAnsi="Univers Condensed" w:cstheme="minorHAnsi"/>
                <w:snapToGrid w:val="0"/>
                <w:sz w:val="22"/>
                <w:szCs w:val="22"/>
                <w:lang w:val="es-ES"/>
              </w:rPr>
              <w:t>.xlsx</w:t>
            </w:r>
          </w:p>
          <w:p w14:paraId="584C77EA" w14:textId="77777777" w:rsidR="00F31144" w:rsidRPr="005B0F13" w:rsidRDefault="00F31144" w:rsidP="009E11D4">
            <w:pPr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</w:pPr>
          </w:p>
          <w:p w14:paraId="4A8CE30F" w14:textId="77777777" w:rsidR="009E11D4" w:rsidRPr="004037F9" w:rsidRDefault="009E11D4" w:rsidP="009E11D4">
            <w:pPr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</w:pP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Entrega de emergencia:</w:t>
            </w:r>
          </w:p>
          <w:p w14:paraId="4A8CE310" w14:textId="77777777" w:rsidR="009E11D4" w:rsidRPr="004037F9" w:rsidRDefault="006C43BA" w:rsidP="00D1322F">
            <w:pPr>
              <w:widowControl/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  <w:r w:rsidRPr="004037F9">
              <w:rPr>
                <w:rFonts w:ascii="Univers Condensed" w:hAnsi="Univers Condensed" w:cstheme="minorHAnsi"/>
                <w:snapToGrid w:val="0"/>
                <w:sz w:val="22"/>
                <w:szCs w:val="22"/>
                <w:lang w:val="es-ES"/>
              </w:rPr>
              <w:t>NO APLICA</w:t>
            </w:r>
            <w:r w:rsidR="00D1322F" w:rsidRPr="004037F9"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  <w:t xml:space="preserve"> 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AF876" w14:textId="77777777" w:rsidR="002B4528" w:rsidRDefault="002B4528" w:rsidP="00B92887">
            <w:pPr>
              <w:widowControl/>
              <w:jc w:val="center"/>
            </w:pPr>
          </w:p>
          <w:p w14:paraId="4A8CE311" w14:textId="71CFF855" w:rsidR="00D545C0" w:rsidRPr="00B80076" w:rsidRDefault="003B209F" w:rsidP="00B80076">
            <w:pPr>
              <w:widowControl/>
              <w:jc w:val="center"/>
            </w:pPr>
            <w:r>
              <w:object w:dxaOrig="1534" w:dyaOrig="991" w14:anchorId="5276BA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9pt;height:49.85pt" o:ole="">
                  <v:imagedata r:id="rId11" o:title=""/>
                </v:shape>
                <o:OLEObject Type="Embed" ProgID="Excel.Sheet.12" ShapeID="_x0000_i1027" DrawAspect="Icon" ObjectID="_1763297233" r:id="rId12"/>
              </w:object>
            </w:r>
          </w:p>
        </w:tc>
      </w:tr>
    </w:tbl>
    <w:p w14:paraId="4A8CE313" w14:textId="77777777" w:rsidR="00E246E8" w:rsidRPr="004037F9" w:rsidRDefault="00E246E8" w:rsidP="00DC5C81">
      <w:pPr>
        <w:rPr>
          <w:rFonts w:ascii="Univers Condensed" w:hAnsi="Univers Condensed" w:cstheme="minorHAnsi"/>
          <w:b/>
          <w:snapToGrid w:val="0"/>
          <w:sz w:val="22"/>
          <w:szCs w:val="22"/>
          <w:lang w:val="es-ES"/>
        </w:rPr>
      </w:pPr>
    </w:p>
    <w:p w14:paraId="4A8CE314" w14:textId="77777777" w:rsidR="00DC5C81" w:rsidRPr="004037F9" w:rsidRDefault="00DC5C81" w:rsidP="002474B2">
      <w:pPr>
        <w:pStyle w:val="Ttulo2"/>
        <w:rPr>
          <w:rFonts w:ascii="Univers Condensed" w:hAnsi="Univers Condensed" w:cstheme="minorHAnsi"/>
          <w:color w:val="auto"/>
          <w:sz w:val="22"/>
          <w:szCs w:val="22"/>
          <w:lang w:val="es-PE"/>
        </w:rPr>
      </w:pPr>
      <w:bookmarkStart w:id="8" w:name="_Toc298336888"/>
      <w:bookmarkStart w:id="9" w:name="_Toc56545091"/>
      <w:r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Ficha de Transmisión:</w:t>
      </w:r>
      <w:bookmarkEnd w:id="8"/>
      <w:bookmarkEnd w:id="9"/>
      <w:r w:rsidR="00430F6A"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ab/>
      </w: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70"/>
        <w:gridCol w:w="1559"/>
      </w:tblGrid>
      <w:tr w:rsidR="00DC5C81" w:rsidRPr="004037F9" w14:paraId="4A8CE317" w14:textId="77777777" w:rsidTr="00F31144">
        <w:trPr>
          <w:trHeight w:val="450"/>
        </w:trPr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15" w14:textId="77777777" w:rsidR="00DC5C81" w:rsidRPr="004037F9" w:rsidRDefault="00DC5C81" w:rsidP="007F2731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Documento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16" w14:textId="77777777" w:rsidR="00DC5C81" w:rsidRPr="004037F9" w:rsidRDefault="00DC5C81" w:rsidP="007F2731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Anexo</w:t>
            </w:r>
          </w:p>
        </w:tc>
      </w:tr>
      <w:tr w:rsidR="00DC5C81" w:rsidRPr="004037F9" w14:paraId="4A8CE31D" w14:textId="77777777" w:rsidTr="00F31144">
        <w:trPr>
          <w:trHeight w:val="300"/>
        </w:trPr>
        <w:tc>
          <w:tcPr>
            <w:tcW w:w="7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18" w14:textId="7A905044" w:rsidR="00DC5C81" w:rsidRPr="004037F9" w:rsidRDefault="00006020" w:rsidP="00DC5C81">
            <w:pPr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</w:pP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 xml:space="preserve">No </w:t>
            </w:r>
            <w:r w:rsidR="00BF3C57"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A</w:t>
            </w: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plica</w:t>
            </w:r>
          </w:p>
          <w:p w14:paraId="4A8CE319" w14:textId="77777777" w:rsidR="00DC5C81" w:rsidRPr="004037F9" w:rsidRDefault="00DC5C81" w:rsidP="006154F2">
            <w:pPr>
              <w:widowControl/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1B" w14:textId="77777777" w:rsidR="00DC5C81" w:rsidRPr="004037F9" w:rsidRDefault="00DC5C81" w:rsidP="002045BA">
            <w:pPr>
              <w:widowControl/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</w:p>
          <w:p w14:paraId="4A8CE31C" w14:textId="77777777" w:rsidR="00DC5C81" w:rsidRPr="004037F9" w:rsidRDefault="00DC5C81" w:rsidP="006154F2">
            <w:pPr>
              <w:widowControl/>
              <w:jc w:val="center"/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</w:p>
        </w:tc>
      </w:tr>
    </w:tbl>
    <w:p w14:paraId="4A8CE31F" w14:textId="77777777" w:rsidR="00E246E8" w:rsidRPr="004037F9" w:rsidRDefault="00E246E8" w:rsidP="00DC5C81">
      <w:pPr>
        <w:rPr>
          <w:rFonts w:ascii="Univers Condensed" w:hAnsi="Univers Condensed" w:cstheme="minorHAnsi"/>
          <w:b/>
          <w:snapToGrid w:val="0"/>
          <w:sz w:val="22"/>
          <w:szCs w:val="22"/>
          <w:lang w:val="es-ES"/>
        </w:rPr>
      </w:pPr>
    </w:p>
    <w:p w14:paraId="4A8CE320" w14:textId="77777777" w:rsidR="00DC5C81" w:rsidRPr="004037F9" w:rsidRDefault="00DC5C81" w:rsidP="002474B2">
      <w:pPr>
        <w:pStyle w:val="Ttulo2"/>
        <w:rPr>
          <w:rFonts w:ascii="Univers Condensed" w:hAnsi="Univers Condensed" w:cstheme="minorHAnsi"/>
          <w:color w:val="auto"/>
          <w:sz w:val="22"/>
          <w:szCs w:val="22"/>
          <w:lang w:val="es-PE"/>
        </w:rPr>
      </w:pPr>
      <w:bookmarkStart w:id="10" w:name="_Toc298336889"/>
      <w:bookmarkStart w:id="11" w:name="_Toc56545092"/>
      <w:r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Matriz de Seguridad:</w:t>
      </w:r>
      <w:bookmarkEnd w:id="10"/>
      <w:bookmarkEnd w:id="11"/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70"/>
        <w:gridCol w:w="1559"/>
      </w:tblGrid>
      <w:tr w:rsidR="00DC5C81" w:rsidRPr="004037F9" w14:paraId="4A8CE323" w14:textId="77777777" w:rsidTr="00F31144">
        <w:trPr>
          <w:trHeight w:val="450"/>
        </w:trPr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21" w14:textId="77777777" w:rsidR="00DC5C81" w:rsidRPr="004037F9" w:rsidRDefault="00DC5C81" w:rsidP="006154F2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Documento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22" w14:textId="77777777" w:rsidR="00DC5C81" w:rsidRPr="004037F9" w:rsidRDefault="00DC5C81" w:rsidP="006154F2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Anexo</w:t>
            </w:r>
          </w:p>
        </w:tc>
      </w:tr>
      <w:tr w:rsidR="00006020" w:rsidRPr="004037F9" w14:paraId="4A8CE328" w14:textId="77777777" w:rsidTr="00F31144">
        <w:trPr>
          <w:trHeight w:val="300"/>
        </w:trPr>
        <w:tc>
          <w:tcPr>
            <w:tcW w:w="7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24" w14:textId="5948FF8B" w:rsidR="00006020" w:rsidRPr="004037F9" w:rsidRDefault="00006020" w:rsidP="00C32F43">
            <w:pPr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 xml:space="preserve">No </w:t>
            </w:r>
            <w:r w:rsidR="00BF3C57"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A</w:t>
            </w: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plica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26" w14:textId="77777777" w:rsidR="00006020" w:rsidRPr="004037F9" w:rsidRDefault="00006020" w:rsidP="002045BA">
            <w:pPr>
              <w:widowControl/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</w:p>
          <w:p w14:paraId="4A8CE327" w14:textId="77777777" w:rsidR="00006020" w:rsidRPr="004037F9" w:rsidRDefault="00006020" w:rsidP="006154F2">
            <w:pPr>
              <w:widowControl/>
              <w:jc w:val="center"/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</w:p>
        </w:tc>
      </w:tr>
    </w:tbl>
    <w:p w14:paraId="4A8CE32A" w14:textId="77777777" w:rsidR="00E246E8" w:rsidRPr="004037F9" w:rsidRDefault="00E246E8">
      <w:pPr>
        <w:rPr>
          <w:rFonts w:ascii="Univers Condensed" w:hAnsi="Univers Condensed" w:cstheme="minorHAnsi"/>
          <w:b/>
          <w:snapToGrid w:val="0"/>
          <w:sz w:val="22"/>
          <w:szCs w:val="22"/>
          <w:lang w:val="es-ES"/>
        </w:rPr>
      </w:pPr>
    </w:p>
    <w:p w14:paraId="4A8CE32B" w14:textId="77777777" w:rsidR="002D4F62" w:rsidRPr="004037F9" w:rsidRDefault="002D4F62" w:rsidP="002D4F62">
      <w:pPr>
        <w:pStyle w:val="Ttulo2"/>
        <w:rPr>
          <w:rFonts w:ascii="Univers Condensed" w:hAnsi="Univers Condensed" w:cstheme="minorHAnsi"/>
          <w:color w:val="auto"/>
          <w:sz w:val="22"/>
          <w:szCs w:val="22"/>
          <w:lang w:val="es-PE"/>
        </w:rPr>
      </w:pPr>
      <w:bookmarkStart w:id="12" w:name="_Toc298336890"/>
      <w:bookmarkStart w:id="13" w:name="_Toc56545093"/>
      <w:r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 xml:space="preserve">flujos de </w:t>
      </w:r>
      <w:r w:rsidR="001213CB"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Procesos</w:t>
      </w:r>
      <w:r w:rsidR="00BB62F3"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:</w:t>
      </w:r>
      <w:bookmarkEnd w:id="12"/>
      <w:bookmarkEnd w:id="13"/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8"/>
        <w:gridCol w:w="1701"/>
      </w:tblGrid>
      <w:tr w:rsidR="002D4F62" w:rsidRPr="004037F9" w14:paraId="4A8CE32E" w14:textId="77777777" w:rsidTr="006F5E76">
        <w:trPr>
          <w:trHeight w:val="324"/>
        </w:trPr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2C" w14:textId="77777777" w:rsidR="002D4F62" w:rsidRPr="004037F9" w:rsidRDefault="002D4F62" w:rsidP="00B74830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Documento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2D" w14:textId="77777777" w:rsidR="002D4F62" w:rsidRPr="004037F9" w:rsidRDefault="002D4F62" w:rsidP="00B74830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Anexo</w:t>
            </w:r>
          </w:p>
        </w:tc>
      </w:tr>
      <w:tr w:rsidR="002D4F62" w:rsidRPr="004037F9" w14:paraId="4A8CE331" w14:textId="77777777" w:rsidTr="003C28DA">
        <w:trPr>
          <w:trHeight w:val="216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2F" w14:textId="1A2A7EA4" w:rsidR="00E246E8" w:rsidRPr="004037F9" w:rsidRDefault="00006020" w:rsidP="001213CB">
            <w:pPr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 xml:space="preserve">No </w:t>
            </w:r>
            <w:r w:rsidR="00BF3C57"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A</w:t>
            </w: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plica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30" w14:textId="77777777" w:rsidR="002D4F62" w:rsidRPr="004037F9" w:rsidRDefault="002D4F62" w:rsidP="00B74830">
            <w:pPr>
              <w:widowControl/>
              <w:jc w:val="center"/>
              <w:rPr>
                <w:rFonts w:ascii="Univers Condensed" w:hAnsi="Univers Condensed" w:cstheme="minorHAnsi"/>
                <w:sz w:val="22"/>
                <w:szCs w:val="22"/>
                <w:lang w:val="es-ES" w:eastAsia="es-ES"/>
              </w:rPr>
            </w:pPr>
          </w:p>
        </w:tc>
      </w:tr>
    </w:tbl>
    <w:p w14:paraId="4A8CE333" w14:textId="77777777" w:rsidR="00E246E8" w:rsidRPr="004037F9" w:rsidRDefault="00E246E8" w:rsidP="002D4F62">
      <w:pPr>
        <w:rPr>
          <w:rFonts w:ascii="Univers Condensed" w:hAnsi="Univers Condensed" w:cstheme="minorHAnsi"/>
          <w:b/>
          <w:snapToGrid w:val="0"/>
          <w:sz w:val="22"/>
          <w:szCs w:val="22"/>
          <w:lang w:val="es-ES"/>
        </w:rPr>
      </w:pPr>
    </w:p>
    <w:p w14:paraId="4A8CE334" w14:textId="77777777" w:rsidR="00E246E8" w:rsidRPr="004037F9" w:rsidRDefault="00E246E8" w:rsidP="00E246E8">
      <w:pPr>
        <w:pStyle w:val="Ttulo2"/>
        <w:rPr>
          <w:rFonts w:ascii="Univers Condensed" w:hAnsi="Univers Condensed" w:cstheme="minorHAnsi"/>
          <w:color w:val="auto"/>
          <w:sz w:val="22"/>
          <w:szCs w:val="22"/>
          <w:lang w:val="es-PE"/>
        </w:rPr>
      </w:pPr>
      <w:bookmarkStart w:id="14" w:name="_Toc298336892"/>
      <w:bookmarkStart w:id="15" w:name="_Toc56545094"/>
      <w:r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DIAGRAMA DE ARQUITECTURA:</w:t>
      </w:r>
      <w:bookmarkEnd w:id="14"/>
      <w:bookmarkEnd w:id="15"/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8"/>
        <w:gridCol w:w="1701"/>
      </w:tblGrid>
      <w:tr w:rsidR="00E246E8" w:rsidRPr="004037F9" w14:paraId="4A8CE337" w14:textId="77777777" w:rsidTr="006F5E76">
        <w:trPr>
          <w:trHeight w:val="450"/>
        </w:trPr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35" w14:textId="77777777" w:rsidR="00E246E8" w:rsidRPr="004037F9" w:rsidRDefault="00E246E8" w:rsidP="00B74830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Documento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36" w14:textId="77777777" w:rsidR="00E246E8" w:rsidRPr="004037F9" w:rsidRDefault="00E246E8" w:rsidP="00B74830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Anexo</w:t>
            </w:r>
          </w:p>
        </w:tc>
      </w:tr>
      <w:tr w:rsidR="00E246E8" w:rsidRPr="004037F9" w14:paraId="4A8CE33C" w14:textId="77777777" w:rsidTr="00B74830">
        <w:trPr>
          <w:trHeight w:val="300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38" w14:textId="68857310" w:rsidR="00E246E8" w:rsidRPr="004037F9" w:rsidRDefault="00E87A47" w:rsidP="00184BA3">
            <w:pPr>
              <w:rPr>
                <w:rFonts w:ascii="Univers Condensed" w:hAnsi="Univers Condensed" w:cstheme="minorHAnsi"/>
                <w:sz w:val="22"/>
                <w:szCs w:val="22"/>
                <w:lang w:val="es-PE" w:eastAsia="es-ES"/>
              </w:rPr>
            </w:pP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 xml:space="preserve">No </w:t>
            </w:r>
            <w:r w:rsidR="00BF3C57"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A</w:t>
            </w: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s-ES"/>
              </w:rPr>
              <w:t>plica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3A" w14:textId="437EF071" w:rsidR="00E246E8" w:rsidRPr="004037F9" w:rsidRDefault="00E246E8" w:rsidP="002045BA">
            <w:pPr>
              <w:widowControl/>
              <w:rPr>
                <w:rFonts w:ascii="Univers Condensed" w:hAnsi="Univers Condensed" w:cstheme="minorHAnsi"/>
                <w:sz w:val="22"/>
                <w:szCs w:val="22"/>
                <w:lang w:val="en-US" w:eastAsia="es-ES"/>
              </w:rPr>
            </w:pPr>
          </w:p>
          <w:p w14:paraId="4A8CE33B" w14:textId="77777777" w:rsidR="00E246E8" w:rsidRPr="004037F9" w:rsidRDefault="00E246E8" w:rsidP="00B74830">
            <w:pPr>
              <w:widowControl/>
              <w:jc w:val="center"/>
              <w:rPr>
                <w:rFonts w:ascii="Univers Condensed" w:hAnsi="Univers Condensed" w:cstheme="minorHAnsi"/>
                <w:sz w:val="22"/>
                <w:szCs w:val="22"/>
                <w:lang w:val="en-US" w:eastAsia="es-ES"/>
              </w:rPr>
            </w:pPr>
          </w:p>
        </w:tc>
      </w:tr>
    </w:tbl>
    <w:p w14:paraId="4A8CE33F" w14:textId="77777777" w:rsidR="00A65A81" w:rsidRPr="004037F9" w:rsidRDefault="00A65A81" w:rsidP="112AF5EC">
      <w:pPr>
        <w:jc w:val="both"/>
        <w:rPr>
          <w:rFonts w:ascii="Univers Condensed" w:hAnsi="Univers Condensed" w:cstheme="minorBidi"/>
          <w:sz w:val="22"/>
          <w:szCs w:val="22"/>
          <w:lang w:val="en-US"/>
        </w:rPr>
      </w:pPr>
    </w:p>
    <w:p w14:paraId="4737A860" w14:textId="38D3D0B7" w:rsidR="112AF5EC" w:rsidRDefault="112AF5EC" w:rsidP="112AF5EC">
      <w:pPr>
        <w:jc w:val="both"/>
        <w:rPr>
          <w:rFonts w:ascii="Univers Condensed" w:hAnsi="Univers Condensed" w:cstheme="minorBidi"/>
          <w:sz w:val="22"/>
          <w:szCs w:val="22"/>
          <w:lang w:val="en-US"/>
        </w:rPr>
      </w:pPr>
    </w:p>
    <w:p w14:paraId="59AB3A03" w14:textId="323A83BC" w:rsidR="112AF5EC" w:rsidRDefault="112AF5EC" w:rsidP="112AF5EC">
      <w:pPr>
        <w:jc w:val="both"/>
        <w:rPr>
          <w:rFonts w:ascii="Univers Condensed" w:hAnsi="Univers Condensed" w:cstheme="minorBidi"/>
          <w:sz w:val="22"/>
          <w:szCs w:val="22"/>
          <w:lang w:val="en-US"/>
        </w:rPr>
      </w:pPr>
    </w:p>
    <w:p w14:paraId="4A8CE340" w14:textId="77777777" w:rsidR="00E246E8" w:rsidRPr="004037F9" w:rsidRDefault="00E246E8" w:rsidP="00E246E8">
      <w:pPr>
        <w:pStyle w:val="Ttulo2"/>
        <w:rPr>
          <w:rFonts w:ascii="Univers Condensed" w:hAnsi="Univers Condensed" w:cstheme="minorHAnsi"/>
          <w:color w:val="auto"/>
          <w:sz w:val="22"/>
          <w:szCs w:val="22"/>
          <w:lang w:val="es-PE"/>
        </w:rPr>
      </w:pPr>
      <w:bookmarkStart w:id="16" w:name="_Toc298336893"/>
      <w:bookmarkStart w:id="17" w:name="_Toc56545095"/>
      <w:r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DIAGRAMA DE DESPLIEGUE:</w:t>
      </w:r>
      <w:bookmarkEnd w:id="16"/>
      <w:bookmarkEnd w:id="17"/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8"/>
        <w:gridCol w:w="1701"/>
      </w:tblGrid>
      <w:tr w:rsidR="00E246E8" w:rsidRPr="004037F9" w14:paraId="4A8CE343" w14:textId="77777777" w:rsidTr="006F5E76">
        <w:trPr>
          <w:trHeight w:val="450"/>
        </w:trPr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41" w14:textId="77777777" w:rsidR="00E246E8" w:rsidRPr="004037F9" w:rsidRDefault="00E246E8" w:rsidP="00B74830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Documento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8CE342" w14:textId="77777777" w:rsidR="00E246E8" w:rsidRPr="004037F9" w:rsidRDefault="00E246E8" w:rsidP="00B74830">
            <w:pPr>
              <w:widowControl/>
              <w:jc w:val="center"/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037F9">
              <w:rPr>
                <w:rFonts w:ascii="Univers Condensed" w:hAnsi="Univers Condensed" w:cstheme="minorHAnsi"/>
                <w:b/>
                <w:bCs/>
                <w:color w:val="000000"/>
                <w:sz w:val="22"/>
                <w:szCs w:val="22"/>
                <w:lang w:val="es-MX" w:eastAsia="es-MX"/>
              </w:rPr>
              <w:t>Anexo</w:t>
            </w:r>
          </w:p>
        </w:tc>
      </w:tr>
      <w:tr w:rsidR="00E246E8" w:rsidRPr="004037F9" w14:paraId="4A8CE348" w14:textId="77777777" w:rsidTr="00B74830">
        <w:trPr>
          <w:trHeight w:val="300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44" w14:textId="77777777" w:rsidR="00E246E8" w:rsidRPr="004037F9" w:rsidRDefault="00151C82" w:rsidP="00B74830">
            <w:pPr>
              <w:rPr>
                <w:rFonts w:ascii="Univers Condensed" w:hAnsi="Univers Condensed" w:cstheme="minorHAnsi"/>
                <w:sz w:val="22"/>
                <w:szCs w:val="22"/>
                <w:lang w:val="en-US" w:eastAsia="es-ES"/>
              </w:rPr>
            </w:pPr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n-US"/>
              </w:rPr>
              <w:t xml:space="preserve">No </w:t>
            </w:r>
            <w:proofErr w:type="spellStart"/>
            <w:r w:rsidRPr="004037F9">
              <w:rPr>
                <w:rFonts w:ascii="Univers Condensed" w:hAnsi="Univers Condensed" w:cstheme="minorHAnsi"/>
                <w:b/>
                <w:snapToGrid w:val="0"/>
                <w:sz w:val="22"/>
                <w:szCs w:val="22"/>
                <w:lang w:val="en-US"/>
              </w:rPr>
              <w:t>Aplica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CE346" w14:textId="77777777" w:rsidR="00E246E8" w:rsidRPr="004037F9" w:rsidRDefault="00E246E8" w:rsidP="002045BA">
            <w:pPr>
              <w:widowControl/>
              <w:rPr>
                <w:rFonts w:ascii="Univers Condensed" w:hAnsi="Univers Condensed" w:cstheme="minorHAnsi"/>
                <w:sz w:val="22"/>
                <w:szCs w:val="22"/>
                <w:lang w:val="en-US" w:eastAsia="es-ES"/>
              </w:rPr>
            </w:pPr>
          </w:p>
          <w:p w14:paraId="4A8CE347" w14:textId="77777777" w:rsidR="00E246E8" w:rsidRPr="004037F9" w:rsidRDefault="00E246E8" w:rsidP="00B74830">
            <w:pPr>
              <w:widowControl/>
              <w:jc w:val="center"/>
              <w:rPr>
                <w:rFonts w:ascii="Univers Condensed" w:hAnsi="Univers Condensed" w:cstheme="minorHAnsi"/>
                <w:sz w:val="22"/>
                <w:szCs w:val="22"/>
                <w:lang w:val="en-US" w:eastAsia="es-ES"/>
              </w:rPr>
            </w:pPr>
          </w:p>
        </w:tc>
      </w:tr>
    </w:tbl>
    <w:p w14:paraId="4A8CE349" w14:textId="77777777" w:rsidR="00E246E8" w:rsidRPr="004037F9" w:rsidRDefault="00E246E8" w:rsidP="00E246E8">
      <w:pPr>
        <w:rPr>
          <w:rFonts w:ascii="Univers Condensed" w:hAnsi="Univers Condensed" w:cstheme="minorHAnsi"/>
          <w:b/>
          <w:snapToGrid w:val="0"/>
          <w:sz w:val="22"/>
          <w:szCs w:val="22"/>
          <w:lang w:val="en-US"/>
        </w:rPr>
      </w:pPr>
    </w:p>
    <w:p w14:paraId="4A8CE34A" w14:textId="77DAF4B1" w:rsidR="009E11D4" w:rsidRPr="004037F9" w:rsidRDefault="009E11D4" w:rsidP="00E246E8">
      <w:pPr>
        <w:rPr>
          <w:rFonts w:ascii="Univers Condensed" w:hAnsi="Univers Condensed" w:cstheme="minorHAnsi"/>
          <w:b/>
          <w:snapToGrid w:val="0"/>
          <w:sz w:val="22"/>
          <w:szCs w:val="22"/>
          <w:lang w:val="en-US"/>
        </w:rPr>
      </w:pPr>
    </w:p>
    <w:p w14:paraId="25EA1BBF" w14:textId="77777777" w:rsidR="002045BA" w:rsidRPr="004037F9" w:rsidRDefault="002045BA" w:rsidP="00E246E8">
      <w:pPr>
        <w:rPr>
          <w:rFonts w:ascii="Univers Condensed" w:hAnsi="Univers Condensed" w:cstheme="minorHAnsi"/>
          <w:b/>
          <w:snapToGrid w:val="0"/>
          <w:sz w:val="22"/>
          <w:szCs w:val="22"/>
          <w:lang w:val="en-US"/>
        </w:rPr>
      </w:pPr>
    </w:p>
    <w:p w14:paraId="4A8CE34B" w14:textId="77777777" w:rsidR="009E11D4" w:rsidRPr="004037F9" w:rsidRDefault="009E11D4" w:rsidP="009E11D4">
      <w:pPr>
        <w:pStyle w:val="Ttulo1"/>
        <w:keepNext w:val="0"/>
        <w:pageBreakBefore w:val="0"/>
        <w:ind w:left="431" w:hanging="431"/>
        <w:rPr>
          <w:rFonts w:ascii="Univers Condensed" w:hAnsi="Univers Condensed" w:cstheme="minorHAnsi"/>
          <w:sz w:val="22"/>
          <w:szCs w:val="22"/>
        </w:rPr>
      </w:pPr>
      <w:bookmarkStart w:id="18" w:name="_Toc56545096"/>
      <w:r w:rsidRPr="004037F9">
        <w:rPr>
          <w:rFonts w:ascii="Univers Condensed" w:hAnsi="Univers Condensed" w:cstheme="minorHAnsi"/>
          <w:sz w:val="22"/>
          <w:szCs w:val="22"/>
        </w:rPr>
        <w:t>ANEXO</w:t>
      </w:r>
      <w:bookmarkEnd w:id="18"/>
    </w:p>
    <w:p w14:paraId="4A8CE34C" w14:textId="77777777" w:rsidR="009E11D4" w:rsidRPr="004037F9" w:rsidRDefault="009E11D4" w:rsidP="009E11D4">
      <w:pPr>
        <w:pStyle w:val="Ttulo2"/>
        <w:rPr>
          <w:rFonts w:ascii="Univers Condensed" w:hAnsi="Univers Condensed" w:cstheme="minorHAnsi"/>
          <w:color w:val="auto"/>
          <w:sz w:val="22"/>
          <w:szCs w:val="22"/>
          <w:lang w:val="es-PE"/>
        </w:rPr>
      </w:pPr>
      <w:bookmarkStart w:id="19" w:name="_Toc56545097"/>
      <w:r w:rsidRPr="004037F9">
        <w:rPr>
          <w:rFonts w:ascii="Univers Condensed" w:hAnsi="Univers Condensed" w:cstheme="minorHAnsi"/>
          <w:color w:val="auto"/>
          <w:sz w:val="22"/>
          <w:szCs w:val="22"/>
          <w:lang w:val="es-PE"/>
        </w:rPr>
        <w:t>publicación de nuevos formatos de comité de cambio de aplicaciones.</w:t>
      </w:r>
      <w:bookmarkEnd w:id="19"/>
    </w:p>
    <w:p w14:paraId="4A8CE34D" w14:textId="77777777" w:rsidR="009E11D4" w:rsidRPr="004037F9" w:rsidRDefault="006C43BA" w:rsidP="009E11D4">
      <w:pPr>
        <w:pStyle w:val="Lista"/>
        <w:numPr>
          <w:ilvl w:val="0"/>
          <w:numId w:val="28"/>
        </w:numPr>
        <w:rPr>
          <w:rFonts w:ascii="Univers Condensed" w:hAnsi="Univers Condensed" w:cstheme="minorHAnsi"/>
          <w:szCs w:val="22"/>
          <w:lang w:val="es-PE"/>
        </w:rPr>
      </w:pPr>
      <w:r w:rsidRPr="004037F9">
        <w:rPr>
          <w:rFonts w:ascii="Univers Condensed" w:hAnsi="Univers Condensed" w:cstheme="minorHAnsi"/>
          <w:szCs w:val="22"/>
          <w:lang w:val="es-PE"/>
        </w:rPr>
        <w:t>NO APLICA</w:t>
      </w:r>
    </w:p>
    <w:p w14:paraId="4A8CE34E" w14:textId="77777777" w:rsidR="009E11D4" w:rsidRPr="004037F9" w:rsidRDefault="009E11D4" w:rsidP="0069064F">
      <w:pPr>
        <w:ind w:firstLine="567"/>
        <w:jc w:val="both"/>
        <w:rPr>
          <w:rFonts w:ascii="Univers Condensed" w:hAnsi="Univers Condensed"/>
          <w:lang w:val="es-ES"/>
        </w:rPr>
      </w:pPr>
    </w:p>
    <w:sectPr w:rsidR="009E11D4" w:rsidRPr="004037F9" w:rsidSect="00012508">
      <w:headerReference w:type="default" r:id="rId13"/>
      <w:footerReference w:type="even" r:id="rId14"/>
      <w:footerReference w:type="default" r:id="rId15"/>
      <w:footerReference w:type="first" r:id="rId16"/>
      <w:footnotePr>
        <w:numFmt w:val="chicago"/>
      </w:footnotePr>
      <w:pgSz w:w="11906" w:h="16838" w:code="9"/>
      <w:pgMar w:top="1752" w:right="1276" w:bottom="1440" w:left="1418" w:header="624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3190" w14:textId="77777777" w:rsidR="0076788A" w:rsidRDefault="0076788A">
      <w:r>
        <w:separator/>
      </w:r>
    </w:p>
  </w:endnote>
  <w:endnote w:type="continuationSeparator" w:id="0">
    <w:p w14:paraId="707D35CE" w14:textId="77777777" w:rsidR="0076788A" w:rsidRDefault="0076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Omega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Condensed">
    <w:altName w:val="Calibri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E36F" w14:textId="77777777" w:rsidR="00A739E1" w:rsidRDefault="006A4A6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739E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39E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A8CE370" w14:textId="77777777" w:rsidR="00A739E1" w:rsidRDefault="00A739E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E371" w14:textId="77777777" w:rsidR="00A739E1" w:rsidRPr="002771AD" w:rsidRDefault="00A739E1" w:rsidP="002771AD">
    <w:pPr>
      <w:pStyle w:val="Piedepgina"/>
      <w:tabs>
        <w:tab w:val="clear" w:pos="4253"/>
        <w:tab w:val="left" w:pos="4536"/>
      </w:tabs>
      <w:spacing w:before="0"/>
      <w:rPr>
        <w:rStyle w:val="Nmerodepgina"/>
        <w:rFonts w:asciiTheme="minorHAnsi" w:hAnsiTheme="minorHAnsi" w:cstheme="minorHAnsi"/>
        <w:sz w:val="18"/>
        <w:szCs w:val="18"/>
      </w:rPr>
    </w:pPr>
    <w:r w:rsidRPr="002771AD">
      <w:rPr>
        <w:rStyle w:val="Nmerodepgina"/>
        <w:rFonts w:asciiTheme="minorHAnsi" w:hAnsiTheme="minorHAnsi" w:cstheme="minorHAnsi"/>
        <w:sz w:val="18"/>
        <w:szCs w:val="18"/>
      </w:rPr>
      <w:t xml:space="preserve">Ref.:  </w:t>
    </w:r>
    <w:r w:rsidRPr="002771AD">
      <w:rPr>
        <w:rStyle w:val="Nmerodepgina"/>
        <w:rFonts w:asciiTheme="minorHAnsi" w:hAnsiTheme="minorHAnsi" w:cstheme="minorHAnsi"/>
        <w:sz w:val="18"/>
        <w:szCs w:val="18"/>
      </w:rPr>
      <w:tab/>
    </w:r>
    <w:r w:rsidR="006A4A6A" w:rsidRPr="002771AD">
      <w:rPr>
        <w:rStyle w:val="Nmerodepgina"/>
        <w:rFonts w:asciiTheme="minorHAnsi" w:hAnsiTheme="minorHAnsi" w:cstheme="minorHAnsi"/>
        <w:sz w:val="18"/>
        <w:szCs w:val="18"/>
      </w:rPr>
      <w:fldChar w:fldCharType="begin"/>
    </w:r>
    <w:r w:rsidRPr="002771AD">
      <w:rPr>
        <w:rStyle w:val="Nmerodepgina"/>
        <w:rFonts w:asciiTheme="minorHAnsi" w:hAnsiTheme="minorHAnsi" w:cstheme="minorHAnsi"/>
        <w:sz w:val="18"/>
        <w:szCs w:val="18"/>
      </w:rPr>
      <w:instrText xml:space="preserve"> PAGE </w:instrText>
    </w:r>
    <w:r w:rsidR="006A4A6A" w:rsidRPr="002771AD">
      <w:rPr>
        <w:rStyle w:val="Nmerodepgina"/>
        <w:rFonts w:asciiTheme="minorHAnsi" w:hAnsiTheme="minorHAnsi" w:cstheme="minorHAnsi"/>
        <w:sz w:val="18"/>
        <w:szCs w:val="18"/>
      </w:rPr>
      <w:fldChar w:fldCharType="separate"/>
    </w:r>
    <w:r w:rsidR="007A77A9" w:rsidRPr="002771AD">
      <w:rPr>
        <w:rStyle w:val="Nmerodepgina"/>
        <w:rFonts w:asciiTheme="minorHAnsi" w:hAnsiTheme="minorHAnsi" w:cstheme="minorHAnsi"/>
        <w:noProof/>
        <w:sz w:val="18"/>
        <w:szCs w:val="18"/>
      </w:rPr>
      <w:t>5</w:t>
    </w:r>
    <w:r w:rsidR="006A4A6A" w:rsidRPr="002771AD">
      <w:rPr>
        <w:rStyle w:val="Nmerodepgina"/>
        <w:rFonts w:asciiTheme="minorHAnsi" w:hAnsiTheme="minorHAnsi" w:cstheme="minorHAnsi"/>
        <w:sz w:val="18"/>
        <w:szCs w:val="18"/>
      </w:rPr>
      <w:fldChar w:fldCharType="end"/>
    </w:r>
    <w:r w:rsidRPr="002771AD">
      <w:rPr>
        <w:rStyle w:val="Nmerodepgina"/>
        <w:rFonts w:asciiTheme="minorHAnsi" w:hAnsiTheme="minorHAnsi" w:cstheme="minorHAnsi"/>
        <w:sz w:val="18"/>
        <w:szCs w:val="18"/>
      </w:rPr>
      <w:t>/</w:t>
    </w:r>
    <w:r w:rsidR="006A4A6A" w:rsidRPr="002771AD">
      <w:rPr>
        <w:rStyle w:val="Nmerodepgina"/>
        <w:rFonts w:asciiTheme="minorHAnsi" w:hAnsiTheme="minorHAnsi" w:cstheme="minorHAnsi"/>
        <w:sz w:val="18"/>
        <w:szCs w:val="18"/>
      </w:rPr>
      <w:fldChar w:fldCharType="begin"/>
    </w:r>
    <w:r w:rsidRPr="002771AD">
      <w:rPr>
        <w:rStyle w:val="Nmerodepgina"/>
        <w:rFonts w:asciiTheme="minorHAnsi" w:hAnsiTheme="minorHAnsi" w:cstheme="minorHAnsi"/>
        <w:sz w:val="18"/>
        <w:szCs w:val="18"/>
      </w:rPr>
      <w:instrText xml:space="preserve"> NUMPAGES </w:instrText>
    </w:r>
    <w:r w:rsidR="006A4A6A" w:rsidRPr="002771AD">
      <w:rPr>
        <w:rStyle w:val="Nmerodepgina"/>
        <w:rFonts w:asciiTheme="minorHAnsi" w:hAnsiTheme="minorHAnsi" w:cstheme="minorHAnsi"/>
        <w:sz w:val="18"/>
        <w:szCs w:val="18"/>
      </w:rPr>
      <w:fldChar w:fldCharType="separate"/>
    </w:r>
    <w:r w:rsidR="007A77A9" w:rsidRPr="002771AD">
      <w:rPr>
        <w:rStyle w:val="Nmerodepgina"/>
        <w:rFonts w:asciiTheme="minorHAnsi" w:hAnsiTheme="minorHAnsi" w:cstheme="minorHAnsi"/>
        <w:noProof/>
        <w:sz w:val="18"/>
        <w:szCs w:val="18"/>
      </w:rPr>
      <w:t>6</w:t>
    </w:r>
    <w:r w:rsidR="006A4A6A" w:rsidRPr="002771AD">
      <w:rPr>
        <w:rStyle w:val="Nmerodepgina"/>
        <w:rFonts w:asciiTheme="minorHAnsi" w:hAnsiTheme="minorHAnsi" w:cstheme="minorHAnsi"/>
        <w:sz w:val="18"/>
        <w:szCs w:val="18"/>
      </w:rPr>
      <w:fldChar w:fldCharType="end"/>
    </w:r>
    <w:r w:rsidRPr="002771AD">
      <w:rPr>
        <w:rStyle w:val="Nmerodepgina"/>
        <w:rFonts w:asciiTheme="minorHAnsi" w:hAnsiTheme="minorHAnsi" w:cstheme="minorHAnsi"/>
        <w:sz w:val="18"/>
        <w:szCs w:val="18"/>
      </w:rPr>
      <w:tab/>
      <w:t>Software Producido</w:t>
    </w:r>
  </w:p>
  <w:p w14:paraId="4A8CE373" w14:textId="72982022" w:rsidR="00A739E1" w:rsidRPr="002771AD" w:rsidRDefault="00096129" w:rsidP="002771AD">
    <w:pPr>
      <w:pStyle w:val="Piedepgina"/>
      <w:spacing w:before="0"/>
      <w:rPr>
        <w:rStyle w:val="Nmerodepgina"/>
        <w:rFonts w:asciiTheme="minorHAnsi" w:hAnsiTheme="minorHAnsi" w:cstheme="minorHAnsi"/>
        <w:sz w:val="18"/>
        <w:szCs w:val="18"/>
      </w:rPr>
    </w:pPr>
    <w:r w:rsidRPr="002771AD">
      <w:rPr>
        <w:rStyle w:val="Nmerodepgina"/>
        <w:rFonts w:asciiTheme="minorHAnsi" w:hAnsiTheme="minorHAnsi" w:cstheme="minorHAnsi"/>
        <w:sz w:val="18"/>
        <w:szCs w:val="18"/>
      </w:rPr>
      <w:t xml:space="preserve">Versión:  </w:t>
    </w:r>
    <w:r w:rsidR="004B3636" w:rsidRPr="002771AD">
      <w:rPr>
        <w:rStyle w:val="Nmerodepgina"/>
        <w:rFonts w:asciiTheme="minorHAnsi" w:hAnsiTheme="minorHAnsi" w:cstheme="minorHAnsi"/>
        <w:sz w:val="18"/>
        <w:szCs w:val="18"/>
      </w:rPr>
      <w:t>1</w:t>
    </w:r>
    <w:r w:rsidR="00A739E1" w:rsidRPr="002771AD">
      <w:rPr>
        <w:rStyle w:val="Nmerodepgina"/>
        <w:rFonts w:asciiTheme="minorHAnsi" w:hAnsiTheme="minorHAnsi" w:cstheme="minorHAnsi"/>
        <w:sz w:val="18"/>
        <w:szCs w:val="18"/>
      </w:rPr>
      <w:t>.0</w:t>
    </w:r>
    <w:r w:rsidR="00A739E1" w:rsidRPr="002771AD">
      <w:rPr>
        <w:rStyle w:val="Nmerodepgina"/>
        <w:rFonts w:asciiTheme="minorHAnsi" w:hAnsiTheme="minorHAnsi" w:cstheme="minorHAnsi"/>
        <w:sz w:val="18"/>
        <w:szCs w:val="18"/>
      </w:rPr>
      <w:tab/>
    </w:r>
    <w:r w:rsidR="00A739E1" w:rsidRPr="002771AD">
      <w:rPr>
        <w:rStyle w:val="Nmerodepgina"/>
        <w:rFonts w:asciiTheme="minorHAnsi" w:hAnsiTheme="minorHAnsi" w:cstheme="minorHAnsi"/>
        <w:sz w:val="18"/>
        <w:szCs w:val="18"/>
      </w:rPr>
      <w:tab/>
    </w:r>
    <w:r w:rsidR="00CD2F78">
      <w:rPr>
        <w:rStyle w:val="Nmerodepgina"/>
        <w:rFonts w:asciiTheme="minorHAnsi" w:hAnsiTheme="minorHAnsi" w:cstheme="minorHAnsi"/>
        <w:sz w:val="18"/>
        <w:szCs w:val="18"/>
      </w:rPr>
      <w:t>10</w:t>
    </w:r>
    <w:r w:rsidR="00FA45DD" w:rsidRPr="002771AD">
      <w:rPr>
        <w:rStyle w:val="Nmerodepgina"/>
        <w:rFonts w:asciiTheme="minorHAnsi" w:hAnsiTheme="minorHAnsi" w:cstheme="minorHAnsi"/>
        <w:sz w:val="18"/>
        <w:szCs w:val="18"/>
      </w:rPr>
      <w:t>/</w:t>
    </w:r>
    <w:r w:rsidR="00C503BA">
      <w:rPr>
        <w:rStyle w:val="Nmerodepgina"/>
        <w:rFonts w:asciiTheme="minorHAnsi" w:hAnsiTheme="minorHAnsi" w:cstheme="minorHAnsi"/>
        <w:sz w:val="18"/>
        <w:szCs w:val="18"/>
      </w:rPr>
      <w:t>0</w:t>
    </w:r>
    <w:r w:rsidR="007C42D8">
      <w:rPr>
        <w:rStyle w:val="Nmerodepgina"/>
        <w:rFonts w:asciiTheme="minorHAnsi" w:hAnsiTheme="minorHAnsi" w:cstheme="minorHAnsi"/>
        <w:sz w:val="18"/>
        <w:szCs w:val="18"/>
      </w:rPr>
      <w:t>7</w:t>
    </w:r>
    <w:r w:rsidR="00FA45DD" w:rsidRPr="002771AD">
      <w:rPr>
        <w:rStyle w:val="Nmerodepgina"/>
        <w:rFonts w:asciiTheme="minorHAnsi" w:hAnsiTheme="minorHAnsi" w:cstheme="minorHAnsi"/>
        <w:sz w:val="18"/>
        <w:szCs w:val="18"/>
      </w:rPr>
      <w:t>/202</w:t>
    </w:r>
    <w:r w:rsidR="0047346F">
      <w:rPr>
        <w:rStyle w:val="Nmerodepgina"/>
        <w:rFonts w:asciiTheme="minorHAnsi" w:hAnsiTheme="minorHAnsi" w:cstheme="minorHAnsi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E374" w14:textId="77777777" w:rsidR="00A739E1" w:rsidRDefault="00A739E1">
    <w:pPr>
      <w:pStyle w:val="Piedep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989E" w14:textId="77777777" w:rsidR="0076788A" w:rsidRDefault="0076788A">
      <w:r>
        <w:separator/>
      </w:r>
    </w:p>
  </w:footnote>
  <w:footnote w:type="continuationSeparator" w:id="0">
    <w:p w14:paraId="0832F652" w14:textId="77777777" w:rsidR="0076788A" w:rsidRDefault="00767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27"/>
      <w:gridCol w:w="1101"/>
      <w:gridCol w:w="326"/>
      <w:gridCol w:w="5627"/>
      <w:gridCol w:w="1115"/>
    </w:tblGrid>
    <w:tr w:rsidR="00A739E1" w:rsidRPr="00A56E39" w14:paraId="4A8CE35A" w14:textId="77777777" w:rsidTr="00447462">
      <w:trPr>
        <w:cantSplit/>
        <w:trHeight w:val="170"/>
        <w:jc w:val="center"/>
      </w:trPr>
      <w:tc>
        <w:tcPr>
          <w:tcW w:w="1827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14:paraId="4A8CE354" w14:textId="7A473A7A" w:rsidR="00A739E1" w:rsidRDefault="00AC161A" w:rsidP="000658B9">
          <w:pPr>
            <w:pStyle w:val="Encabezado"/>
            <w:ind w:left="4252" w:hanging="4252"/>
            <w:jc w:val="center"/>
            <w:rPr>
              <w:rFonts w:cs="Arial"/>
              <w:b/>
              <w:i/>
              <w:sz w:val="16"/>
            </w:rPr>
          </w:pPr>
          <w:r>
            <w:rPr>
              <w:rFonts w:cs="Arial"/>
              <w:noProof/>
              <w:lang w:val="es-ES" w:eastAsia="es-ES"/>
            </w:rPr>
            <w:drawing>
              <wp:inline distT="0" distB="0" distL="0" distR="0" wp14:anchorId="4A8CE375" wp14:editId="4A8CE376">
                <wp:extent cx="1083310" cy="350520"/>
                <wp:effectExtent l="0" t="0" r="2540" b="0"/>
                <wp:docPr id="2" name="Picture 2" descr="Logo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8CE355" w14:textId="77777777" w:rsidR="00A739E1" w:rsidRDefault="00A739E1" w:rsidP="00BC6DD1">
          <w:pPr>
            <w:jc w:val="center"/>
            <w:rPr>
              <w:rFonts w:cs="Arial"/>
              <w:sz w:val="16"/>
            </w:rPr>
          </w:pPr>
        </w:p>
      </w:tc>
      <w:tc>
        <w:tcPr>
          <w:tcW w:w="1101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A8CE356" w14:textId="77777777" w:rsidR="00A739E1" w:rsidRPr="008F4B70" w:rsidRDefault="00A739E1" w:rsidP="00BC6DD1">
          <w:pPr>
            <w:rPr>
              <w:rFonts w:asciiTheme="minorHAnsi" w:hAnsiTheme="minorHAnsi" w:cstheme="minorHAnsi"/>
              <w:sz w:val="18"/>
              <w:szCs w:val="18"/>
            </w:rPr>
          </w:pPr>
          <w:r w:rsidRPr="008F4B70">
            <w:rPr>
              <w:rFonts w:asciiTheme="minorHAnsi" w:hAnsiTheme="minorHAnsi" w:cstheme="minorHAnsi"/>
              <w:b/>
              <w:sz w:val="18"/>
              <w:szCs w:val="18"/>
            </w:rPr>
            <w:t>Proyecto</w:t>
          </w:r>
        </w:p>
      </w:tc>
      <w:tc>
        <w:tcPr>
          <w:tcW w:w="32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A8CE357" w14:textId="77777777" w:rsidR="00A739E1" w:rsidRPr="00C21D5A" w:rsidRDefault="00A739E1" w:rsidP="00BC6DD1">
          <w:pPr>
            <w:rPr>
              <w:rFonts w:asciiTheme="minorHAnsi" w:hAnsiTheme="minorHAnsi" w:cstheme="minorHAnsi"/>
              <w:sz w:val="18"/>
              <w:szCs w:val="18"/>
            </w:rPr>
          </w:pPr>
          <w:r w:rsidRPr="00C21D5A">
            <w:rPr>
              <w:rFonts w:asciiTheme="minorHAnsi" w:hAnsiTheme="minorHAnsi" w:cstheme="minorHAnsi"/>
              <w:b/>
              <w:sz w:val="18"/>
              <w:szCs w:val="18"/>
            </w:rPr>
            <w:t>:</w:t>
          </w:r>
        </w:p>
      </w:tc>
      <w:tc>
        <w:tcPr>
          <w:tcW w:w="562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A8CE358" w14:textId="30112465" w:rsidR="0060231A" w:rsidRPr="00C21D5A" w:rsidRDefault="00C21D5A" w:rsidP="005360E0">
          <w:pPr>
            <w:rPr>
              <w:rFonts w:asciiTheme="minorHAnsi" w:hAnsiTheme="minorHAnsi" w:cstheme="minorHAnsi"/>
              <w:bCs/>
              <w:sz w:val="18"/>
              <w:szCs w:val="18"/>
              <w:lang w:val="es-AR"/>
            </w:rPr>
          </w:pPr>
          <w:r w:rsidRPr="00C21D5A">
            <w:rPr>
              <w:rFonts w:asciiTheme="minorHAnsi" w:hAnsiTheme="minorHAnsi" w:cstheme="minorHAnsi"/>
              <w:noProof/>
              <w:sz w:val="18"/>
              <w:szCs w:val="18"/>
              <w:lang w:val="es-PE" w:eastAsia="es-ES"/>
            </w:rPr>
            <w:t xml:space="preserve">Agregados </w:t>
          </w:r>
          <w:r w:rsidRPr="00C21D5A">
            <w:rPr>
              <w:rFonts w:asciiTheme="minorHAnsi" w:hAnsiTheme="minorHAnsi" w:cstheme="minorHAnsi"/>
              <w:noProof/>
              <w:sz w:val="18"/>
              <w:szCs w:val="18"/>
              <w:lang w:val="es-PE" w:eastAsia="es-ES"/>
            </w:rPr>
            <w:t>Planta Churn Fija y Planta MTC</w:t>
          </w:r>
        </w:p>
      </w:tc>
      <w:tc>
        <w:tcPr>
          <w:tcW w:w="111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A8CE359" w14:textId="77777777" w:rsidR="00A739E1" w:rsidRPr="007062F7" w:rsidRDefault="00AC161A" w:rsidP="00BC6DD1">
          <w:pPr>
            <w:rPr>
              <w:rFonts w:cs="Arial"/>
              <w:sz w:val="16"/>
              <w:lang w:val="es-AR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4A8CE377" wp14:editId="4A8CE378">
                <wp:simplePos x="0" y="0"/>
                <wp:positionH relativeFrom="column">
                  <wp:posOffset>17780</wp:posOffset>
                </wp:positionH>
                <wp:positionV relativeFrom="paragraph">
                  <wp:posOffset>67945</wp:posOffset>
                </wp:positionV>
                <wp:extent cx="600075" cy="508635"/>
                <wp:effectExtent l="0" t="0" r="9525" b="571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A739E1" w14:paraId="4A8CE360" w14:textId="77777777" w:rsidTr="00447462">
      <w:trPr>
        <w:cantSplit/>
        <w:trHeight w:val="85"/>
        <w:jc w:val="center"/>
      </w:trPr>
      <w:tc>
        <w:tcPr>
          <w:tcW w:w="1827" w:type="dxa"/>
          <w:vMerge/>
          <w:tcBorders>
            <w:left w:val="single" w:sz="4" w:space="0" w:color="auto"/>
          </w:tcBorders>
          <w:vAlign w:val="center"/>
        </w:tcPr>
        <w:p w14:paraId="4A8CE35B" w14:textId="77777777" w:rsidR="00A739E1" w:rsidRPr="007062F7" w:rsidRDefault="00A739E1" w:rsidP="00BC6DD1">
          <w:pPr>
            <w:jc w:val="center"/>
            <w:rPr>
              <w:rFonts w:cs="Arial"/>
              <w:sz w:val="16"/>
              <w:lang w:val="es-AR"/>
            </w:rPr>
          </w:pPr>
        </w:p>
      </w:tc>
      <w:tc>
        <w:tcPr>
          <w:tcW w:w="1101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A8CE35C" w14:textId="77777777" w:rsidR="00A739E1" w:rsidRPr="008F4B70" w:rsidRDefault="00A739E1" w:rsidP="00BC6DD1">
          <w:pPr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8F4B70">
            <w:rPr>
              <w:rFonts w:asciiTheme="minorHAnsi" w:hAnsiTheme="minorHAnsi" w:cstheme="minorHAnsi"/>
              <w:b/>
              <w:sz w:val="18"/>
              <w:szCs w:val="18"/>
            </w:rPr>
            <w:t>Fase</w:t>
          </w:r>
        </w:p>
      </w:tc>
      <w:tc>
        <w:tcPr>
          <w:tcW w:w="326" w:type="dxa"/>
          <w:tcBorders>
            <w:top w:val="single" w:sz="4" w:space="0" w:color="auto"/>
            <w:left w:val="nil"/>
            <w:right w:val="nil"/>
          </w:tcBorders>
          <w:vAlign w:val="center"/>
        </w:tcPr>
        <w:p w14:paraId="4A8CE35D" w14:textId="77777777" w:rsidR="00A739E1" w:rsidRPr="008F4B70" w:rsidRDefault="00A739E1" w:rsidP="00BC6DD1">
          <w:pPr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8F4B70">
            <w:rPr>
              <w:rFonts w:asciiTheme="minorHAnsi" w:hAnsiTheme="minorHAnsi" w:cstheme="minorHAnsi"/>
              <w:b/>
              <w:sz w:val="18"/>
              <w:szCs w:val="18"/>
            </w:rPr>
            <w:t>:</w:t>
          </w:r>
        </w:p>
      </w:tc>
      <w:tc>
        <w:tcPr>
          <w:tcW w:w="5627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4A8CE35E" w14:textId="77777777" w:rsidR="00A739E1" w:rsidRPr="008F4B70" w:rsidRDefault="00A739E1" w:rsidP="00BC6DD1">
          <w:pPr>
            <w:rPr>
              <w:rFonts w:asciiTheme="minorHAnsi" w:hAnsiTheme="minorHAnsi" w:cstheme="minorHAnsi"/>
              <w:bCs/>
              <w:sz w:val="18"/>
              <w:szCs w:val="18"/>
            </w:rPr>
          </w:pPr>
          <w:r w:rsidRPr="008F4B70">
            <w:rPr>
              <w:rFonts w:asciiTheme="minorHAnsi" w:hAnsiTheme="minorHAnsi" w:cstheme="minorHAnsi"/>
              <w:bCs/>
              <w:sz w:val="18"/>
              <w:szCs w:val="18"/>
            </w:rPr>
            <w:t>Construcción</w:t>
          </w:r>
        </w:p>
      </w:tc>
      <w:tc>
        <w:tcPr>
          <w:tcW w:w="1115" w:type="dxa"/>
          <w:vMerge/>
          <w:tcBorders>
            <w:left w:val="single" w:sz="4" w:space="0" w:color="auto"/>
            <w:right w:val="single" w:sz="4" w:space="0" w:color="auto"/>
          </w:tcBorders>
        </w:tcPr>
        <w:p w14:paraId="4A8CE35F" w14:textId="77777777" w:rsidR="00A739E1" w:rsidRDefault="00A739E1" w:rsidP="00BC6DD1">
          <w:pPr>
            <w:rPr>
              <w:rFonts w:cs="Arial"/>
              <w:b/>
              <w:sz w:val="16"/>
            </w:rPr>
          </w:pPr>
        </w:p>
      </w:tc>
    </w:tr>
    <w:tr w:rsidR="00A739E1" w:rsidRPr="00B85380" w14:paraId="4A8CE366" w14:textId="77777777" w:rsidTr="00447462">
      <w:trPr>
        <w:cantSplit/>
        <w:trHeight w:val="145"/>
        <w:jc w:val="center"/>
      </w:trPr>
      <w:tc>
        <w:tcPr>
          <w:tcW w:w="1827" w:type="dxa"/>
          <w:vMerge/>
          <w:tcBorders>
            <w:left w:val="single" w:sz="4" w:space="0" w:color="auto"/>
          </w:tcBorders>
          <w:vAlign w:val="center"/>
        </w:tcPr>
        <w:p w14:paraId="4A8CE361" w14:textId="77777777" w:rsidR="00A739E1" w:rsidRDefault="00A739E1" w:rsidP="00BC6DD1">
          <w:pPr>
            <w:jc w:val="center"/>
            <w:rPr>
              <w:rFonts w:cs="Arial"/>
              <w:sz w:val="16"/>
            </w:rPr>
          </w:pPr>
        </w:p>
      </w:tc>
      <w:tc>
        <w:tcPr>
          <w:tcW w:w="1101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A8CE362" w14:textId="77777777" w:rsidR="00A739E1" w:rsidRPr="008F4B70" w:rsidRDefault="00A739E1" w:rsidP="00BC6DD1">
          <w:pPr>
            <w:rPr>
              <w:rFonts w:asciiTheme="minorHAnsi" w:hAnsiTheme="minorHAnsi" w:cstheme="minorHAnsi"/>
              <w:bCs/>
              <w:sz w:val="18"/>
              <w:szCs w:val="18"/>
            </w:rPr>
          </w:pPr>
          <w:r w:rsidRPr="008F4B70">
            <w:rPr>
              <w:rFonts w:asciiTheme="minorHAnsi" w:hAnsiTheme="minorHAnsi" w:cstheme="minorHAnsi"/>
              <w:b/>
              <w:sz w:val="18"/>
              <w:szCs w:val="18"/>
            </w:rPr>
            <w:t xml:space="preserve">Entregable </w:t>
          </w:r>
        </w:p>
      </w:tc>
      <w:tc>
        <w:tcPr>
          <w:tcW w:w="326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4A8CE363" w14:textId="77777777" w:rsidR="00A739E1" w:rsidRPr="008F4B70" w:rsidRDefault="00A739E1" w:rsidP="00BC6DD1">
          <w:pPr>
            <w:rPr>
              <w:rFonts w:asciiTheme="minorHAnsi" w:hAnsiTheme="minorHAnsi" w:cstheme="minorHAnsi"/>
              <w:bCs/>
              <w:sz w:val="18"/>
              <w:szCs w:val="18"/>
            </w:rPr>
          </w:pPr>
          <w:r w:rsidRPr="008F4B70">
            <w:rPr>
              <w:rFonts w:asciiTheme="minorHAnsi" w:hAnsiTheme="minorHAnsi" w:cstheme="minorHAnsi"/>
              <w:b/>
              <w:sz w:val="18"/>
              <w:szCs w:val="18"/>
            </w:rPr>
            <w:t>:</w:t>
          </w:r>
        </w:p>
      </w:tc>
      <w:tc>
        <w:tcPr>
          <w:tcW w:w="5627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A8CE364" w14:textId="69DBD120" w:rsidR="00F81827" w:rsidRPr="00B85380" w:rsidRDefault="00CD2F78" w:rsidP="00EE6791">
          <w:pPr>
            <w:rPr>
              <w:rFonts w:asciiTheme="minorHAnsi" w:hAnsiTheme="minorHAnsi" w:cstheme="minorHAnsi"/>
              <w:bCs/>
              <w:sz w:val="18"/>
              <w:szCs w:val="18"/>
            </w:rPr>
          </w:pPr>
          <w:r w:rsidRPr="00CD2F78">
            <w:rPr>
              <w:rFonts w:asciiTheme="minorHAnsi" w:hAnsiTheme="minorHAnsi" w:cstheme="minorHAnsi"/>
              <w:bCs/>
              <w:sz w:val="18"/>
              <w:szCs w:val="18"/>
            </w:rPr>
            <w:t>FEAT 10</w:t>
          </w:r>
          <w:r w:rsidR="00C21D5A">
            <w:rPr>
              <w:rFonts w:asciiTheme="minorHAnsi" w:hAnsiTheme="minorHAnsi" w:cstheme="minorHAnsi"/>
              <w:bCs/>
              <w:sz w:val="18"/>
              <w:szCs w:val="18"/>
            </w:rPr>
            <w:t xml:space="preserve">581 – Agregados </w:t>
          </w:r>
          <w:r w:rsidR="00C21D5A" w:rsidRPr="00C21D5A">
            <w:rPr>
              <w:rFonts w:asciiTheme="minorHAnsi" w:hAnsiTheme="minorHAnsi" w:cstheme="minorHAnsi"/>
              <w:bCs/>
              <w:sz w:val="18"/>
              <w:szCs w:val="18"/>
            </w:rPr>
            <w:t xml:space="preserve">Planta </w:t>
          </w:r>
          <w:proofErr w:type="spellStart"/>
          <w:r w:rsidR="00C21D5A" w:rsidRPr="00C21D5A">
            <w:rPr>
              <w:rFonts w:asciiTheme="minorHAnsi" w:hAnsiTheme="minorHAnsi" w:cstheme="minorHAnsi"/>
              <w:bCs/>
              <w:sz w:val="18"/>
              <w:szCs w:val="18"/>
            </w:rPr>
            <w:t>Churn</w:t>
          </w:r>
          <w:proofErr w:type="spellEnd"/>
          <w:r w:rsidR="00C21D5A" w:rsidRPr="00C21D5A">
            <w:rPr>
              <w:rFonts w:asciiTheme="minorHAnsi" w:hAnsiTheme="minorHAnsi" w:cstheme="minorHAnsi"/>
              <w:bCs/>
              <w:sz w:val="18"/>
              <w:szCs w:val="18"/>
            </w:rPr>
            <w:t xml:space="preserve"> Fija y Planta MTC</w:t>
          </w:r>
        </w:p>
      </w:tc>
      <w:tc>
        <w:tcPr>
          <w:tcW w:w="1115" w:type="dxa"/>
          <w:vMerge/>
          <w:tcBorders>
            <w:left w:val="single" w:sz="4" w:space="0" w:color="auto"/>
            <w:right w:val="single" w:sz="4" w:space="0" w:color="auto"/>
          </w:tcBorders>
        </w:tcPr>
        <w:p w14:paraId="4A8CE365" w14:textId="77777777" w:rsidR="00A739E1" w:rsidRPr="00B85380" w:rsidRDefault="00A739E1" w:rsidP="00BC6DD1">
          <w:pPr>
            <w:rPr>
              <w:rFonts w:cs="Arial"/>
              <w:b/>
              <w:sz w:val="16"/>
            </w:rPr>
          </w:pPr>
        </w:p>
      </w:tc>
    </w:tr>
    <w:tr w:rsidR="00A739E1" w14:paraId="4A8CE36C" w14:textId="77777777" w:rsidTr="00447462">
      <w:trPr>
        <w:cantSplit/>
        <w:trHeight w:val="129"/>
        <w:jc w:val="center"/>
      </w:trPr>
      <w:tc>
        <w:tcPr>
          <w:tcW w:w="1827" w:type="dxa"/>
          <w:vMerge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A8CE367" w14:textId="77777777" w:rsidR="00A739E1" w:rsidRPr="00B85380" w:rsidRDefault="00A739E1" w:rsidP="00BC6DD1">
          <w:pPr>
            <w:jc w:val="center"/>
            <w:rPr>
              <w:rFonts w:cs="Arial"/>
              <w:sz w:val="16"/>
            </w:rPr>
          </w:pPr>
        </w:p>
      </w:tc>
      <w:tc>
        <w:tcPr>
          <w:tcW w:w="1101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A8CE368" w14:textId="77777777" w:rsidR="00A739E1" w:rsidRPr="008F4B70" w:rsidRDefault="00A739E1" w:rsidP="00BC6DD1">
          <w:pPr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8F4B70">
            <w:rPr>
              <w:rFonts w:asciiTheme="minorHAnsi" w:hAnsiTheme="minorHAnsi" w:cstheme="minorHAnsi"/>
              <w:b/>
              <w:sz w:val="18"/>
              <w:szCs w:val="18"/>
            </w:rPr>
            <w:t>Formato</w:t>
          </w:r>
        </w:p>
      </w:tc>
      <w:tc>
        <w:tcPr>
          <w:tcW w:w="32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A8CE369" w14:textId="77777777" w:rsidR="00A739E1" w:rsidRPr="008F4B70" w:rsidRDefault="00A739E1" w:rsidP="00BC6DD1">
          <w:pPr>
            <w:ind w:left="5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8F4B70">
            <w:rPr>
              <w:rFonts w:asciiTheme="minorHAnsi" w:hAnsiTheme="minorHAnsi" w:cstheme="minorHAnsi"/>
              <w:b/>
              <w:sz w:val="18"/>
              <w:szCs w:val="18"/>
            </w:rPr>
            <w:t>:</w:t>
          </w:r>
        </w:p>
      </w:tc>
      <w:tc>
        <w:tcPr>
          <w:tcW w:w="56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A8CE36A" w14:textId="77777777" w:rsidR="00A739E1" w:rsidRPr="008F4B70" w:rsidRDefault="00A739E1" w:rsidP="00BC6DD1">
          <w:pPr>
            <w:rPr>
              <w:rFonts w:asciiTheme="minorHAnsi" w:hAnsiTheme="minorHAnsi" w:cstheme="minorHAnsi"/>
              <w:bCs/>
              <w:sz w:val="18"/>
              <w:szCs w:val="18"/>
            </w:rPr>
          </w:pPr>
          <w:proofErr w:type="spellStart"/>
          <w:r w:rsidRPr="008F4B70">
            <w:rPr>
              <w:rFonts w:asciiTheme="minorHAnsi" w:hAnsiTheme="minorHAnsi" w:cstheme="minorHAnsi"/>
              <w:bCs/>
              <w:sz w:val="18"/>
              <w:szCs w:val="18"/>
            </w:rPr>
            <w:t>Megon</w:t>
          </w:r>
          <w:proofErr w:type="spellEnd"/>
        </w:p>
      </w:tc>
      <w:tc>
        <w:tcPr>
          <w:tcW w:w="111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A8CE36B" w14:textId="77777777" w:rsidR="00A739E1" w:rsidRDefault="00A739E1" w:rsidP="00BC6DD1">
          <w:pPr>
            <w:rPr>
              <w:rFonts w:cs="Arial"/>
              <w:b/>
              <w:sz w:val="16"/>
            </w:rPr>
          </w:pPr>
        </w:p>
      </w:tc>
    </w:tr>
  </w:tbl>
  <w:p w14:paraId="4A8CE36D" w14:textId="77777777" w:rsidR="00A739E1" w:rsidRDefault="00A739E1" w:rsidP="00B94AF4">
    <w:pPr>
      <w:pStyle w:val="Encabezado"/>
    </w:pPr>
  </w:p>
  <w:p w14:paraId="4A8CE36E" w14:textId="77777777" w:rsidR="00A739E1" w:rsidRDefault="00A739E1" w:rsidP="00993F6B">
    <w:pPr>
      <w:pStyle w:val="Encabezado"/>
      <w:rPr>
        <w:lang w:val="es-ES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242737A"/>
    <w:lvl w:ilvl="0">
      <w:numFmt w:val="bullet"/>
      <w:lvlText w:val="*"/>
      <w:lvlJc w:val="left"/>
    </w:lvl>
  </w:abstractNum>
  <w:abstractNum w:abstractNumId="1" w15:restartNumberingAfterBreak="0">
    <w:nsid w:val="15EF39B4"/>
    <w:multiLevelType w:val="hybridMultilevel"/>
    <w:tmpl w:val="BEC87632"/>
    <w:lvl w:ilvl="0" w:tplc="0C0A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D40D78"/>
    <w:multiLevelType w:val="multilevel"/>
    <w:tmpl w:val="639CB948"/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4" w15:restartNumberingAfterBreak="0">
    <w:nsid w:val="226A7C9F"/>
    <w:multiLevelType w:val="hybridMultilevel"/>
    <w:tmpl w:val="687A82B0"/>
    <w:lvl w:ilvl="0" w:tplc="0C0A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4DE0A14"/>
    <w:multiLevelType w:val="multilevel"/>
    <w:tmpl w:val="639CB948"/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6" w15:restartNumberingAfterBreak="0">
    <w:nsid w:val="2ACB59BB"/>
    <w:multiLevelType w:val="hybridMultilevel"/>
    <w:tmpl w:val="64AC907A"/>
    <w:lvl w:ilvl="0" w:tplc="00DE8836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A060C"/>
    <w:multiLevelType w:val="hybridMultilevel"/>
    <w:tmpl w:val="41129B4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E60B08A">
      <w:start w:val="1"/>
      <w:numFmt w:val="bullet"/>
      <w:lvlText w:val=""/>
      <w:lvlJc w:val="left"/>
      <w:pPr>
        <w:tabs>
          <w:tab w:val="num" w:pos="1800"/>
        </w:tabs>
        <w:ind w:left="1724" w:hanging="284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5E105C"/>
    <w:multiLevelType w:val="multilevel"/>
    <w:tmpl w:val="D1CE5C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CF0BB8"/>
    <w:multiLevelType w:val="hybridMultilevel"/>
    <w:tmpl w:val="98C41DD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2371DB"/>
    <w:multiLevelType w:val="hybridMultilevel"/>
    <w:tmpl w:val="AF6C7792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00E4"/>
    <w:multiLevelType w:val="hybridMultilevel"/>
    <w:tmpl w:val="CFD84D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3B4664"/>
    <w:multiLevelType w:val="multilevel"/>
    <w:tmpl w:val="BEC87632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242227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45702A8A"/>
    <w:multiLevelType w:val="hybridMultilevel"/>
    <w:tmpl w:val="51D4AC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A74B83"/>
    <w:multiLevelType w:val="hybridMultilevel"/>
    <w:tmpl w:val="49D25F1A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C61E83"/>
    <w:multiLevelType w:val="singleLevel"/>
    <w:tmpl w:val="E6F046D6"/>
    <w:lvl w:ilvl="0">
      <w:start w:val="1"/>
      <w:numFmt w:val="bullet"/>
      <w:pStyle w:val="Listaconvietas2"/>
      <w:lvlText w:val=""/>
      <w:lvlJc w:val="left"/>
      <w:pPr>
        <w:tabs>
          <w:tab w:val="num" w:pos="717"/>
        </w:tabs>
        <w:ind w:left="714" w:hanging="357"/>
      </w:pPr>
      <w:rPr>
        <w:rFonts w:ascii="Symbol" w:hAnsi="Symbol" w:hint="default"/>
      </w:rPr>
    </w:lvl>
  </w:abstractNum>
  <w:abstractNum w:abstractNumId="17" w15:restartNumberingAfterBreak="0">
    <w:nsid w:val="58435D91"/>
    <w:multiLevelType w:val="hybridMultilevel"/>
    <w:tmpl w:val="639CB948"/>
    <w:lvl w:ilvl="0" w:tplc="0C0A000F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18" w15:restartNumberingAfterBreak="0">
    <w:nsid w:val="6C9841BA"/>
    <w:multiLevelType w:val="hybridMultilevel"/>
    <w:tmpl w:val="DF0A2EA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E852489"/>
    <w:multiLevelType w:val="hybridMultilevel"/>
    <w:tmpl w:val="AEA6AD1E"/>
    <w:lvl w:ilvl="0" w:tplc="7E3E9BD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11B8D"/>
    <w:multiLevelType w:val="hybridMultilevel"/>
    <w:tmpl w:val="59DE3470"/>
    <w:lvl w:ilvl="0" w:tplc="2260255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2B3B81"/>
    <w:multiLevelType w:val="hybridMultilevel"/>
    <w:tmpl w:val="E686664A"/>
    <w:lvl w:ilvl="0" w:tplc="0C0A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7CC735E3"/>
    <w:multiLevelType w:val="hybridMultilevel"/>
    <w:tmpl w:val="FC7A5E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E28EE"/>
    <w:multiLevelType w:val="hybridMultilevel"/>
    <w:tmpl w:val="21E6B656"/>
    <w:lvl w:ilvl="0" w:tplc="5F6665E8">
      <w:start w:val="1"/>
      <w:numFmt w:val="bullet"/>
      <w:lvlText w:val="o"/>
      <w:lvlJc w:val="left"/>
      <w:pPr>
        <w:tabs>
          <w:tab w:val="num" w:pos="644"/>
        </w:tabs>
        <w:ind w:left="624" w:hanging="34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4659A">
      <w:start w:val="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93178"/>
    <w:multiLevelType w:val="hybridMultilevel"/>
    <w:tmpl w:val="E2AC5BDE"/>
    <w:lvl w:ilvl="0" w:tplc="00DE8836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num w:numId="1" w16cid:durableId="572937122">
    <w:abstractNumId w:val="8"/>
  </w:num>
  <w:num w:numId="2" w16cid:durableId="86391259">
    <w:abstractNumId w:val="2"/>
  </w:num>
  <w:num w:numId="3" w16cid:durableId="266427234">
    <w:abstractNumId w:val="16"/>
  </w:num>
  <w:num w:numId="4" w16cid:durableId="1458254248">
    <w:abstractNumId w:val="8"/>
  </w:num>
  <w:num w:numId="5" w16cid:durableId="815996365">
    <w:abstractNumId w:val="7"/>
  </w:num>
  <w:num w:numId="6" w16cid:durableId="350229080">
    <w:abstractNumId w:val="11"/>
  </w:num>
  <w:num w:numId="7" w16cid:durableId="831258741">
    <w:abstractNumId w:val="24"/>
  </w:num>
  <w:num w:numId="8" w16cid:durableId="1058044015">
    <w:abstractNumId w:val="19"/>
  </w:num>
  <w:num w:numId="9" w16cid:durableId="1202328770">
    <w:abstractNumId w:val="6"/>
  </w:num>
  <w:num w:numId="10" w16cid:durableId="128321962">
    <w:abstractNumId w:val="23"/>
  </w:num>
  <w:num w:numId="11" w16cid:durableId="640158623">
    <w:abstractNumId w:val="17"/>
  </w:num>
  <w:num w:numId="12" w16cid:durableId="1840002907">
    <w:abstractNumId w:val="5"/>
  </w:num>
  <w:num w:numId="13" w16cid:durableId="936476098">
    <w:abstractNumId w:val="3"/>
  </w:num>
  <w:num w:numId="14" w16cid:durableId="1271624360">
    <w:abstractNumId w:val="9"/>
  </w:num>
  <w:num w:numId="15" w16cid:durableId="1336498841">
    <w:abstractNumId w:val="14"/>
  </w:num>
  <w:num w:numId="16" w16cid:durableId="325474503">
    <w:abstractNumId w:val="8"/>
  </w:num>
  <w:num w:numId="17" w16cid:durableId="271134798">
    <w:abstractNumId w:val="8"/>
  </w:num>
  <w:num w:numId="18" w16cid:durableId="2116509812">
    <w:abstractNumId w:val="18"/>
  </w:num>
  <w:num w:numId="19" w16cid:durableId="266743319">
    <w:abstractNumId w:val="1"/>
  </w:num>
  <w:num w:numId="20" w16cid:durableId="384644511">
    <w:abstractNumId w:val="21"/>
  </w:num>
  <w:num w:numId="21" w16cid:durableId="990519648">
    <w:abstractNumId w:val="12"/>
  </w:num>
  <w:num w:numId="22" w16cid:durableId="2020034676">
    <w:abstractNumId w:val="4"/>
  </w:num>
  <w:num w:numId="23" w16cid:durableId="1354188501">
    <w:abstractNumId w:val="15"/>
  </w:num>
  <w:num w:numId="24" w16cid:durableId="635259981">
    <w:abstractNumId w:val="8"/>
  </w:num>
  <w:num w:numId="25" w16cid:durableId="1531650424">
    <w:abstractNumId w:val="8"/>
  </w:num>
  <w:num w:numId="26" w16cid:durableId="2064674785">
    <w:abstractNumId w:val="8"/>
  </w:num>
  <w:num w:numId="27" w16cid:durableId="16266212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829014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Geneva" w:hAnsi="Geneva" w:hint="default"/>
        </w:rPr>
      </w:lvl>
    </w:lvlOverride>
  </w:num>
  <w:num w:numId="29" w16cid:durableId="62291142">
    <w:abstractNumId w:val="13"/>
  </w:num>
  <w:num w:numId="30" w16cid:durableId="1632907649">
    <w:abstractNumId w:val="10"/>
  </w:num>
  <w:num w:numId="31" w16cid:durableId="15061642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3CC"/>
    <w:rsid w:val="000013DA"/>
    <w:rsid w:val="0000251F"/>
    <w:rsid w:val="000028C0"/>
    <w:rsid w:val="00005B2A"/>
    <w:rsid w:val="00006020"/>
    <w:rsid w:val="00007170"/>
    <w:rsid w:val="00012508"/>
    <w:rsid w:val="00014668"/>
    <w:rsid w:val="000149B5"/>
    <w:rsid w:val="00015E96"/>
    <w:rsid w:val="000161F8"/>
    <w:rsid w:val="0001751C"/>
    <w:rsid w:val="00017758"/>
    <w:rsid w:val="00021959"/>
    <w:rsid w:val="00021C5A"/>
    <w:rsid w:val="00021E80"/>
    <w:rsid w:val="00021F94"/>
    <w:rsid w:val="000245BC"/>
    <w:rsid w:val="000254D1"/>
    <w:rsid w:val="0003127D"/>
    <w:rsid w:val="00032285"/>
    <w:rsid w:val="00033D32"/>
    <w:rsid w:val="000407C0"/>
    <w:rsid w:val="00040A25"/>
    <w:rsid w:val="00042FDD"/>
    <w:rsid w:val="000444B5"/>
    <w:rsid w:val="00047A4D"/>
    <w:rsid w:val="0005001B"/>
    <w:rsid w:val="0005145D"/>
    <w:rsid w:val="00054BDA"/>
    <w:rsid w:val="00055654"/>
    <w:rsid w:val="0005644E"/>
    <w:rsid w:val="000564AA"/>
    <w:rsid w:val="000604DA"/>
    <w:rsid w:val="00062518"/>
    <w:rsid w:val="00062905"/>
    <w:rsid w:val="000658B9"/>
    <w:rsid w:val="00065BC2"/>
    <w:rsid w:val="0007163B"/>
    <w:rsid w:val="000740BE"/>
    <w:rsid w:val="0007534A"/>
    <w:rsid w:val="00076EF9"/>
    <w:rsid w:val="000845A2"/>
    <w:rsid w:val="0008674E"/>
    <w:rsid w:val="00086F4B"/>
    <w:rsid w:val="0009234A"/>
    <w:rsid w:val="00092CBE"/>
    <w:rsid w:val="00096129"/>
    <w:rsid w:val="00096978"/>
    <w:rsid w:val="000972E4"/>
    <w:rsid w:val="000A2D34"/>
    <w:rsid w:val="000A539C"/>
    <w:rsid w:val="000A62B3"/>
    <w:rsid w:val="000B4F68"/>
    <w:rsid w:val="000B7110"/>
    <w:rsid w:val="000C0BAD"/>
    <w:rsid w:val="000C1E40"/>
    <w:rsid w:val="000C3BEF"/>
    <w:rsid w:val="000C554C"/>
    <w:rsid w:val="000C5FE7"/>
    <w:rsid w:val="000D2A69"/>
    <w:rsid w:val="000D3397"/>
    <w:rsid w:val="000D3CB9"/>
    <w:rsid w:val="000E0B71"/>
    <w:rsid w:val="000E20C4"/>
    <w:rsid w:val="000E2718"/>
    <w:rsid w:val="000E3096"/>
    <w:rsid w:val="000E4173"/>
    <w:rsid w:val="000E4CEC"/>
    <w:rsid w:val="000E6B10"/>
    <w:rsid w:val="000F1CDE"/>
    <w:rsid w:val="000F4074"/>
    <w:rsid w:val="000F437C"/>
    <w:rsid w:val="000F5F4C"/>
    <w:rsid w:val="000F734B"/>
    <w:rsid w:val="00107848"/>
    <w:rsid w:val="0011235E"/>
    <w:rsid w:val="001169CE"/>
    <w:rsid w:val="00117713"/>
    <w:rsid w:val="0012053B"/>
    <w:rsid w:val="00120F43"/>
    <w:rsid w:val="001213CB"/>
    <w:rsid w:val="001214C1"/>
    <w:rsid w:val="001230C2"/>
    <w:rsid w:val="00123BF3"/>
    <w:rsid w:val="00125A53"/>
    <w:rsid w:val="001268F2"/>
    <w:rsid w:val="00126DBC"/>
    <w:rsid w:val="00131DDD"/>
    <w:rsid w:val="001339D3"/>
    <w:rsid w:val="00133D28"/>
    <w:rsid w:val="00136E99"/>
    <w:rsid w:val="00142820"/>
    <w:rsid w:val="001478F0"/>
    <w:rsid w:val="00147A49"/>
    <w:rsid w:val="001507E0"/>
    <w:rsid w:val="00151496"/>
    <w:rsid w:val="00151C82"/>
    <w:rsid w:val="00153949"/>
    <w:rsid w:val="00154DA4"/>
    <w:rsid w:val="00157DF4"/>
    <w:rsid w:val="00160E42"/>
    <w:rsid w:val="00161097"/>
    <w:rsid w:val="00161689"/>
    <w:rsid w:val="00161FAB"/>
    <w:rsid w:val="00163FC1"/>
    <w:rsid w:val="001710B9"/>
    <w:rsid w:val="0017212E"/>
    <w:rsid w:val="00172EE3"/>
    <w:rsid w:val="00174FC8"/>
    <w:rsid w:val="00175F26"/>
    <w:rsid w:val="00176AAE"/>
    <w:rsid w:val="00180895"/>
    <w:rsid w:val="00181FAE"/>
    <w:rsid w:val="00182A13"/>
    <w:rsid w:val="00184BA3"/>
    <w:rsid w:val="00187BB0"/>
    <w:rsid w:val="00191225"/>
    <w:rsid w:val="0019193A"/>
    <w:rsid w:val="001943AE"/>
    <w:rsid w:val="001952C4"/>
    <w:rsid w:val="0019625F"/>
    <w:rsid w:val="001A2531"/>
    <w:rsid w:val="001A3C83"/>
    <w:rsid w:val="001A5226"/>
    <w:rsid w:val="001A656F"/>
    <w:rsid w:val="001B4EB7"/>
    <w:rsid w:val="001B5490"/>
    <w:rsid w:val="001C2B52"/>
    <w:rsid w:val="001C4F24"/>
    <w:rsid w:val="001D0E7B"/>
    <w:rsid w:val="001D23E1"/>
    <w:rsid w:val="001D309F"/>
    <w:rsid w:val="001E044E"/>
    <w:rsid w:val="001F02C7"/>
    <w:rsid w:val="001F0465"/>
    <w:rsid w:val="001F3F77"/>
    <w:rsid w:val="001F54B2"/>
    <w:rsid w:val="001F6C5B"/>
    <w:rsid w:val="00200F57"/>
    <w:rsid w:val="002019C2"/>
    <w:rsid w:val="0020414E"/>
    <w:rsid w:val="002045BA"/>
    <w:rsid w:val="00204C6D"/>
    <w:rsid w:val="00206AC4"/>
    <w:rsid w:val="00213E8D"/>
    <w:rsid w:val="00214EA4"/>
    <w:rsid w:val="002161A8"/>
    <w:rsid w:val="00221427"/>
    <w:rsid w:val="00225B72"/>
    <w:rsid w:val="00230C78"/>
    <w:rsid w:val="00232010"/>
    <w:rsid w:val="00234279"/>
    <w:rsid w:val="00235361"/>
    <w:rsid w:val="00235814"/>
    <w:rsid w:val="002374C7"/>
    <w:rsid w:val="00237C8F"/>
    <w:rsid w:val="00240E6A"/>
    <w:rsid w:val="0024170F"/>
    <w:rsid w:val="00242B33"/>
    <w:rsid w:val="0024433B"/>
    <w:rsid w:val="00246512"/>
    <w:rsid w:val="002474B2"/>
    <w:rsid w:val="0025037A"/>
    <w:rsid w:val="00250A22"/>
    <w:rsid w:val="00256FF0"/>
    <w:rsid w:val="00257C81"/>
    <w:rsid w:val="002646CF"/>
    <w:rsid w:val="00264894"/>
    <w:rsid w:val="00264A76"/>
    <w:rsid w:val="00265781"/>
    <w:rsid w:val="00270981"/>
    <w:rsid w:val="00272EEC"/>
    <w:rsid w:val="002771AD"/>
    <w:rsid w:val="002772EB"/>
    <w:rsid w:val="00280E1A"/>
    <w:rsid w:val="0028149E"/>
    <w:rsid w:val="00282337"/>
    <w:rsid w:val="002827B7"/>
    <w:rsid w:val="00284B0A"/>
    <w:rsid w:val="002869FC"/>
    <w:rsid w:val="00287E99"/>
    <w:rsid w:val="002940B7"/>
    <w:rsid w:val="00295CD8"/>
    <w:rsid w:val="002A00E9"/>
    <w:rsid w:val="002A0FC9"/>
    <w:rsid w:val="002A1823"/>
    <w:rsid w:val="002A30FA"/>
    <w:rsid w:val="002A40E8"/>
    <w:rsid w:val="002A5276"/>
    <w:rsid w:val="002A6206"/>
    <w:rsid w:val="002B38A4"/>
    <w:rsid w:val="002B425E"/>
    <w:rsid w:val="002B4528"/>
    <w:rsid w:val="002B623B"/>
    <w:rsid w:val="002B6950"/>
    <w:rsid w:val="002C07DD"/>
    <w:rsid w:val="002C52C0"/>
    <w:rsid w:val="002D008C"/>
    <w:rsid w:val="002D46E8"/>
    <w:rsid w:val="002D4F62"/>
    <w:rsid w:val="002E0988"/>
    <w:rsid w:val="002E1266"/>
    <w:rsid w:val="002E40CE"/>
    <w:rsid w:val="002F004E"/>
    <w:rsid w:val="002F05DD"/>
    <w:rsid w:val="002F3A50"/>
    <w:rsid w:val="002F433B"/>
    <w:rsid w:val="002F5A7B"/>
    <w:rsid w:val="0030350F"/>
    <w:rsid w:val="00306355"/>
    <w:rsid w:val="00313B26"/>
    <w:rsid w:val="0031485C"/>
    <w:rsid w:val="00315187"/>
    <w:rsid w:val="0031584E"/>
    <w:rsid w:val="003169E9"/>
    <w:rsid w:val="00324A77"/>
    <w:rsid w:val="00334F7B"/>
    <w:rsid w:val="003359FA"/>
    <w:rsid w:val="003373B1"/>
    <w:rsid w:val="00341AB8"/>
    <w:rsid w:val="00342147"/>
    <w:rsid w:val="00342A53"/>
    <w:rsid w:val="00345524"/>
    <w:rsid w:val="00345EE2"/>
    <w:rsid w:val="00352773"/>
    <w:rsid w:val="00352D2B"/>
    <w:rsid w:val="003601D2"/>
    <w:rsid w:val="003625D4"/>
    <w:rsid w:val="00362C3D"/>
    <w:rsid w:val="0036761A"/>
    <w:rsid w:val="00372DA8"/>
    <w:rsid w:val="00375026"/>
    <w:rsid w:val="003760AC"/>
    <w:rsid w:val="0038016E"/>
    <w:rsid w:val="0038067E"/>
    <w:rsid w:val="0038322E"/>
    <w:rsid w:val="003847BF"/>
    <w:rsid w:val="003860BF"/>
    <w:rsid w:val="003910F4"/>
    <w:rsid w:val="003A05E0"/>
    <w:rsid w:val="003A1165"/>
    <w:rsid w:val="003A241E"/>
    <w:rsid w:val="003A297A"/>
    <w:rsid w:val="003A3201"/>
    <w:rsid w:val="003A4019"/>
    <w:rsid w:val="003A4C53"/>
    <w:rsid w:val="003B1276"/>
    <w:rsid w:val="003B209F"/>
    <w:rsid w:val="003B39D6"/>
    <w:rsid w:val="003B702D"/>
    <w:rsid w:val="003B7B01"/>
    <w:rsid w:val="003C11D0"/>
    <w:rsid w:val="003C28DA"/>
    <w:rsid w:val="003C48F9"/>
    <w:rsid w:val="003C54DE"/>
    <w:rsid w:val="003C6333"/>
    <w:rsid w:val="003C76EE"/>
    <w:rsid w:val="003D1843"/>
    <w:rsid w:val="003D514D"/>
    <w:rsid w:val="003D6A09"/>
    <w:rsid w:val="003E0AB7"/>
    <w:rsid w:val="003E1815"/>
    <w:rsid w:val="003E3ABE"/>
    <w:rsid w:val="003E46EC"/>
    <w:rsid w:val="003E62DF"/>
    <w:rsid w:val="003F1BE5"/>
    <w:rsid w:val="003F26BA"/>
    <w:rsid w:val="003F3907"/>
    <w:rsid w:val="003F618B"/>
    <w:rsid w:val="004037F9"/>
    <w:rsid w:val="00403EE1"/>
    <w:rsid w:val="00413DEC"/>
    <w:rsid w:val="0041493E"/>
    <w:rsid w:val="00415FBB"/>
    <w:rsid w:val="004217D4"/>
    <w:rsid w:val="00422DB2"/>
    <w:rsid w:val="00424C9B"/>
    <w:rsid w:val="00425D83"/>
    <w:rsid w:val="004305BC"/>
    <w:rsid w:val="00430F6A"/>
    <w:rsid w:val="004311A6"/>
    <w:rsid w:val="00432527"/>
    <w:rsid w:val="004337CB"/>
    <w:rsid w:val="004344DD"/>
    <w:rsid w:val="00434B8E"/>
    <w:rsid w:val="00435782"/>
    <w:rsid w:val="00436384"/>
    <w:rsid w:val="004448B1"/>
    <w:rsid w:val="00446A2A"/>
    <w:rsid w:val="00447462"/>
    <w:rsid w:val="004512F6"/>
    <w:rsid w:val="00451ACF"/>
    <w:rsid w:val="004550C5"/>
    <w:rsid w:val="00457A76"/>
    <w:rsid w:val="00462390"/>
    <w:rsid w:val="00465A24"/>
    <w:rsid w:val="00465F07"/>
    <w:rsid w:val="00466E56"/>
    <w:rsid w:val="0046777C"/>
    <w:rsid w:val="0047077E"/>
    <w:rsid w:val="00472B76"/>
    <w:rsid w:val="00473063"/>
    <w:rsid w:val="0047346F"/>
    <w:rsid w:val="00480F83"/>
    <w:rsid w:val="00481DAB"/>
    <w:rsid w:val="00483775"/>
    <w:rsid w:val="004846C2"/>
    <w:rsid w:val="004854B7"/>
    <w:rsid w:val="00485CDD"/>
    <w:rsid w:val="00490045"/>
    <w:rsid w:val="00491089"/>
    <w:rsid w:val="00491748"/>
    <w:rsid w:val="00495D55"/>
    <w:rsid w:val="00496939"/>
    <w:rsid w:val="0049782D"/>
    <w:rsid w:val="004A071D"/>
    <w:rsid w:val="004A45C2"/>
    <w:rsid w:val="004A4A88"/>
    <w:rsid w:val="004A692A"/>
    <w:rsid w:val="004B3636"/>
    <w:rsid w:val="004B5873"/>
    <w:rsid w:val="004C1E0A"/>
    <w:rsid w:val="004C2CF7"/>
    <w:rsid w:val="004C4A71"/>
    <w:rsid w:val="004C4C46"/>
    <w:rsid w:val="004D2C7D"/>
    <w:rsid w:val="004D3B52"/>
    <w:rsid w:val="004D6B9C"/>
    <w:rsid w:val="004E44EC"/>
    <w:rsid w:val="004E4D2C"/>
    <w:rsid w:val="004E5A0C"/>
    <w:rsid w:val="004F15EF"/>
    <w:rsid w:val="004F23E3"/>
    <w:rsid w:val="004F3209"/>
    <w:rsid w:val="004F445D"/>
    <w:rsid w:val="004F4845"/>
    <w:rsid w:val="004F4B88"/>
    <w:rsid w:val="004F5FEB"/>
    <w:rsid w:val="004F7C4E"/>
    <w:rsid w:val="00500CD9"/>
    <w:rsid w:val="00503CEA"/>
    <w:rsid w:val="00506FF0"/>
    <w:rsid w:val="00511356"/>
    <w:rsid w:val="0051190F"/>
    <w:rsid w:val="005177E4"/>
    <w:rsid w:val="005206C6"/>
    <w:rsid w:val="005215AF"/>
    <w:rsid w:val="005276B0"/>
    <w:rsid w:val="00527AA8"/>
    <w:rsid w:val="00530C1A"/>
    <w:rsid w:val="0053561F"/>
    <w:rsid w:val="005360E0"/>
    <w:rsid w:val="00536DD5"/>
    <w:rsid w:val="00536F2B"/>
    <w:rsid w:val="005404E9"/>
    <w:rsid w:val="005445E6"/>
    <w:rsid w:val="005479C9"/>
    <w:rsid w:val="00555E1B"/>
    <w:rsid w:val="005570B3"/>
    <w:rsid w:val="00557EFD"/>
    <w:rsid w:val="00560D5B"/>
    <w:rsid w:val="0056567A"/>
    <w:rsid w:val="00570A85"/>
    <w:rsid w:val="005731D6"/>
    <w:rsid w:val="00573DDE"/>
    <w:rsid w:val="00577A36"/>
    <w:rsid w:val="005805CE"/>
    <w:rsid w:val="00580E13"/>
    <w:rsid w:val="00582B04"/>
    <w:rsid w:val="00583017"/>
    <w:rsid w:val="00583B51"/>
    <w:rsid w:val="005840BD"/>
    <w:rsid w:val="00586A72"/>
    <w:rsid w:val="00586BAA"/>
    <w:rsid w:val="005873E5"/>
    <w:rsid w:val="00592DE2"/>
    <w:rsid w:val="005937F6"/>
    <w:rsid w:val="0059550D"/>
    <w:rsid w:val="005A28BC"/>
    <w:rsid w:val="005A3A60"/>
    <w:rsid w:val="005A5027"/>
    <w:rsid w:val="005A5CDC"/>
    <w:rsid w:val="005B0611"/>
    <w:rsid w:val="005B0B8B"/>
    <w:rsid w:val="005B0F13"/>
    <w:rsid w:val="005B1436"/>
    <w:rsid w:val="005B1519"/>
    <w:rsid w:val="005B2099"/>
    <w:rsid w:val="005B21DC"/>
    <w:rsid w:val="005B3FE8"/>
    <w:rsid w:val="005B5974"/>
    <w:rsid w:val="005B6515"/>
    <w:rsid w:val="005C0846"/>
    <w:rsid w:val="005C2C87"/>
    <w:rsid w:val="005C500B"/>
    <w:rsid w:val="005C6131"/>
    <w:rsid w:val="005D17D4"/>
    <w:rsid w:val="005D19BA"/>
    <w:rsid w:val="005D2F1C"/>
    <w:rsid w:val="005D652E"/>
    <w:rsid w:val="005D662A"/>
    <w:rsid w:val="005D7758"/>
    <w:rsid w:val="005E07A8"/>
    <w:rsid w:val="005E1781"/>
    <w:rsid w:val="005E5E84"/>
    <w:rsid w:val="005E76F5"/>
    <w:rsid w:val="005E7A1E"/>
    <w:rsid w:val="005F00D2"/>
    <w:rsid w:val="005F1EDB"/>
    <w:rsid w:val="005F2037"/>
    <w:rsid w:val="005F36FF"/>
    <w:rsid w:val="00600DD8"/>
    <w:rsid w:val="0060107C"/>
    <w:rsid w:val="006013E0"/>
    <w:rsid w:val="0060231A"/>
    <w:rsid w:val="006028E9"/>
    <w:rsid w:val="006029CB"/>
    <w:rsid w:val="00605CDD"/>
    <w:rsid w:val="00606FD8"/>
    <w:rsid w:val="006113CF"/>
    <w:rsid w:val="00611CFB"/>
    <w:rsid w:val="00612D36"/>
    <w:rsid w:val="00614CA0"/>
    <w:rsid w:val="006154F2"/>
    <w:rsid w:val="00616EE7"/>
    <w:rsid w:val="00620718"/>
    <w:rsid w:val="006212A8"/>
    <w:rsid w:val="00621C0D"/>
    <w:rsid w:val="006243CA"/>
    <w:rsid w:val="006301E0"/>
    <w:rsid w:val="00631086"/>
    <w:rsid w:val="006323AD"/>
    <w:rsid w:val="00633EE6"/>
    <w:rsid w:val="00634071"/>
    <w:rsid w:val="00636BED"/>
    <w:rsid w:val="00637028"/>
    <w:rsid w:val="0063719E"/>
    <w:rsid w:val="006441A1"/>
    <w:rsid w:val="006469FE"/>
    <w:rsid w:val="0064710E"/>
    <w:rsid w:val="00647A67"/>
    <w:rsid w:val="006502D3"/>
    <w:rsid w:val="0065513B"/>
    <w:rsid w:val="00657147"/>
    <w:rsid w:val="006573AD"/>
    <w:rsid w:val="006574CE"/>
    <w:rsid w:val="00657D97"/>
    <w:rsid w:val="00663464"/>
    <w:rsid w:val="00663E38"/>
    <w:rsid w:val="00667868"/>
    <w:rsid w:val="0067355F"/>
    <w:rsid w:val="00675986"/>
    <w:rsid w:val="00675B87"/>
    <w:rsid w:val="00680095"/>
    <w:rsid w:val="006826A2"/>
    <w:rsid w:val="006849E0"/>
    <w:rsid w:val="006853F2"/>
    <w:rsid w:val="00686D65"/>
    <w:rsid w:val="0069064F"/>
    <w:rsid w:val="00691775"/>
    <w:rsid w:val="00692B4B"/>
    <w:rsid w:val="00692C44"/>
    <w:rsid w:val="00694286"/>
    <w:rsid w:val="00694BF6"/>
    <w:rsid w:val="00695F5B"/>
    <w:rsid w:val="0069625D"/>
    <w:rsid w:val="006A1943"/>
    <w:rsid w:val="006A4159"/>
    <w:rsid w:val="006A4A6A"/>
    <w:rsid w:val="006B1578"/>
    <w:rsid w:val="006B19E2"/>
    <w:rsid w:val="006B1CB1"/>
    <w:rsid w:val="006B53B8"/>
    <w:rsid w:val="006C1EEB"/>
    <w:rsid w:val="006C2197"/>
    <w:rsid w:val="006C3062"/>
    <w:rsid w:val="006C3B37"/>
    <w:rsid w:val="006C43BA"/>
    <w:rsid w:val="006C70CF"/>
    <w:rsid w:val="006D3CA5"/>
    <w:rsid w:val="006E082E"/>
    <w:rsid w:val="006E76DF"/>
    <w:rsid w:val="006E782F"/>
    <w:rsid w:val="006F01CF"/>
    <w:rsid w:val="006F0F3C"/>
    <w:rsid w:val="006F1DAD"/>
    <w:rsid w:val="006F2786"/>
    <w:rsid w:val="006F380D"/>
    <w:rsid w:val="006F3E90"/>
    <w:rsid w:val="006F4962"/>
    <w:rsid w:val="006F5E76"/>
    <w:rsid w:val="006F60AC"/>
    <w:rsid w:val="006F66F5"/>
    <w:rsid w:val="006F69C5"/>
    <w:rsid w:val="007010B9"/>
    <w:rsid w:val="00701BC5"/>
    <w:rsid w:val="007030B7"/>
    <w:rsid w:val="007034A7"/>
    <w:rsid w:val="00704D34"/>
    <w:rsid w:val="007057E5"/>
    <w:rsid w:val="007062F7"/>
    <w:rsid w:val="007146AD"/>
    <w:rsid w:val="00714EA0"/>
    <w:rsid w:val="007218CA"/>
    <w:rsid w:val="007222D9"/>
    <w:rsid w:val="00724BF8"/>
    <w:rsid w:val="00725DC1"/>
    <w:rsid w:val="00727016"/>
    <w:rsid w:val="00730F4D"/>
    <w:rsid w:val="00731305"/>
    <w:rsid w:val="007317E1"/>
    <w:rsid w:val="0073314F"/>
    <w:rsid w:val="0073445F"/>
    <w:rsid w:val="00734D3A"/>
    <w:rsid w:val="00735FC9"/>
    <w:rsid w:val="00736357"/>
    <w:rsid w:val="007365D2"/>
    <w:rsid w:val="00737452"/>
    <w:rsid w:val="00737DE1"/>
    <w:rsid w:val="00740612"/>
    <w:rsid w:val="00743DC4"/>
    <w:rsid w:val="00746A63"/>
    <w:rsid w:val="00752B05"/>
    <w:rsid w:val="00752EF9"/>
    <w:rsid w:val="00760474"/>
    <w:rsid w:val="00763B14"/>
    <w:rsid w:val="00765AE2"/>
    <w:rsid w:val="00766FD6"/>
    <w:rsid w:val="007676CE"/>
    <w:rsid w:val="0076788A"/>
    <w:rsid w:val="0077037E"/>
    <w:rsid w:val="007749C3"/>
    <w:rsid w:val="00775C49"/>
    <w:rsid w:val="00776A8D"/>
    <w:rsid w:val="007775E6"/>
    <w:rsid w:val="00780264"/>
    <w:rsid w:val="00784246"/>
    <w:rsid w:val="007922D5"/>
    <w:rsid w:val="0079523B"/>
    <w:rsid w:val="00796B61"/>
    <w:rsid w:val="007A1596"/>
    <w:rsid w:val="007A1CBD"/>
    <w:rsid w:val="007A21D0"/>
    <w:rsid w:val="007A5D22"/>
    <w:rsid w:val="007A77A9"/>
    <w:rsid w:val="007B0DB9"/>
    <w:rsid w:val="007B1EC3"/>
    <w:rsid w:val="007B3D4D"/>
    <w:rsid w:val="007B4A1C"/>
    <w:rsid w:val="007B67C7"/>
    <w:rsid w:val="007C1E8A"/>
    <w:rsid w:val="007C306A"/>
    <w:rsid w:val="007C42D8"/>
    <w:rsid w:val="007C6DB9"/>
    <w:rsid w:val="007C6E9A"/>
    <w:rsid w:val="007C70E1"/>
    <w:rsid w:val="007D072A"/>
    <w:rsid w:val="007D087C"/>
    <w:rsid w:val="007D1FAD"/>
    <w:rsid w:val="007D6D25"/>
    <w:rsid w:val="007D6D2B"/>
    <w:rsid w:val="007D7466"/>
    <w:rsid w:val="007D7811"/>
    <w:rsid w:val="007E0FFB"/>
    <w:rsid w:val="007E3F0B"/>
    <w:rsid w:val="007E50C3"/>
    <w:rsid w:val="007E67A1"/>
    <w:rsid w:val="007E7F05"/>
    <w:rsid w:val="007F0BA9"/>
    <w:rsid w:val="007F11E4"/>
    <w:rsid w:val="007F2731"/>
    <w:rsid w:val="007F291C"/>
    <w:rsid w:val="007F3A35"/>
    <w:rsid w:val="007F7478"/>
    <w:rsid w:val="007F7FE5"/>
    <w:rsid w:val="00801C49"/>
    <w:rsid w:val="00802CD6"/>
    <w:rsid w:val="00802D5A"/>
    <w:rsid w:val="00803377"/>
    <w:rsid w:val="00803549"/>
    <w:rsid w:val="008135BB"/>
    <w:rsid w:val="008136D9"/>
    <w:rsid w:val="008163F5"/>
    <w:rsid w:val="008214A8"/>
    <w:rsid w:val="008251C1"/>
    <w:rsid w:val="00826674"/>
    <w:rsid w:val="00830FFD"/>
    <w:rsid w:val="00831E54"/>
    <w:rsid w:val="00831E9C"/>
    <w:rsid w:val="00834376"/>
    <w:rsid w:val="0083487F"/>
    <w:rsid w:val="00840A7F"/>
    <w:rsid w:val="008421E1"/>
    <w:rsid w:val="008422B2"/>
    <w:rsid w:val="00843CF7"/>
    <w:rsid w:val="00846943"/>
    <w:rsid w:val="00846AE6"/>
    <w:rsid w:val="008506CF"/>
    <w:rsid w:val="00850CAF"/>
    <w:rsid w:val="00850F28"/>
    <w:rsid w:val="0085354C"/>
    <w:rsid w:val="00854AC2"/>
    <w:rsid w:val="00855041"/>
    <w:rsid w:val="00855422"/>
    <w:rsid w:val="0085564B"/>
    <w:rsid w:val="0086244D"/>
    <w:rsid w:val="00862C00"/>
    <w:rsid w:val="00863B7C"/>
    <w:rsid w:val="00864542"/>
    <w:rsid w:val="00864A51"/>
    <w:rsid w:val="00865789"/>
    <w:rsid w:val="00866689"/>
    <w:rsid w:val="00870DF4"/>
    <w:rsid w:val="00876215"/>
    <w:rsid w:val="008843A8"/>
    <w:rsid w:val="008851C7"/>
    <w:rsid w:val="00886A47"/>
    <w:rsid w:val="00887D80"/>
    <w:rsid w:val="0089186C"/>
    <w:rsid w:val="00892A7B"/>
    <w:rsid w:val="00893817"/>
    <w:rsid w:val="00893C47"/>
    <w:rsid w:val="0089555E"/>
    <w:rsid w:val="0089658D"/>
    <w:rsid w:val="008A05DD"/>
    <w:rsid w:val="008A2E14"/>
    <w:rsid w:val="008A4904"/>
    <w:rsid w:val="008A4AB2"/>
    <w:rsid w:val="008A4CDC"/>
    <w:rsid w:val="008B01E9"/>
    <w:rsid w:val="008B1108"/>
    <w:rsid w:val="008B1CEF"/>
    <w:rsid w:val="008B2D60"/>
    <w:rsid w:val="008B38B7"/>
    <w:rsid w:val="008B5061"/>
    <w:rsid w:val="008C1A7F"/>
    <w:rsid w:val="008C2320"/>
    <w:rsid w:val="008C4C7E"/>
    <w:rsid w:val="008C5D3A"/>
    <w:rsid w:val="008C6FEC"/>
    <w:rsid w:val="008C74DB"/>
    <w:rsid w:val="008D111E"/>
    <w:rsid w:val="008D1EE1"/>
    <w:rsid w:val="008D35A9"/>
    <w:rsid w:val="008D58F4"/>
    <w:rsid w:val="008D649F"/>
    <w:rsid w:val="008E43A0"/>
    <w:rsid w:val="008E4575"/>
    <w:rsid w:val="008E7547"/>
    <w:rsid w:val="008F0905"/>
    <w:rsid w:val="008F4AF3"/>
    <w:rsid w:val="008F4B70"/>
    <w:rsid w:val="008F6EB0"/>
    <w:rsid w:val="0090227B"/>
    <w:rsid w:val="009023D5"/>
    <w:rsid w:val="009134D8"/>
    <w:rsid w:val="00914422"/>
    <w:rsid w:val="00914793"/>
    <w:rsid w:val="00914868"/>
    <w:rsid w:val="0092041F"/>
    <w:rsid w:val="009222F3"/>
    <w:rsid w:val="009252C8"/>
    <w:rsid w:val="00925698"/>
    <w:rsid w:val="00925B35"/>
    <w:rsid w:val="00926F7B"/>
    <w:rsid w:val="00927F7B"/>
    <w:rsid w:val="009367C7"/>
    <w:rsid w:val="00936B9B"/>
    <w:rsid w:val="00940233"/>
    <w:rsid w:val="0094142A"/>
    <w:rsid w:val="00941F14"/>
    <w:rsid w:val="00942F0E"/>
    <w:rsid w:val="00943089"/>
    <w:rsid w:val="00952B5B"/>
    <w:rsid w:val="00952FBB"/>
    <w:rsid w:val="0095707E"/>
    <w:rsid w:val="0095771C"/>
    <w:rsid w:val="00957932"/>
    <w:rsid w:val="009616C3"/>
    <w:rsid w:val="009646E7"/>
    <w:rsid w:val="00966443"/>
    <w:rsid w:val="00967176"/>
    <w:rsid w:val="00970ABA"/>
    <w:rsid w:val="00971739"/>
    <w:rsid w:val="009722D9"/>
    <w:rsid w:val="009724C3"/>
    <w:rsid w:val="00972D96"/>
    <w:rsid w:val="0097443B"/>
    <w:rsid w:val="0097586B"/>
    <w:rsid w:val="00976CB8"/>
    <w:rsid w:val="00976D25"/>
    <w:rsid w:val="00976F4A"/>
    <w:rsid w:val="0097726A"/>
    <w:rsid w:val="009777AE"/>
    <w:rsid w:val="00977DD9"/>
    <w:rsid w:val="00977DDB"/>
    <w:rsid w:val="00986685"/>
    <w:rsid w:val="009871D9"/>
    <w:rsid w:val="00987306"/>
    <w:rsid w:val="0099004F"/>
    <w:rsid w:val="0099112E"/>
    <w:rsid w:val="00992163"/>
    <w:rsid w:val="00993F6B"/>
    <w:rsid w:val="00993F92"/>
    <w:rsid w:val="00994357"/>
    <w:rsid w:val="00995043"/>
    <w:rsid w:val="00995D12"/>
    <w:rsid w:val="00997B46"/>
    <w:rsid w:val="009A0A6C"/>
    <w:rsid w:val="009A0AAB"/>
    <w:rsid w:val="009A2CD1"/>
    <w:rsid w:val="009A43E0"/>
    <w:rsid w:val="009A6B59"/>
    <w:rsid w:val="009A6C18"/>
    <w:rsid w:val="009A79E2"/>
    <w:rsid w:val="009B10C8"/>
    <w:rsid w:val="009B10FA"/>
    <w:rsid w:val="009B3CDB"/>
    <w:rsid w:val="009B4069"/>
    <w:rsid w:val="009B5ECA"/>
    <w:rsid w:val="009C1221"/>
    <w:rsid w:val="009C7B96"/>
    <w:rsid w:val="009D0149"/>
    <w:rsid w:val="009D0ADD"/>
    <w:rsid w:val="009D0B1F"/>
    <w:rsid w:val="009D13D9"/>
    <w:rsid w:val="009D3EF6"/>
    <w:rsid w:val="009E11D4"/>
    <w:rsid w:val="009E3870"/>
    <w:rsid w:val="009E4009"/>
    <w:rsid w:val="009F0065"/>
    <w:rsid w:val="009F0CA1"/>
    <w:rsid w:val="009F5DF1"/>
    <w:rsid w:val="009F5F17"/>
    <w:rsid w:val="00A00E86"/>
    <w:rsid w:val="00A016DE"/>
    <w:rsid w:val="00A041B5"/>
    <w:rsid w:val="00A042DB"/>
    <w:rsid w:val="00A05297"/>
    <w:rsid w:val="00A11866"/>
    <w:rsid w:val="00A12A66"/>
    <w:rsid w:val="00A1378B"/>
    <w:rsid w:val="00A13AF4"/>
    <w:rsid w:val="00A15AD3"/>
    <w:rsid w:val="00A16ACD"/>
    <w:rsid w:val="00A212DA"/>
    <w:rsid w:val="00A26E59"/>
    <w:rsid w:val="00A37017"/>
    <w:rsid w:val="00A374CF"/>
    <w:rsid w:val="00A4149A"/>
    <w:rsid w:val="00A44D21"/>
    <w:rsid w:val="00A46EC8"/>
    <w:rsid w:val="00A46F78"/>
    <w:rsid w:val="00A53990"/>
    <w:rsid w:val="00A53DCF"/>
    <w:rsid w:val="00A56955"/>
    <w:rsid w:val="00A56E39"/>
    <w:rsid w:val="00A65A81"/>
    <w:rsid w:val="00A66FBA"/>
    <w:rsid w:val="00A66FCA"/>
    <w:rsid w:val="00A70252"/>
    <w:rsid w:val="00A708F6"/>
    <w:rsid w:val="00A7220E"/>
    <w:rsid w:val="00A739E1"/>
    <w:rsid w:val="00A74648"/>
    <w:rsid w:val="00A74B2D"/>
    <w:rsid w:val="00A74C15"/>
    <w:rsid w:val="00A76C37"/>
    <w:rsid w:val="00A83FBD"/>
    <w:rsid w:val="00A840B6"/>
    <w:rsid w:val="00A856D8"/>
    <w:rsid w:val="00A85F5F"/>
    <w:rsid w:val="00A86D1D"/>
    <w:rsid w:val="00A92810"/>
    <w:rsid w:val="00A96A37"/>
    <w:rsid w:val="00A97333"/>
    <w:rsid w:val="00AA3A5C"/>
    <w:rsid w:val="00AA4349"/>
    <w:rsid w:val="00AB0AFC"/>
    <w:rsid w:val="00AB1B79"/>
    <w:rsid w:val="00AB1BE7"/>
    <w:rsid w:val="00AB328E"/>
    <w:rsid w:val="00AB3CE2"/>
    <w:rsid w:val="00AB3E94"/>
    <w:rsid w:val="00AC034E"/>
    <w:rsid w:val="00AC161A"/>
    <w:rsid w:val="00AC6B27"/>
    <w:rsid w:val="00AD009A"/>
    <w:rsid w:val="00AE0919"/>
    <w:rsid w:val="00AE0FB0"/>
    <w:rsid w:val="00AE1B67"/>
    <w:rsid w:val="00AE31CF"/>
    <w:rsid w:val="00AF10F7"/>
    <w:rsid w:val="00AF5A98"/>
    <w:rsid w:val="00B04BA7"/>
    <w:rsid w:val="00B077C0"/>
    <w:rsid w:val="00B11468"/>
    <w:rsid w:val="00B1261D"/>
    <w:rsid w:val="00B12E6B"/>
    <w:rsid w:val="00B137FE"/>
    <w:rsid w:val="00B16E2B"/>
    <w:rsid w:val="00B179B6"/>
    <w:rsid w:val="00B17C57"/>
    <w:rsid w:val="00B244D5"/>
    <w:rsid w:val="00B24726"/>
    <w:rsid w:val="00B2787F"/>
    <w:rsid w:val="00B30E7F"/>
    <w:rsid w:val="00B3504A"/>
    <w:rsid w:val="00B3525E"/>
    <w:rsid w:val="00B35D0B"/>
    <w:rsid w:val="00B364B7"/>
    <w:rsid w:val="00B419F5"/>
    <w:rsid w:val="00B45504"/>
    <w:rsid w:val="00B472DE"/>
    <w:rsid w:val="00B50319"/>
    <w:rsid w:val="00B52F7E"/>
    <w:rsid w:val="00B53659"/>
    <w:rsid w:val="00B5421B"/>
    <w:rsid w:val="00B55543"/>
    <w:rsid w:val="00B576CE"/>
    <w:rsid w:val="00B57CAF"/>
    <w:rsid w:val="00B646F8"/>
    <w:rsid w:val="00B701E5"/>
    <w:rsid w:val="00B74830"/>
    <w:rsid w:val="00B74FBD"/>
    <w:rsid w:val="00B752F7"/>
    <w:rsid w:val="00B763C0"/>
    <w:rsid w:val="00B80076"/>
    <w:rsid w:val="00B80444"/>
    <w:rsid w:val="00B80DC2"/>
    <w:rsid w:val="00B81615"/>
    <w:rsid w:val="00B81A3E"/>
    <w:rsid w:val="00B85380"/>
    <w:rsid w:val="00B856C9"/>
    <w:rsid w:val="00B870F8"/>
    <w:rsid w:val="00B90563"/>
    <w:rsid w:val="00B90987"/>
    <w:rsid w:val="00B92887"/>
    <w:rsid w:val="00B92BAF"/>
    <w:rsid w:val="00B94AF4"/>
    <w:rsid w:val="00B95937"/>
    <w:rsid w:val="00B96841"/>
    <w:rsid w:val="00B96DA2"/>
    <w:rsid w:val="00BA0A97"/>
    <w:rsid w:val="00BA2293"/>
    <w:rsid w:val="00BA38A8"/>
    <w:rsid w:val="00BA4A19"/>
    <w:rsid w:val="00BA4E94"/>
    <w:rsid w:val="00BA4EA5"/>
    <w:rsid w:val="00BA5479"/>
    <w:rsid w:val="00BB1DD0"/>
    <w:rsid w:val="00BB2FCB"/>
    <w:rsid w:val="00BB6260"/>
    <w:rsid w:val="00BB62F3"/>
    <w:rsid w:val="00BB6833"/>
    <w:rsid w:val="00BB6DC9"/>
    <w:rsid w:val="00BC1C1B"/>
    <w:rsid w:val="00BC3095"/>
    <w:rsid w:val="00BC3B0A"/>
    <w:rsid w:val="00BC3C69"/>
    <w:rsid w:val="00BC55C5"/>
    <w:rsid w:val="00BC6DD1"/>
    <w:rsid w:val="00BC7CA9"/>
    <w:rsid w:val="00BD0D3B"/>
    <w:rsid w:val="00BD12EA"/>
    <w:rsid w:val="00BD1AC1"/>
    <w:rsid w:val="00BD1C5F"/>
    <w:rsid w:val="00BD2791"/>
    <w:rsid w:val="00BD29C4"/>
    <w:rsid w:val="00BD48E5"/>
    <w:rsid w:val="00BD4FC5"/>
    <w:rsid w:val="00BD6065"/>
    <w:rsid w:val="00BD786C"/>
    <w:rsid w:val="00BE057B"/>
    <w:rsid w:val="00BE2401"/>
    <w:rsid w:val="00BE49ED"/>
    <w:rsid w:val="00BF16A5"/>
    <w:rsid w:val="00BF1828"/>
    <w:rsid w:val="00BF3C57"/>
    <w:rsid w:val="00BF58B5"/>
    <w:rsid w:val="00C0033C"/>
    <w:rsid w:val="00C011DF"/>
    <w:rsid w:val="00C04E0A"/>
    <w:rsid w:val="00C123D9"/>
    <w:rsid w:val="00C2002F"/>
    <w:rsid w:val="00C21D5A"/>
    <w:rsid w:val="00C24E66"/>
    <w:rsid w:val="00C2699B"/>
    <w:rsid w:val="00C31518"/>
    <w:rsid w:val="00C3288E"/>
    <w:rsid w:val="00C32F43"/>
    <w:rsid w:val="00C370D6"/>
    <w:rsid w:val="00C4046D"/>
    <w:rsid w:val="00C41416"/>
    <w:rsid w:val="00C42449"/>
    <w:rsid w:val="00C43781"/>
    <w:rsid w:val="00C44099"/>
    <w:rsid w:val="00C4474F"/>
    <w:rsid w:val="00C46667"/>
    <w:rsid w:val="00C47C40"/>
    <w:rsid w:val="00C503BA"/>
    <w:rsid w:val="00C50EC9"/>
    <w:rsid w:val="00C57F92"/>
    <w:rsid w:val="00C60975"/>
    <w:rsid w:val="00C62493"/>
    <w:rsid w:val="00C63B82"/>
    <w:rsid w:val="00C640D7"/>
    <w:rsid w:val="00C6793D"/>
    <w:rsid w:val="00C71DF0"/>
    <w:rsid w:val="00C7420D"/>
    <w:rsid w:val="00C7453A"/>
    <w:rsid w:val="00C7725D"/>
    <w:rsid w:val="00C80F17"/>
    <w:rsid w:val="00C8585B"/>
    <w:rsid w:val="00C8695B"/>
    <w:rsid w:val="00C901E4"/>
    <w:rsid w:val="00C933E5"/>
    <w:rsid w:val="00C94B65"/>
    <w:rsid w:val="00C96100"/>
    <w:rsid w:val="00CA1574"/>
    <w:rsid w:val="00CA1D0B"/>
    <w:rsid w:val="00CB0FD7"/>
    <w:rsid w:val="00CB31B0"/>
    <w:rsid w:val="00CB4B2D"/>
    <w:rsid w:val="00CB77CD"/>
    <w:rsid w:val="00CC21C4"/>
    <w:rsid w:val="00CC239F"/>
    <w:rsid w:val="00CC490D"/>
    <w:rsid w:val="00CC5DA4"/>
    <w:rsid w:val="00CD1731"/>
    <w:rsid w:val="00CD2672"/>
    <w:rsid w:val="00CD2F78"/>
    <w:rsid w:val="00CD3116"/>
    <w:rsid w:val="00CD5975"/>
    <w:rsid w:val="00CD5E74"/>
    <w:rsid w:val="00CD65AF"/>
    <w:rsid w:val="00CE03E9"/>
    <w:rsid w:val="00CE0EB7"/>
    <w:rsid w:val="00CE2856"/>
    <w:rsid w:val="00CE7DDD"/>
    <w:rsid w:val="00CF1940"/>
    <w:rsid w:val="00CF314F"/>
    <w:rsid w:val="00CF521D"/>
    <w:rsid w:val="00CF7A33"/>
    <w:rsid w:val="00D01A3E"/>
    <w:rsid w:val="00D01AA8"/>
    <w:rsid w:val="00D03473"/>
    <w:rsid w:val="00D04EC4"/>
    <w:rsid w:val="00D062F0"/>
    <w:rsid w:val="00D07750"/>
    <w:rsid w:val="00D104E2"/>
    <w:rsid w:val="00D10AD8"/>
    <w:rsid w:val="00D12068"/>
    <w:rsid w:val="00D12D18"/>
    <w:rsid w:val="00D1322F"/>
    <w:rsid w:val="00D14052"/>
    <w:rsid w:val="00D162D6"/>
    <w:rsid w:val="00D22267"/>
    <w:rsid w:val="00D246B6"/>
    <w:rsid w:val="00D2749C"/>
    <w:rsid w:val="00D27BB3"/>
    <w:rsid w:val="00D33348"/>
    <w:rsid w:val="00D3572A"/>
    <w:rsid w:val="00D35AD2"/>
    <w:rsid w:val="00D363A1"/>
    <w:rsid w:val="00D36FA4"/>
    <w:rsid w:val="00D37BCA"/>
    <w:rsid w:val="00D401DB"/>
    <w:rsid w:val="00D4116C"/>
    <w:rsid w:val="00D416B4"/>
    <w:rsid w:val="00D429FC"/>
    <w:rsid w:val="00D44197"/>
    <w:rsid w:val="00D510F1"/>
    <w:rsid w:val="00D522D6"/>
    <w:rsid w:val="00D53798"/>
    <w:rsid w:val="00D540E4"/>
    <w:rsid w:val="00D545C0"/>
    <w:rsid w:val="00D54948"/>
    <w:rsid w:val="00D55DAF"/>
    <w:rsid w:val="00D56344"/>
    <w:rsid w:val="00D60C5A"/>
    <w:rsid w:val="00D61CD8"/>
    <w:rsid w:val="00D62095"/>
    <w:rsid w:val="00D6434B"/>
    <w:rsid w:val="00D65782"/>
    <w:rsid w:val="00D66008"/>
    <w:rsid w:val="00D66C00"/>
    <w:rsid w:val="00D6730F"/>
    <w:rsid w:val="00D70307"/>
    <w:rsid w:val="00D716F5"/>
    <w:rsid w:val="00D72404"/>
    <w:rsid w:val="00D72485"/>
    <w:rsid w:val="00D748B1"/>
    <w:rsid w:val="00D76B51"/>
    <w:rsid w:val="00D85070"/>
    <w:rsid w:val="00D85655"/>
    <w:rsid w:val="00D86DB7"/>
    <w:rsid w:val="00D92585"/>
    <w:rsid w:val="00D94457"/>
    <w:rsid w:val="00D971CE"/>
    <w:rsid w:val="00D97544"/>
    <w:rsid w:val="00DA0F0A"/>
    <w:rsid w:val="00DA33C6"/>
    <w:rsid w:val="00DA643B"/>
    <w:rsid w:val="00DB02A9"/>
    <w:rsid w:val="00DB44AC"/>
    <w:rsid w:val="00DB4550"/>
    <w:rsid w:val="00DB6C31"/>
    <w:rsid w:val="00DC06DB"/>
    <w:rsid w:val="00DC1165"/>
    <w:rsid w:val="00DC4A1B"/>
    <w:rsid w:val="00DC5C81"/>
    <w:rsid w:val="00DC5C90"/>
    <w:rsid w:val="00DC632B"/>
    <w:rsid w:val="00DC6E72"/>
    <w:rsid w:val="00DD3869"/>
    <w:rsid w:val="00DD4D92"/>
    <w:rsid w:val="00DD5025"/>
    <w:rsid w:val="00DD5E0B"/>
    <w:rsid w:val="00DE099B"/>
    <w:rsid w:val="00DE09AD"/>
    <w:rsid w:val="00DE0AB3"/>
    <w:rsid w:val="00DF3822"/>
    <w:rsid w:val="00DF5787"/>
    <w:rsid w:val="00DF5ABD"/>
    <w:rsid w:val="00E016CD"/>
    <w:rsid w:val="00E02E64"/>
    <w:rsid w:val="00E04CE8"/>
    <w:rsid w:val="00E077BA"/>
    <w:rsid w:val="00E1095C"/>
    <w:rsid w:val="00E15560"/>
    <w:rsid w:val="00E15BDF"/>
    <w:rsid w:val="00E246E8"/>
    <w:rsid w:val="00E24804"/>
    <w:rsid w:val="00E271BA"/>
    <w:rsid w:val="00E32DA9"/>
    <w:rsid w:val="00E4044D"/>
    <w:rsid w:val="00E41468"/>
    <w:rsid w:val="00E42D36"/>
    <w:rsid w:val="00E45D1E"/>
    <w:rsid w:val="00E50159"/>
    <w:rsid w:val="00E569BA"/>
    <w:rsid w:val="00E60908"/>
    <w:rsid w:val="00E60FC1"/>
    <w:rsid w:val="00E6200C"/>
    <w:rsid w:val="00E64022"/>
    <w:rsid w:val="00E65E04"/>
    <w:rsid w:val="00E66F43"/>
    <w:rsid w:val="00E73C3F"/>
    <w:rsid w:val="00E749C4"/>
    <w:rsid w:val="00E75F8E"/>
    <w:rsid w:val="00E77E5D"/>
    <w:rsid w:val="00E8535B"/>
    <w:rsid w:val="00E86A72"/>
    <w:rsid w:val="00E87A47"/>
    <w:rsid w:val="00E87BA0"/>
    <w:rsid w:val="00E90D71"/>
    <w:rsid w:val="00E92FDB"/>
    <w:rsid w:val="00E94B5E"/>
    <w:rsid w:val="00E979A1"/>
    <w:rsid w:val="00EA0DC1"/>
    <w:rsid w:val="00EA1DD2"/>
    <w:rsid w:val="00EA1FE2"/>
    <w:rsid w:val="00EA3E18"/>
    <w:rsid w:val="00EA4244"/>
    <w:rsid w:val="00EA61D6"/>
    <w:rsid w:val="00EB0632"/>
    <w:rsid w:val="00EB3D6C"/>
    <w:rsid w:val="00EB587E"/>
    <w:rsid w:val="00EB6F08"/>
    <w:rsid w:val="00EC067C"/>
    <w:rsid w:val="00EC1204"/>
    <w:rsid w:val="00EC1225"/>
    <w:rsid w:val="00EC2D7A"/>
    <w:rsid w:val="00EC3E99"/>
    <w:rsid w:val="00EC69D0"/>
    <w:rsid w:val="00ED039F"/>
    <w:rsid w:val="00ED1769"/>
    <w:rsid w:val="00ED30F6"/>
    <w:rsid w:val="00ED5CA0"/>
    <w:rsid w:val="00ED773E"/>
    <w:rsid w:val="00EE0242"/>
    <w:rsid w:val="00EE0431"/>
    <w:rsid w:val="00EE0FD2"/>
    <w:rsid w:val="00EE3B1A"/>
    <w:rsid w:val="00EE5078"/>
    <w:rsid w:val="00EE6791"/>
    <w:rsid w:val="00EE79F2"/>
    <w:rsid w:val="00EF0E50"/>
    <w:rsid w:val="00EF275A"/>
    <w:rsid w:val="00EF388C"/>
    <w:rsid w:val="00EF4261"/>
    <w:rsid w:val="00EF5913"/>
    <w:rsid w:val="00EF595A"/>
    <w:rsid w:val="00F0052A"/>
    <w:rsid w:val="00F01A4C"/>
    <w:rsid w:val="00F0280E"/>
    <w:rsid w:val="00F07324"/>
    <w:rsid w:val="00F10413"/>
    <w:rsid w:val="00F1046E"/>
    <w:rsid w:val="00F1740F"/>
    <w:rsid w:val="00F17443"/>
    <w:rsid w:val="00F22ED8"/>
    <w:rsid w:val="00F251F4"/>
    <w:rsid w:val="00F31144"/>
    <w:rsid w:val="00F31304"/>
    <w:rsid w:val="00F339D0"/>
    <w:rsid w:val="00F343CC"/>
    <w:rsid w:val="00F344AB"/>
    <w:rsid w:val="00F344E5"/>
    <w:rsid w:val="00F40D1B"/>
    <w:rsid w:val="00F414A7"/>
    <w:rsid w:val="00F4361E"/>
    <w:rsid w:val="00F47574"/>
    <w:rsid w:val="00F50426"/>
    <w:rsid w:val="00F510AC"/>
    <w:rsid w:val="00F55B7A"/>
    <w:rsid w:val="00F562F1"/>
    <w:rsid w:val="00F571AF"/>
    <w:rsid w:val="00F63FB4"/>
    <w:rsid w:val="00F64144"/>
    <w:rsid w:val="00F6443E"/>
    <w:rsid w:val="00F652A6"/>
    <w:rsid w:val="00F67BD8"/>
    <w:rsid w:val="00F719D1"/>
    <w:rsid w:val="00F75E62"/>
    <w:rsid w:val="00F76556"/>
    <w:rsid w:val="00F77AA6"/>
    <w:rsid w:val="00F81827"/>
    <w:rsid w:val="00F81BFF"/>
    <w:rsid w:val="00F828F6"/>
    <w:rsid w:val="00F8320F"/>
    <w:rsid w:val="00F84D18"/>
    <w:rsid w:val="00F85CCB"/>
    <w:rsid w:val="00F85FF7"/>
    <w:rsid w:val="00F931F6"/>
    <w:rsid w:val="00F96172"/>
    <w:rsid w:val="00FA45DD"/>
    <w:rsid w:val="00FB037E"/>
    <w:rsid w:val="00FB2293"/>
    <w:rsid w:val="00FB48BE"/>
    <w:rsid w:val="00FB51ED"/>
    <w:rsid w:val="00FB5E02"/>
    <w:rsid w:val="00FB6757"/>
    <w:rsid w:val="00FC20B3"/>
    <w:rsid w:val="00FC2460"/>
    <w:rsid w:val="00FC35AD"/>
    <w:rsid w:val="00FC4DED"/>
    <w:rsid w:val="00FD0775"/>
    <w:rsid w:val="00FD34AC"/>
    <w:rsid w:val="00FD490A"/>
    <w:rsid w:val="00FD61F3"/>
    <w:rsid w:val="00FD6514"/>
    <w:rsid w:val="00FD6F3F"/>
    <w:rsid w:val="00FD73DA"/>
    <w:rsid w:val="00FD7B76"/>
    <w:rsid w:val="00FD7F29"/>
    <w:rsid w:val="00FE163F"/>
    <w:rsid w:val="00FE2481"/>
    <w:rsid w:val="00FE5887"/>
    <w:rsid w:val="00FF0BDE"/>
    <w:rsid w:val="00FF4AF0"/>
    <w:rsid w:val="00FF6461"/>
    <w:rsid w:val="00FF74EF"/>
    <w:rsid w:val="112AF5EC"/>
    <w:rsid w:val="36DA933C"/>
    <w:rsid w:val="5A6D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CE276"/>
  <w15:docId w15:val="{7B409EFA-82B0-4C7A-92E1-0E855F83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qFormat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433B"/>
    <w:pPr>
      <w:widowControl w:val="0"/>
    </w:pPr>
    <w:rPr>
      <w:rFonts w:ascii="Arial" w:hAnsi="Arial"/>
      <w:sz w:val="24"/>
      <w:lang w:val="es-ES_tradnl" w:eastAsia="en-US"/>
    </w:rPr>
  </w:style>
  <w:style w:type="paragraph" w:styleId="Ttulo1">
    <w:name w:val="heading 1"/>
    <w:aliases w:val="Portadilla,Heading 0,H1,h1,Header 1,new page/chapter,Capítulo"/>
    <w:basedOn w:val="Normal"/>
    <w:next w:val="Normal"/>
    <w:qFormat/>
    <w:rsid w:val="002F433B"/>
    <w:pPr>
      <w:keepNext/>
      <w:pageBreakBefore/>
      <w:widowControl/>
      <w:numPr>
        <w:numId w:val="4"/>
      </w:numPr>
      <w:pBdr>
        <w:bottom w:val="single" w:sz="6" w:space="1" w:color="0000FF"/>
      </w:pBdr>
      <w:spacing w:before="240" w:after="240"/>
      <w:jc w:val="both"/>
      <w:outlineLvl w:val="0"/>
    </w:pPr>
    <w:rPr>
      <w:b/>
      <w:color w:val="0000FF"/>
      <w:kern w:val="28"/>
      <w:sz w:val="28"/>
    </w:rPr>
  </w:style>
  <w:style w:type="paragraph" w:styleId="Ttulo2">
    <w:name w:val="heading 2"/>
    <w:aliases w:val="h2,h21,h22,h23,h24,h25,h26,h27,h28,Header 2,Func Header,Header 21,Func Header1,Header 22,Func Header2,Header 211,Func Header11,Header 23,Func Header3,Header 212,Func Header12,Header 24,Func Header4,Header 213,Func Header13,Header 25,Header 214"/>
    <w:basedOn w:val="Normal"/>
    <w:next w:val="Normal"/>
    <w:qFormat/>
    <w:rsid w:val="002F433B"/>
    <w:pPr>
      <w:keepNext/>
      <w:widowControl/>
      <w:numPr>
        <w:ilvl w:val="1"/>
        <w:numId w:val="4"/>
      </w:numPr>
      <w:spacing w:before="240" w:after="240"/>
      <w:jc w:val="both"/>
      <w:outlineLvl w:val="1"/>
    </w:pPr>
    <w:rPr>
      <w:b/>
      <w:caps/>
      <w:color w:val="FF0000"/>
    </w:rPr>
  </w:style>
  <w:style w:type="paragraph" w:styleId="Ttulo3">
    <w:name w:val="heading 3"/>
    <w:aliases w:val="Portadilla 3,H3,H31,H32,h3,3,Heading3"/>
    <w:basedOn w:val="Normal"/>
    <w:next w:val="Normal"/>
    <w:qFormat/>
    <w:rsid w:val="002F433B"/>
    <w:pPr>
      <w:keepNext/>
      <w:spacing w:before="240" w:after="60"/>
      <w:outlineLvl w:val="2"/>
    </w:pPr>
    <w:rPr>
      <w:caps/>
    </w:rPr>
  </w:style>
  <w:style w:type="paragraph" w:styleId="Ttulo4">
    <w:name w:val="heading 4"/>
    <w:aliases w:val="MOVE-it 4,Título INDICE,h4,4"/>
    <w:basedOn w:val="Normal"/>
    <w:next w:val="Normal"/>
    <w:qFormat/>
    <w:rsid w:val="002F433B"/>
    <w:pPr>
      <w:keepNext/>
      <w:numPr>
        <w:ilvl w:val="3"/>
        <w:numId w:val="4"/>
      </w:numPr>
      <w:spacing w:before="240" w:after="60"/>
      <w:outlineLvl w:val="3"/>
    </w:pPr>
    <w:rPr>
      <w:b/>
    </w:rPr>
  </w:style>
  <w:style w:type="paragraph" w:styleId="Ttulo5">
    <w:name w:val="heading 5"/>
    <w:aliases w:val="1"/>
    <w:basedOn w:val="Normal"/>
    <w:next w:val="Normal"/>
    <w:qFormat/>
    <w:rsid w:val="002F433B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F433B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2F433B"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2F433B"/>
    <w:pPr>
      <w:numPr>
        <w:ilvl w:val="7"/>
        <w:numId w:val="4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2F433B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sid w:val="002F433B"/>
    <w:rPr>
      <w:sz w:val="16"/>
    </w:rPr>
  </w:style>
  <w:style w:type="character" w:styleId="Nmerodepgina">
    <w:name w:val="page number"/>
    <w:basedOn w:val="Fuentedeprrafopredeter"/>
    <w:rsid w:val="002F433B"/>
  </w:style>
  <w:style w:type="paragraph" w:customStyle="1" w:styleId="General">
    <w:name w:val="General"/>
    <w:basedOn w:val="Normal"/>
    <w:rsid w:val="002F433B"/>
    <w:pPr>
      <w:widowControl/>
      <w:suppressAutoHyphens/>
      <w:spacing w:before="120"/>
      <w:jc w:val="center"/>
    </w:pPr>
    <w:rPr>
      <w:b/>
      <w:color w:val="0000FF"/>
      <w:spacing w:val="-4"/>
      <w:sz w:val="36"/>
      <w:u w:val="single"/>
    </w:rPr>
  </w:style>
  <w:style w:type="paragraph" w:styleId="Lista">
    <w:name w:val="List"/>
    <w:basedOn w:val="Normal"/>
    <w:rsid w:val="002F433B"/>
    <w:pPr>
      <w:widowControl/>
      <w:spacing w:before="120"/>
      <w:ind w:left="1134" w:hanging="283"/>
      <w:jc w:val="both"/>
    </w:pPr>
    <w:rPr>
      <w:sz w:val="22"/>
    </w:rPr>
  </w:style>
  <w:style w:type="paragraph" w:styleId="Piedepgina">
    <w:name w:val="footer"/>
    <w:basedOn w:val="Normal"/>
    <w:rsid w:val="002F433B"/>
    <w:pPr>
      <w:widowControl/>
      <w:pBdr>
        <w:top w:val="single" w:sz="6" w:space="1" w:color="auto"/>
      </w:pBdr>
      <w:tabs>
        <w:tab w:val="center" w:pos="4253"/>
        <w:tab w:val="right" w:pos="9072"/>
      </w:tabs>
      <w:spacing w:before="120"/>
      <w:jc w:val="both"/>
    </w:pPr>
    <w:rPr>
      <w:sz w:val="16"/>
    </w:rPr>
  </w:style>
  <w:style w:type="paragraph" w:styleId="Textocomentario">
    <w:name w:val="annotation text"/>
    <w:basedOn w:val="Normal"/>
    <w:semiHidden/>
    <w:rsid w:val="002F433B"/>
    <w:pPr>
      <w:widowControl/>
      <w:spacing w:before="120"/>
      <w:jc w:val="both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2F433B"/>
    <w:pPr>
      <w:spacing w:before="120"/>
    </w:pPr>
    <w:rPr>
      <w:rFonts w:ascii="Times New Roman" w:hAnsi="Times New Roman"/>
      <w:b/>
      <w:i/>
    </w:rPr>
  </w:style>
  <w:style w:type="paragraph" w:styleId="TDC2">
    <w:name w:val="toc 2"/>
    <w:basedOn w:val="Normal"/>
    <w:next w:val="Normal"/>
    <w:autoRedefine/>
    <w:uiPriority w:val="39"/>
    <w:rsid w:val="002F433B"/>
    <w:pPr>
      <w:tabs>
        <w:tab w:val="left" w:pos="960"/>
        <w:tab w:val="right" w:leader="dot" w:pos="9204"/>
      </w:tabs>
      <w:spacing w:before="120"/>
      <w:ind w:left="284"/>
    </w:pPr>
    <w:rPr>
      <w:bCs/>
      <w:i/>
      <w:iCs/>
      <w:noProof/>
      <w:snapToGrid w:val="0"/>
      <w:sz w:val="22"/>
      <w:szCs w:val="24"/>
      <w:lang w:val="es-ES" w:eastAsia="es-ES"/>
    </w:rPr>
  </w:style>
  <w:style w:type="paragraph" w:styleId="TDC3">
    <w:name w:val="toc 3"/>
    <w:basedOn w:val="Normal"/>
    <w:next w:val="Normal"/>
    <w:autoRedefine/>
    <w:semiHidden/>
    <w:rsid w:val="002F433B"/>
    <w:pPr>
      <w:ind w:left="480"/>
    </w:pPr>
    <w:rPr>
      <w:rFonts w:ascii="Times New Roman" w:hAnsi="Times New Roman"/>
      <w:sz w:val="20"/>
    </w:rPr>
  </w:style>
  <w:style w:type="paragraph" w:styleId="TDC4">
    <w:name w:val="toc 4"/>
    <w:basedOn w:val="Normal"/>
    <w:next w:val="Normal"/>
    <w:autoRedefine/>
    <w:semiHidden/>
    <w:rsid w:val="002F433B"/>
    <w:pPr>
      <w:ind w:left="720"/>
    </w:pPr>
    <w:rPr>
      <w:rFonts w:ascii="Times New Roman" w:hAnsi="Times New Roman"/>
      <w:sz w:val="20"/>
    </w:rPr>
  </w:style>
  <w:style w:type="paragraph" w:styleId="TDC5">
    <w:name w:val="toc 5"/>
    <w:basedOn w:val="Normal"/>
    <w:next w:val="Normal"/>
    <w:autoRedefine/>
    <w:semiHidden/>
    <w:rsid w:val="002F433B"/>
    <w:pPr>
      <w:ind w:left="9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rsid w:val="002F433B"/>
    <w:pPr>
      <w:ind w:left="120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rsid w:val="002F433B"/>
    <w:pPr>
      <w:ind w:left="144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rsid w:val="002F433B"/>
    <w:pPr>
      <w:ind w:left="168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rsid w:val="002F433B"/>
    <w:pPr>
      <w:ind w:left="1920"/>
    </w:pPr>
    <w:rPr>
      <w:rFonts w:ascii="Times New Roman" w:hAnsi="Times New Roman"/>
      <w:sz w:val="20"/>
    </w:rPr>
  </w:style>
  <w:style w:type="paragraph" w:styleId="Encabezado">
    <w:name w:val="header"/>
    <w:aliases w:val="h,encabezado"/>
    <w:basedOn w:val="Normal"/>
    <w:rsid w:val="002F433B"/>
    <w:pPr>
      <w:tabs>
        <w:tab w:val="center" w:pos="4252"/>
        <w:tab w:val="right" w:pos="8504"/>
      </w:tabs>
    </w:pPr>
  </w:style>
  <w:style w:type="paragraph" w:styleId="Listaconvietas2">
    <w:name w:val="List Bullet 2"/>
    <w:basedOn w:val="Normal"/>
    <w:autoRedefine/>
    <w:rsid w:val="002F433B"/>
    <w:pPr>
      <w:widowControl/>
      <w:numPr>
        <w:numId w:val="3"/>
      </w:numPr>
      <w:jc w:val="both"/>
    </w:pPr>
    <w:rPr>
      <w:lang w:eastAsia="es-ES"/>
    </w:rPr>
  </w:style>
  <w:style w:type="paragraph" w:customStyle="1" w:styleId="Listavietas">
    <w:name w:val="Lista viñetas"/>
    <w:basedOn w:val="Logo"/>
    <w:rsid w:val="002F433B"/>
    <w:pPr>
      <w:numPr>
        <w:numId w:val="2"/>
      </w:numPr>
    </w:pPr>
  </w:style>
  <w:style w:type="paragraph" w:customStyle="1" w:styleId="Logo">
    <w:name w:val="Logo"/>
    <w:basedOn w:val="Normal"/>
    <w:next w:val="Normal"/>
    <w:rsid w:val="002F433B"/>
    <w:p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both"/>
    </w:pPr>
    <w:rPr>
      <w:lang w:eastAsia="es-ES"/>
    </w:rPr>
  </w:style>
  <w:style w:type="paragraph" w:customStyle="1" w:styleId="Portada3">
    <w:name w:val="Portada3"/>
    <w:basedOn w:val="Normal"/>
    <w:next w:val="Normal"/>
    <w:rsid w:val="002F433B"/>
    <w:p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center"/>
    </w:pPr>
    <w:rPr>
      <w:caps/>
      <w:lang w:eastAsia="es-ES"/>
    </w:rPr>
  </w:style>
  <w:style w:type="paragraph" w:styleId="Continuarlista">
    <w:name w:val="List Continue"/>
    <w:basedOn w:val="Normal"/>
    <w:rsid w:val="002F433B"/>
    <w:pPr>
      <w:widowControl/>
      <w:spacing w:after="120"/>
      <w:ind w:left="360"/>
      <w:jc w:val="both"/>
    </w:pPr>
    <w:rPr>
      <w:lang w:eastAsia="es-ES"/>
    </w:rPr>
  </w:style>
  <w:style w:type="paragraph" w:styleId="Sangra3detindependiente">
    <w:name w:val="Body Text Indent 3"/>
    <w:basedOn w:val="Normal"/>
    <w:rsid w:val="002F433B"/>
    <w:pPr>
      <w:widowControl/>
      <w:numPr>
        <w:ilvl w:val="12"/>
      </w:numPr>
      <w:tabs>
        <w:tab w:val="right" w:pos="-1560"/>
      </w:tabs>
      <w:ind w:left="284"/>
      <w:jc w:val="both"/>
    </w:pPr>
    <w:rPr>
      <w:lang w:eastAsia="es-ES"/>
    </w:rPr>
  </w:style>
  <w:style w:type="paragraph" w:customStyle="1" w:styleId="Portada4">
    <w:name w:val="Portada4"/>
    <w:basedOn w:val="Normal"/>
    <w:next w:val="Normal"/>
    <w:rsid w:val="002F433B"/>
    <w:p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center"/>
    </w:pPr>
    <w:rPr>
      <w:b/>
      <w:caps/>
      <w:lang w:eastAsia="es-ES"/>
    </w:rPr>
  </w:style>
  <w:style w:type="paragraph" w:customStyle="1" w:styleId="TtuloAnexo">
    <w:name w:val="Título Anexo"/>
    <w:basedOn w:val="Normal"/>
    <w:next w:val="Normal"/>
    <w:rsid w:val="002F433B"/>
    <w:pPr>
      <w:tabs>
        <w:tab w:val="left" w:pos="709"/>
        <w:tab w:val="left" w:pos="1418"/>
        <w:tab w:val="left" w:pos="2126"/>
        <w:tab w:val="left" w:pos="2835"/>
        <w:tab w:val="left" w:pos="3544"/>
      </w:tabs>
      <w:spacing w:before="240" w:after="480"/>
      <w:jc w:val="both"/>
    </w:pPr>
    <w:rPr>
      <w:b/>
      <w:lang w:eastAsia="es-ES"/>
    </w:rPr>
  </w:style>
  <w:style w:type="paragraph" w:customStyle="1" w:styleId="Portada5">
    <w:name w:val="Portada5"/>
    <w:basedOn w:val="Normal"/>
    <w:next w:val="Normal"/>
    <w:rsid w:val="002F433B"/>
    <w:p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both"/>
    </w:pPr>
    <w:rPr>
      <w:sz w:val="16"/>
      <w:lang w:eastAsia="es-ES"/>
    </w:rPr>
  </w:style>
  <w:style w:type="paragraph" w:styleId="Descripcin">
    <w:name w:val="caption"/>
    <w:basedOn w:val="Normal"/>
    <w:next w:val="Normal"/>
    <w:qFormat/>
    <w:rsid w:val="002F433B"/>
    <w:pPr>
      <w:widowControl/>
      <w:jc w:val="both"/>
    </w:pPr>
    <w:rPr>
      <w:b/>
      <w:sz w:val="16"/>
      <w:lang w:eastAsia="es-ES"/>
    </w:rPr>
  </w:style>
  <w:style w:type="paragraph" w:customStyle="1" w:styleId="Ttulotablagrficofrmula">
    <w:name w:val="Título (tabla.gráfico.fórmula)"/>
    <w:basedOn w:val="Normal"/>
    <w:next w:val="Normal"/>
    <w:rsid w:val="002F433B"/>
    <w:p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center"/>
    </w:pPr>
    <w:rPr>
      <w:b/>
      <w:sz w:val="20"/>
      <w:lang w:eastAsia="es-ES"/>
    </w:rPr>
  </w:style>
  <w:style w:type="paragraph" w:styleId="Sangradetextonormal">
    <w:name w:val="Body Text Indent"/>
    <w:basedOn w:val="Normal"/>
    <w:link w:val="SangradetextonormalCar"/>
    <w:rsid w:val="002F433B"/>
    <w:pPr>
      <w:widowControl/>
      <w:jc w:val="center"/>
    </w:pPr>
    <w:rPr>
      <w:sz w:val="8"/>
      <w:lang w:eastAsia="es-ES"/>
    </w:rPr>
  </w:style>
  <w:style w:type="paragraph" w:customStyle="1" w:styleId="Imagen">
    <w:name w:val="Imagen"/>
    <w:basedOn w:val="Encabezado3"/>
    <w:next w:val="Normal"/>
    <w:rsid w:val="002F433B"/>
    <w:rPr>
      <w:sz w:val="24"/>
    </w:rPr>
  </w:style>
  <w:style w:type="paragraph" w:customStyle="1" w:styleId="Encabezado3">
    <w:name w:val="Encabezado3"/>
    <w:rsid w:val="002F433B"/>
    <w:pPr>
      <w:widowControl w:val="0"/>
      <w:spacing w:before="60" w:after="60"/>
      <w:jc w:val="center"/>
    </w:pPr>
    <w:rPr>
      <w:rFonts w:ascii="Arial" w:hAnsi="Arial"/>
      <w:sz w:val="14"/>
      <w:lang w:val="es-ES_tradnl" w:eastAsia="es-ES"/>
    </w:rPr>
  </w:style>
  <w:style w:type="character" w:customStyle="1" w:styleId="EN2">
    <w:name w:val="EN2"/>
    <w:rsid w:val="002F433B"/>
    <w:rPr>
      <w:rFonts w:ascii="Arial" w:hAnsi="Arial"/>
      <w:noProof w:val="0"/>
      <w:sz w:val="20"/>
      <w:lang w:val="en-US"/>
    </w:rPr>
  </w:style>
  <w:style w:type="paragraph" w:customStyle="1" w:styleId="Guin">
    <w:name w:val="Guión"/>
    <w:basedOn w:val="Normal"/>
    <w:rsid w:val="002F433B"/>
    <w:pPr>
      <w:widowControl/>
      <w:tabs>
        <w:tab w:val="left" w:pos="-720"/>
        <w:tab w:val="left" w:pos="0"/>
        <w:tab w:val="left" w:pos="142"/>
        <w:tab w:val="left" w:pos="567"/>
      </w:tabs>
      <w:suppressAutoHyphens/>
      <w:spacing w:line="360" w:lineRule="auto"/>
      <w:ind w:left="284" w:hanging="284"/>
      <w:jc w:val="both"/>
    </w:pPr>
    <w:rPr>
      <w:spacing w:val="-2"/>
      <w:sz w:val="20"/>
    </w:rPr>
  </w:style>
  <w:style w:type="paragraph" w:styleId="Textoindependiente2">
    <w:name w:val="Body Text 2"/>
    <w:basedOn w:val="Normal"/>
    <w:rsid w:val="002F433B"/>
    <w:pPr>
      <w:widowControl/>
      <w:tabs>
        <w:tab w:val="left" w:pos="709"/>
      </w:tabs>
      <w:jc w:val="both"/>
    </w:pPr>
    <w:rPr>
      <w:rFonts w:ascii="Times New Roman" w:hAnsi="Times New Roman"/>
      <w:color w:val="00FF00"/>
    </w:rPr>
  </w:style>
  <w:style w:type="paragraph" w:styleId="Textoindependiente3">
    <w:name w:val="Body Text 3"/>
    <w:basedOn w:val="Normal"/>
    <w:rsid w:val="002F433B"/>
    <w:pPr>
      <w:widowControl/>
      <w:tabs>
        <w:tab w:val="left" w:pos="709"/>
      </w:tabs>
      <w:jc w:val="both"/>
    </w:pPr>
    <w:rPr>
      <w:rFonts w:ascii="Times New Roman" w:hAnsi="Times New Roman"/>
    </w:rPr>
  </w:style>
  <w:style w:type="paragraph" w:styleId="Textonotapie">
    <w:name w:val="footnote text"/>
    <w:basedOn w:val="Normal"/>
    <w:semiHidden/>
    <w:rsid w:val="002F433B"/>
    <w:pPr>
      <w:widowControl/>
      <w:jc w:val="both"/>
    </w:pPr>
    <w:rPr>
      <w:rFonts w:ascii="Times New Roman" w:hAnsi="Times New Roman"/>
      <w:lang w:eastAsia="es-ES"/>
    </w:rPr>
  </w:style>
  <w:style w:type="paragraph" w:styleId="Sangra2detindependiente">
    <w:name w:val="Body Text Indent 2"/>
    <w:basedOn w:val="Normal"/>
    <w:rsid w:val="002F433B"/>
    <w:pPr>
      <w:tabs>
        <w:tab w:val="left" w:pos="1985"/>
      </w:tabs>
      <w:ind w:left="1985"/>
      <w:jc w:val="both"/>
    </w:pPr>
  </w:style>
  <w:style w:type="paragraph" w:customStyle="1" w:styleId="RVNormal">
    <w:name w:val="RV Normal"/>
    <w:basedOn w:val="Normal"/>
    <w:rsid w:val="002F433B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before="240"/>
    </w:pPr>
    <w:rPr>
      <w:rFonts w:ascii="CG Omega (W1)" w:hAnsi="CG Omega (W1)"/>
      <w:spacing w:val="-2"/>
    </w:rPr>
  </w:style>
  <w:style w:type="paragraph" w:styleId="Textoindependiente">
    <w:name w:val="Body Text"/>
    <w:basedOn w:val="Normal"/>
    <w:rsid w:val="002F433B"/>
    <w:pPr>
      <w:jc w:val="center"/>
    </w:pPr>
    <w:rPr>
      <w:snapToGrid w:val="0"/>
      <w:color w:val="000000"/>
      <w:sz w:val="18"/>
      <w:lang w:eastAsia="es-ES"/>
    </w:rPr>
  </w:style>
  <w:style w:type="paragraph" w:customStyle="1" w:styleId="Marca1">
    <w:name w:val="Marca1"/>
    <w:basedOn w:val="Normal"/>
    <w:rsid w:val="002F433B"/>
    <w:p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  <w:jc w:val="both"/>
    </w:pPr>
  </w:style>
  <w:style w:type="paragraph" w:customStyle="1" w:styleId="parrafo">
    <w:name w:val="parrafo"/>
    <w:basedOn w:val="Normal"/>
    <w:next w:val="Normal"/>
    <w:rsid w:val="002F433B"/>
    <w:pPr>
      <w:widowControl/>
      <w:spacing w:before="160"/>
      <w:ind w:left="357" w:hanging="357"/>
      <w:jc w:val="both"/>
    </w:pPr>
  </w:style>
  <w:style w:type="paragraph" w:customStyle="1" w:styleId="pROPIO">
    <w:name w:val="pROPIO"/>
    <w:basedOn w:val="Normal"/>
    <w:rsid w:val="002F433B"/>
    <w:pPr>
      <w:widowControl/>
      <w:spacing w:before="120" w:after="120"/>
      <w:ind w:left="288"/>
      <w:jc w:val="both"/>
    </w:pPr>
    <w:rPr>
      <w:rFonts w:ascii="Book Antiqua" w:hAnsi="Book Antiqua"/>
      <w:sz w:val="22"/>
    </w:rPr>
  </w:style>
  <w:style w:type="character" w:styleId="Refdenotaalpie">
    <w:name w:val="footnote reference"/>
    <w:semiHidden/>
    <w:rsid w:val="002F433B"/>
    <w:rPr>
      <w:vertAlign w:val="superscript"/>
    </w:rPr>
  </w:style>
  <w:style w:type="paragraph" w:customStyle="1" w:styleId="BalloonText1">
    <w:name w:val="Balloon Text1"/>
    <w:basedOn w:val="Normal"/>
    <w:semiHidden/>
    <w:rsid w:val="002F433B"/>
    <w:rPr>
      <w:rFonts w:ascii="Tahoma" w:hAnsi="Tahoma" w:cs="Tahoma"/>
      <w:sz w:val="16"/>
      <w:szCs w:val="16"/>
    </w:rPr>
  </w:style>
  <w:style w:type="paragraph" w:customStyle="1" w:styleId="xl25">
    <w:name w:val="xl25"/>
    <w:basedOn w:val="Normal"/>
    <w:rsid w:val="002F433B"/>
    <w:pPr>
      <w:widowControl/>
      <w:spacing w:before="100" w:beforeAutospacing="1" w:after="100" w:afterAutospacing="1"/>
    </w:pPr>
    <w:rPr>
      <w:rFonts w:eastAsia="Arial Unicode MS" w:cs="Arial"/>
      <w:b/>
      <w:bCs/>
      <w:szCs w:val="24"/>
      <w:lang w:val="en-US"/>
    </w:rPr>
  </w:style>
  <w:style w:type="paragraph" w:styleId="Textosinformato">
    <w:name w:val="Plain Text"/>
    <w:basedOn w:val="Normal"/>
    <w:rsid w:val="002F433B"/>
    <w:pPr>
      <w:widowControl/>
    </w:pPr>
    <w:rPr>
      <w:rFonts w:ascii="Courier New" w:hAnsi="Courier New"/>
      <w:sz w:val="20"/>
      <w:lang w:val="es-ES"/>
    </w:rPr>
  </w:style>
  <w:style w:type="paragraph" w:styleId="Textodebloque">
    <w:name w:val="Block Text"/>
    <w:basedOn w:val="Normal"/>
    <w:rsid w:val="002F433B"/>
    <w:pPr>
      <w:widowControl/>
      <w:ind w:left="851" w:right="-1"/>
      <w:jc w:val="both"/>
    </w:pPr>
    <w:rPr>
      <w:rFonts w:ascii="Garamond" w:hAnsi="Garamond"/>
      <w:bCs/>
      <w:szCs w:val="24"/>
      <w:lang w:val="es-PE" w:eastAsia="es-ES"/>
    </w:rPr>
  </w:style>
  <w:style w:type="character" w:styleId="Hipervnculo">
    <w:name w:val="Hyperlink"/>
    <w:uiPriority w:val="99"/>
    <w:rsid w:val="002F433B"/>
    <w:rPr>
      <w:color w:val="0000FF"/>
      <w:u w:val="single"/>
    </w:rPr>
  </w:style>
  <w:style w:type="character" w:styleId="Hipervnculovisitado">
    <w:name w:val="FollowedHyperlink"/>
    <w:rsid w:val="002F433B"/>
    <w:rPr>
      <w:color w:val="800080"/>
      <w:u w:val="single"/>
    </w:rPr>
  </w:style>
  <w:style w:type="paragraph" w:styleId="Textodeglobo">
    <w:name w:val="Balloon Text"/>
    <w:basedOn w:val="Normal"/>
    <w:semiHidden/>
    <w:rsid w:val="00E8535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rsid w:val="00CA1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ES" w:eastAsia="es-ES"/>
    </w:rPr>
  </w:style>
  <w:style w:type="table" w:styleId="Tablaconcuadrcula">
    <w:name w:val="Table Grid"/>
    <w:basedOn w:val="Tablanormal"/>
    <w:rsid w:val="005D19B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uiPriority w:val="99"/>
    <w:unhideWhenUsed/>
    <w:rsid w:val="009E11D4"/>
    <w:pPr>
      <w:widowControl/>
      <w:shd w:val="clear" w:color="auto" w:fill="CCCCCC"/>
      <w:ind w:left="1134" w:hanging="1134"/>
    </w:pPr>
    <w:rPr>
      <w:rFonts w:ascii="Cambria" w:eastAsia="Calibri" w:hAnsi="Cambria"/>
      <w:szCs w:val="24"/>
      <w:lang w:val="es-MX" w:eastAsia="es-MX"/>
    </w:rPr>
  </w:style>
  <w:style w:type="character" w:customStyle="1" w:styleId="EncabezadodemensajeCar">
    <w:name w:val="Encabezado de mensaje Car"/>
    <w:link w:val="Encabezadodemensaje"/>
    <w:uiPriority w:val="99"/>
    <w:rsid w:val="009E11D4"/>
    <w:rPr>
      <w:rFonts w:ascii="Cambria" w:eastAsia="Calibri" w:hAnsi="Cambria"/>
      <w:sz w:val="24"/>
      <w:szCs w:val="24"/>
      <w:shd w:val="clear" w:color="auto" w:fill="CCCCCC"/>
    </w:rPr>
  </w:style>
  <w:style w:type="paragraph" w:styleId="Textoindependienteprimerasangra2">
    <w:name w:val="Body Text First Indent 2"/>
    <w:basedOn w:val="Normal"/>
    <w:link w:val="Textoindependienteprimerasangra2Car"/>
    <w:uiPriority w:val="99"/>
    <w:unhideWhenUsed/>
    <w:rsid w:val="009E11D4"/>
    <w:pPr>
      <w:widowControl/>
      <w:ind w:left="360" w:firstLine="360"/>
    </w:pPr>
    <w:rPr>
      <w:rFonts w:ascii="Calibri" w:eastAsia="Calibri" w:hAnsi="Calibri" w:cs="Calibri"/>
      <w:sz w:val="22"/>
      <w:szCs w:val="22"/>
      <w:lang w:val="es-MX" w:eastAsia="es-MX"/>
    </w:rPr>
  </w:style>
  <w:style w:type="character" w:customStyle="1" w:styleId="SangradetextonormalCar">
    <w:name w:val="Sangría de texto normal Car"/>
    <w:link w:val="Sangradetextonormal"/>
    <w:rsid w:val="009E11D4"/>
    <w:rPr>
      <w:rFonts w:ascii="Arial" w:hAnsi="Arial"/>
      <w:sz w:val="8"/>
      <w:lang w:val="es-ES_tradnl" w:eastAsia="es-E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rsid w:val="009E11D4"/>
    <w:rPr>
      <w:rFonts w:ascii="Calibri" w:eastAsia="Calibri" w:hAnsi="Calibri" w:cs="Calibri"/>
      <w:sz w:val="22"/>
      <w:szCs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E11D4"/>
    <w:pPr>
      <w:widowControl/>
      <w:ind w:left="720"/>
    </w:pPr>
    <w:rPr>
      <w:rFonts w:ascii="Calibri" w:eastAsia="Calibri" w:hAnsi="Calibri" w:cs="Calibri"/>
      <w:sz w:val="22"/>
      <w:szCs w:val="22"/>
      <w:lang w:val="es-MX" w:eastAsia="es-MX"/>
    </w:rPr>
  </w:style>
  <w:style w:type="paragraph" w:styleId="Mapadeldocumento">
    <w:name w:val="Document Map"/>
    <w:basedOn w:val="Normal"/>
    <w:link w:val="MapadeldocumentoCar"/>
    <w:semiHidden/>
    <w:unhideWhenUsed/>
    <w:rsid w:val="00C933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933E5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TEMP\MD-PUP-T-008%20-%20Plantilla%20Especificaci&#243;n%20de%20interfac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C2DDB9EAD7D42A1424DA50EADC0B2" ma:contentTypeVersion="19" ma:contentTypeDescription="Create a new document." ma:contentTypeScope="" ma:versionID="c60ca52e55dcc9466d1912cad39fec88">
  <xsd:schema xmlns:xsd="http://www.w3.org/2001/XMLSchema" xmlns:xs="http://www.w3.org/2001/XMLSchema" xmlns:p="http://schemas.microsoft.com/office/2006/metadata/properties" xmlns:ns1="http://schemas.microsoft.com/sharepoint/v3" xmlns:ns2="e3929b0c-646a-440c-8d71-e1a07914facd" xmlns:ns3="6040421a-36b4-44f4-b72e-b1feceed7dc1" targetNamespace="http://schemas.microsoft.com/office/2006/metadata/properties" ma:root="true" ma:fieldsID="898ff426b495ce050230b4e8c7117e06" ns1:_="" ns2:_="" ns3:_="">
    <xsd:import namespace="http://schemas.microsoft.com/sharepoint/v3"/>
    <xsd:import namespace="e3929b0c-646a-440c-8d71-e1a07914facd"/>
    <xsd:import namespace="6040421a-36b4-44f4-b72e-b1feceed7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usuari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29b0c-646a-440c-8d71-e1a07914f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uario" ma:index="25" nillable="true" ma:displayName="usuario" ma:format="Dropdown" ma:list="UserInfo" ma:SharePointGroup="0" ma:internalName="usuari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0421a-36b4-44f4-b72e-b1feceed7d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498a03e-6ca0-483b-ad5f-0b2233c3f321}" ma:internalName="TaxCatchAll" ma:showField="CatchAllData" ma:web="6040421a-36b4-44f4-b72e-b1feceed7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040421a-36b4-44f4-b72e-b1feceed7dc1" xsi:nil="true"/>
    <_ip_UnifiedCompliancePolicyProperties xmlns="http://schemas.microsoft.com/sharepoint/v3" xsi:nil="true"/>
    <lcf76f155ced4ddcb4097134ff3c332f xmlns="e3929b0c-646a-440c-8d71-e1a07914facd">
      <Terms xmlns="http://schemas.microsoft.com/office/infopath/2007/PartnerControls"/>
    </lcf76f155ced4ddcb4097134ff3c332f>
    <usuario xmlns="e3929b0c-646a-440c-8d71-e1a07914facd">
      <UserInfo>
        <DisplayName/>
        <AccountId xsi:nil="true"/>
        <AccountType/>
      </UserInfo>
    </usuario>
  </documentManagement>
</p:properties>
</file>

<file path=customXml/itemProps1.xml><?xml version="1.0" encoding="utf-8"?>
<ds:datastoreItem xmlns:ds="http://schemas.openxmlformats.org/officeDocument/2006/customXml" ds:itemID="{D730AE91-F58E-4F9D-B4C6-1C670E78B2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4CDB9-7EE6-44BA-A593-1B8D435FE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929b0c-646a-440c-8d71-e1a07914facd"/>
    <ds:schemaRef ds:uri="6040421a-36b4-44f4-b72e-b1feceed7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D85A73-552A-437F-8CDE-24953262E4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B28624-AF1E-424E-9EC4-A82B5E132A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40421a-36b4-44f4-b72e-b1feceed7dc1"/>
    <ds:schemaRef ds:uri="e3929b0c-646a-440c-8d71-e1a07914fa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MD-PUP-T-008 - Plantilla Especificación de interfaces.dot</Template>
  <TotalTime>29</TotalTime>
  <Pages>6</Pages>
  <Words>328</Words>
  <Characters>1807</Characters>
  <Application>Microsoft Office Word</Application>
  <DocSecurity>0</DocSecurity>
  <Lines>15</Lines>
  <Paragraphs>4</Paragraphs>
  <ScaleCrop>false</ScaleCrop>
  <Company>Telefónica Procesos y Tecnología de la Información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Especificación de interfaces</dc:title>
  <dc:creator>PCSD</dc:creator>
  <cp:lastModifiedBy>Chilon Nuñez, Jersson Alexis</cp:lastModifiedBy>
  <cp:revision>201</cp:revision>
  <cp:lastPrinted>2004-11-04T22:19:00Z</cp:lastPrinted>
  <dcterms:created xsi:type="dcterms:W3CDTF">2020-01-27T16:39:00Z</dcterms:created>
  <dcterms:modified xsi:type="dcterms:W3CDTF">2023-12-05T20:38:00Z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0x0101007B6C2DDB9EAD7D42A1424DA50EADC0B2</vt:lpwstr>
  </property>
  <property fmtid="{D5CDD505-2E9C-101B-9397-08002B2CF9AE}" pid="3" name="MediaServiceImageTags">
    <vt:lpwstr/>
  </property>
</Properties>
</file>