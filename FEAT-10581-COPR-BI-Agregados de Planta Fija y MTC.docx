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3E1E" w14:textId="77777777" w:rsidR="00C10D76" w:rsidRPr="0076393B" w:rsidRDefault="00C10D76" w:rsidP="00C10D76">
      <w:pPr>
        <w:tabs>
          <w:tab w:val="left" w:pos="3518"/>
        </w:tabs>
        <w:rPr>
          <w:rFonts w:ascii="Univers Condensed" w:hAnsi="Univers Condensed" w:cstheme="minorHAnsi"/>
          <w:lang w:val="es-PE"/>
        </w:rPr>
      </w:pPr>
    </w:p>
    <w:tbl>
      <w:tblPr>
        <w:tblpPr w:leftFromText="141" w:rightFromText="141" w:vertAnchor="text" w:horzAnchor="margin" w:tblpXSpec="center" w:tblpY="876"/>
        <w:tblW w:w="9214" w:type="dxa"/>
        <w:tblBorders>
          <w:top w:val="double" w:sz="18" w:space="0" w:color="000080"/>
          <w:left w:val="double" w:sz="18" w:space="0" w:color="000080"/>
          <w:bottom w:val="double" w:sz="18" w:space="0" w:color="000080"/>
          <w:right w:val="double" w:sz="18" w:space="0" w:color="000080"/>
          <w:insideH w:val="double" w:sz="18" w:space="0" w:color="000080"/>
          <w:insideV w:val="double" w:sz="18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C10D76" w:rsidRPr="005D63A7" w14:paraId="38F5C23F" w14:textId="77777777" w:rsidTr="07F6C56A">
        <w:tc>
          <w:tcPr>
            <w:tcW w:w="9214" w:type="dxa"/>
          </w:tcPr>
          <w:p w14:paraId="633C4A16" w14:textId="77777777" w:rsidR="0083636A" w:rsidRPr="0076393B" w:rsidRDefault="0083636A" w:rsidP="0083636A">
            <w:pPr>
              <w:ind w:left="-70"/>
              <w:jc w:val="center"/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</w:pPr>
          </w:p>
          <w:p w14:paraId="2B86A91D" w14:textId="465919B7" w:rsidR="003C747A" w:rsidRPr="0076393B" w:rsidRDefault="00C10D76" w:rsidP="0083636A">
            <w:pPr>
              <w:ind w:left="-70"/>
              <w:jc w:val="center"/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  <w:t>REQUERIMIENTO</w:t>
            </w:r>
          </w:p>
          <w:p w14:paraId="5F341F83" w14:textId="77777777" w:rsidR="001255B8" w:rsidRPr="0076393B" w:rsidRDefault="001255B8" w:rsidP="0083636A">
            <w:pPr>
              <w:ind w:left="-70"/>
              <w:jc w:val="center"/>
              <w:rPr>
                <w:rFonts w:ascii="Univers Condensed" w:hAnsi="Univers Condensed" w:cstheme="minorHAnsi"/>
                <w:bCs/>
                <w:sz w:val="36"/>
                <w:szCs w:val="36"/>
                <w:lang w:val="es-PE"/>
              </w:rPr>
            </w:pPr>
          </w:p>
          <w:p w14:paraId="4083B812" w14:textId="696D5ABF" w:rsidR="00DB4696" w:rsidRPr="008A7352" w:rsidRDefault="792E3524" w:rsidP="07F6C56A">
            <w:pPr>
              <w:ind w:left="-70"/>
              <w:jc w:val="center"/>
              <w:rPr>
                <w:rFonts w:ascii="Univers Condensed" w:hAnsi="Univers Condensed" w:cstheme="minorBidi"/>
                <w:b/>
                <w:bCs/>
                <w:color w:val="808080"/>
                <w:sz w:val="36"/>
                <w:szCs w:val="36"/>
                <w:u w:val="single"/>
                <w:lang w:val="es-PE"/>
              </w:rPr>
            </w:pPr>
            <w:r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u w:val="single"/>
                <w:lang w:val="es-PE"/>
              </w:rPr>
              <w:t>FEAT-10581</w:t>
            </w:r>
          </w:p>
          <w:p w14:paraId="2A6DB87B" w14:textId="77777777" w:rsidR="005E46CA" w:rsidRPr="0076393B" w:rsidRDefault="005E46CA" w:rsidP="0083636A">
            <w:pPr>
              <w:ind w:left="-70"/>
              <w:jc w:val="center"/>
              <w:rPr>
                <w:rFonts w:ascii="Univers Condensed" w:hAnsi="Univers Condensed" w:cstheme="minorHAnsi"/>
                <w:b/>
                <w:bCs/>
                <w:color w:val="808080"/>
                <w:sz w:val="36"/>
                <w:szCs w:val="36"/>
                <w:lang w:val="es-PE"/>
              </w:rPr>
            </w:pPr>
          </w:p>
          <w:p w14:paraId="6018F82D" w14:textId="789F946B" w:rsidR="0083636A" w:rsidRPr="0076393B" w:rsidRDefault="0083636A" w:rsidP="00982FD3">
            <w:pPr>
              <w:ind w:left="-70"/>
              <w:rPr>
                <w:rFonts w:ascii="Univers Condensed" w:hAnsi="Univers Condensed" w:cstheme="minorBidi"/>
                <w:b/>
                <w:bCs/>
                <w:color w:val="808080"/>
                <w:sz w:val="36"/>
                <w:szCs w:val="36"/>
                <w:u w:val="single"/>
                <w:lang w:val="es-PE"/>
              </w:rPr>
            </w:pPr>
          </w:p>
        </w:tc>
      </w:tr>
      <w:tr w:rsidR="00C10D76" w:rsidRPr="005D63A7" w14:paraId="49383BD0" w14:textId="77777777" w:rsidTr="07F6C56A">
        <w:tc>
          <w:tcPr>
            <w:tcW w:w="9214" w:type="dxa"/>
          </w:tcPr>
          <w:p w14:paraId="4729B3F1" w14:textId="0D95897E" w:rsidR="00C10D76" w:rsidRPr="0076393B" w:rsidRDefault="00C10D76" w:rsidP="007E1CE6">
            <w:pPr>
              <w:spacing w:before="240" w:after="240"/>
              <w:ind w:right="131"/>
              <w:jc w:val="center"/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  <w:t>ACTIVIDAD MEGON</w:t>
            </w:r>
          </w:p>
          <w:p w14:paraId="25E90237" w14:textId="77777777" w:rsidR="00C10D76" w:rsidRPr="0076393B" w:rsidRDefault="00C10D76" w:rsidP="007E1CE6">
            <w:pPr>
              <w:jc w:val="center"/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</w:pPr>
          </w:p>
          <w:p w14:paraId="7706AD67" w14:textId="77777777" w:rsidR="00C10D76" w:rsidRPr="0076393B" w:rsidRDefault="00C10D76" w:rsidP="007E1CE6">
            <w:pPr>
              <w:spacing w:before="120" w:after="120"/>
              <w:jc w:val="center"/>
              <w:rPr>
                <w:rFonts w:ascii="Univers Condensed" w:hAnsi="Univers Condensed" w:cstheme="minorHAnsi"/>
                <w:sz w:val="36"/>
                <w:szCs w:val="36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36"/>
                <w:szCs w:val="36"/>
                <w:lang w:val="es-PE"/>
              </w:rPr>
              <w:t>INFORME DE PRUEBAS</w:t>
            </w:r>
          </w:p>
          <w:p w14:paraId="563735D0" w14:textId="77777777" w:rsidR="00C10D76" w:rsidRPr="0076393B" w:rsidRDefault="00C10D76" w:rsidP="007E1CE6">
            <w:pPr>
              <w:spacing w:before="120" w:after="120"/>
              <w:jc w:val="center"/>
              <w:rPr>
                <w:rFonts w:ascii="Univers Condensed" w:hAnsi="Univers Condensed" w:cstheme="minorHAnsi"/>
                <w:b/>
                <w:sz w:val="36"/>
                <w:szCs w:val="36"/>
                <w:lang w:val="es-PE"/>
              </w:rPr>
            </w:pPr>
          </w:p>
          <w:p w14:paraId="1F184DE6" w14:textId="77777777" w:rsidR="00C10D76" w:rsidRPr="0076393B" w:rsidRDefault="00C10D76" w:rsidP="007E1CE6">
            <w:pPr>
              <w:spacing w:before="360" w:after="240"/>
              <w:ind w:left="567" w:hanging="567"/>
              <w:jc w:val="center"/>
              <w:rPr>
                <w:rFonts w:ascii="Univers Condensed" w:hAnsi="Univers Condensed" w:cstheme="minorHAnsi"/>
                <w:b/>
                <w:color w:val="808080"/>
                <w:sz w:val="36"/>
                <w:szCs w:val="36"/>
                <w:lang w:val="es-PE"/>
              </w:rPr>
            </w:pPr>
          </w:p>
          <w:p w14:paraId="02712229" w14:textId="75EE854B" w:rsidR="00C10D76" w:rsidRPr="0076393B" w:rsidRDefault="00E26716" w:rsidP="07F6C56A">
            <w:pPr>
              <w:spacing w:before="360" w:after="240"/>
              <w:ind w:left="567" w:hanging="567"/>
              <w:jc w:val="center"/>
              <w:rPr>
                <w:rFonts w:ascii="Univers Condensed" w:hAnsi="Univers Condensed" w:cstheme="minorBidi"/>
                <w:color w:val="808080"/>
                <w:sz w:val="36"/>
                <w:szCs w:val="36"/>
                <w:lang w:val="es-PE"/>
              </w:rPr>
            </w:pPr>
            <w:r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 xml:space="preserve"> </w:t>
            </w:r>
            <w:r w:rsidR="00982FD3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>Diciembre</w:t>
            </w:r>
            <w:r w:rsidR="00E75DDB"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>,</w:t>
            </w:r>
            <w:r w:rsidR="00245404"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 xml:space="preserve"> </w:t>
            </w:r>
            <w:r w:rsidR="00E75DDB"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>20</w:t>
            </w:r>
            <w:r w:rsidR="004E1A01"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>2</w:t>
            </w:r>
            <w:r w:rsidR="002A4617" w:rsidRPr="07F6C56A">
              <w:rPr>
                <w:rFonts w:ascii="Univers Condensed" w:hAnsi="Univers Condensed" w:cstheme="minorBidi"/>
                <w:b/>
                <w:bCs/>
                <w:color w:val="808080" w:themeColor="background1" w:themeShade="80"/>
                <w:sz w:val="36"/>
                <w:szCs w:val="36"/>
                <w:lang w:val="es-PE"/>
              </w:rPr>
              <w:t>3</w:t>
            </w:r>
          </w:p>
        </w:tc>
      </w:tr>
    </w:tbl>
    <w:p w14:paraId="0D5B67E5" w14:textId="77777777" w:rsidR="0003388C" w:rsidRPr="0076393B" w:rsidRDefault="00C10D76" w:rsidP="008F6B4E">
      <w:pPr>
        <w:jc w:val="both"/>
        <w:rPr>
          <w:rFonts w:ascii="Univers Condensed" w:hAnsi="Univers Condensed" w:cstheme="minorHAnsi"/>
          <w:b/>
          <w:lang w:val="es-PE"/>
        </w:rPr>
      </w:pPr>
      <w:r w:rsidRPr="0076393B">
        <w:rPr>
          <w:rFonts w:ascii="Univers Condensed" w:hAnsi="Univers Condensed" w:cstheme="minorHAnsi"/>
          <w:b/>
          <w:bCs/>
          <w:sz w:val="22"/>
          <w:lang w:val="es-PE"/>
        </w:rPr>
        <w:br w:type="page"/>
      </w:r>
    </w:p>
    <w:p w14:paraId="06AD71B2" w14:textId="77777777" w:rsidR="00F66569" w:rsidRPr="0076393B" w:rsidRDefault="00F66569" w:rsidP="00F66569">
      <w:pPr>
        <w:tabs>
          <w:tab w:val="center" w:pos="4513"/>
        </w:tabs>
        <w:suppressAutoHyphens/>
        <w:jc w:val="center"/>
        <w:rPr>
          <w:rFonts w:ascii="Univers Condensed" w:hAnsi="Univers Condensed" w:cstheme="minorHAnsi"/>
          <w:spacing w:val="-3"/>
          <w:lang w:val="es-PE"/>
        </w:rPr>
      </w:pPr>
    </w:p>
    <w:p w14:paraId="46EF614D" w14:textId="77777777" w:rsidR="00F66569" w:rsidRPr="0076393B" w:rsidRDefault="00F66569" w:rsidP="00F66569">
      <w:pPr>
        <w:tabs>
          <w:tab w:val="center" w:pos="4513"/>
        </w:tabs>
        <w:suppressAutoHyphens/>
        <w:jc w:val="center"/>
        <w:rPr>
          <w:rFonts w:ascii="Univers Condensed" w:hAnsi="Univers Condensed" w:cstheme="minorHAnsi"/>
          <w:spacing w:val="-3"/>
          <w:lang w:val="es-PE"/>
        </w:rPr>
      </w:pPr>
    </w:p>
    <w:p w14:paraId="6874A42E" w14:textId="77777777" w:rsidR="00F66569" w:rsidRPr="0076393B" w:rsidRDefault="00F66569" w:rsidP="00F66569">
      <w:pPr>
        <w:tabs>
          <w:tab w:val="center" w:pos="4513"/>
        </w:tabs>
        <w:suppressAutoHyphens/>
        <w:jc w:val="center"/>
        <w:rPr>
          <w:rFonts w:ascii="Univers Condensed" w:hAnsi="Univers Condensed" w:cstheme="minorHAnsi"/>
          <w:b/>
          <w:spacing w:val="-4"/>
          <w:lang w:val="es-PE"/>
        </w:rPr>
      </w:pPr>
    </w:p>
    <w:p w14:paraId="5DCB776A" w14:textId="77777777" w:rsidR="00F66569" w:rsidRPr="0076393B" w:rsidRDefault="00F66569" w:rsidP="00F66569">
      <w:pPr>
        <w:tabs>
          <w:tab w:val="center" w:pos="4513"/>
        </w:tabs>
        <w:suppressAutoHyphens/>
        <w:jc w:val="center"/>
        <w:rPr>
          <w:rFonts w:ascii="Univers Condensed" w:hAnsi="Univers Condensed" w:cstheme="minorHAnsi"/>
          <w:b/>
          <w:spacing w:val="-4"/>
          <w:lang w:val="es-PE"/>
        </w:rPr>
      </w:pPr>
    </w:p>
    <w:p w14:paraId="61B0FD44" w14:textId="77777777" w:rsidR="00F66569" w:rsidRPr="0076393B" w:rsidRDefault="00F66569" w:rsidP="00F66569">
      <w:pPr>
        <w:tabs>
          <w:tab w:val="center" w:pos="4513"/>
        </w:tabs>
        <w:suppressAutoHyphens/>
        <w:jc w:val="center"/>
        <w:rPr>
          <w:rFonts w:ascii="Univers Condensed" w:hAnsi="Univers Condensed" w:cstheme="minorHAnsi"/>
          <w:b/>
          <w:spacing w:val="-3"/>
          <w:lang w:val="es-PE"/>
        </w:rPr>
      </w:pPr>
      <w:r w:rsidRPr="0076393B">
        <w:rPr>
          <w:rFonts w:ascii="Univers Condensed" w:hAnsi="Univers Condensed" w:cstheme="minorHAnsi"/>
          <w:b/>
          <w:spacing w:val="-4"/>
          <w:lang w:val="es-PE"/>
        </w:rPr>
        <w:t>CONTROL DE VERSIONES</w:t>
      </w:r>
    </w:p>
    <w:p w14:paraId="5DF0F8C9" w14:textId="77777777" w:rsidR="00F66569" w:rsidRPr="0076393B" w:rsidRDefault="00F66569" w:rsidP="00F66569">
      <w:pPr>
        <w:tabs>
          <w:tab w:val="left" w:pos="-720"/>
        </w:tabs>
        <w:suppressAutoHyphens/>
        <w:rPr>
          <w:rFonts w:ascii="Univers Condensed" w:hAnsi="Univers Condensed" w:cstheme="minorHAnsi"/>
          <w:spacing w:val="-3"/>
          <w:lang w:val="es-PE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9" w:type="dxa"/>
          <w:right w:w="129" w:type="dxa"/>
        </w:tblCellMar>
        <w:tblLook w:val="0000" w:firstRow="0" w:lastRow="0" w:firstColumn="0" w:lastColumn="0" w:noHBand="0" w:noVBand="0"/>
      </w:tblPr>
      <w:tblGrid>
        <w:gridCol w:w="1134"/>
        <w:gridCol w:w="1985"/>
        <w:gridCol w:w="1984"/>
        <w:gridCol w:w="3402"/>
        <w:gridCol w:w="1276"/>
      </w:tblGrid>
      <w:tr w:rsidR="007709BE" w:rsidRPr="0076393B" w14:paraId="3057C9D0" w14:textId="77777777" w:rsidTr="07F6C56A">
        <w:trPr>
          <w:jc w:val="center"/>
        </w:trPr>
        <w:tc>
          <w:tcPr>
            <w:tcW w:w="1134" w:type="dxa"/>
            <w:vAlign w:val="center"/>
          </w:tcPr>
          <w:p w14:paraId="0085241F" w14:textId="77777777" w:rsidR="007709BE" w:rsidRPr="0076393B" w:rsidRDefault="007709BE" w:rsidP="0001726C">
            <w:pPr>
              <w:tabs>
                <w:tab w:val="center" w:pos="549"/>
              </w:tabs>
              <w:suppressAutoHyphens/>
              <w:spacing w:before="90" w:after="73"/>
              <w:jc w:val="center"/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  <w:t>VERSION</w:t>
            </w:r>
          </w:p>
        </w:tc>
        <w:tc>
          <w:tcPr>
            <w:tcW w:w="1985" w:type="dxa"/>
            <w:vAlign w:val="center"/>
          </w:tcPr>
          <w:p w14:paraId="0EC7585C" w14:textId="77777777" w:rsidR="007709BE" w:rsidRPr="0076393B" w:rsidRDefault="007709BE" w:rsidP="0001726C">
            <w:pPr>
              <w:tabs>
                <w:tab w:val="center" w:pos="655"/>
              </w:tabs>
              <w:suppressAutoHyphens/>
              <w:spacing w:after="73"/>
              <w:jc w:val="center"/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  <w:t>SOLICITADO POR</w:t>
            </w:r>
          </w:p>
        </w:tc>
        <w:tc>
          <w:tcPr>
            <w:tcW w:w="1984" w:type="dxa"/>
            <w:vAlign w:val="center"/>
          </w:tcPr>
          <w:p w14:paraId="10958383" w14:textId="77777777" w:rsidR="007709BE" w:rsidRPr="0076393B" w:rsidRDefault="007709BE" w:rsidP="0001726C">
            <w:pPr>
              <w:tabs>
                <w:tab w:val="center" w:pos="1861"/>
              </w:tabs>
              <w:suppressAutoHyphens/>
              <w:spacing w:before="90" w:after="73"/>
              <w:jc w:val="center"/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  <w:t>REALIZADO POR</w:t>
            </w:r>
          </w:p>
        </w:tc>
        <w:tc>
          <w:tcPr>
            <w:tcW w:w="3402" w:type="dxa"/>
            <w:vAlign w:val="center"/>
          </w:tcPr>
          <w:p w14:paraId="52E2FF82" w14:textId="77777777" w:rsidR="007709BE" w:rsidRPr="0076393B" w:rsidRDefault="007709BE" w:rsidP="0001726C">
            <w:pPr>
              <w:tabs>
                <w:tab w:val="center" w:pos="1861"/>
              </w:tabs>
              <w:suppressAutoHyphens/>
              <w:spacing w:before="90" w:after="73"/>
              <w:jc w:val="center"/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  <w:t>DESCRIPCIÓN DEL CAMBIO</w:t>
            </w:r>
          </w:p>
        </w:tc>
        <w:tc>
          <w:tcPr>
            <w:tcW w:w="1276" w:type="dxa"/>
            <w:vAlign w:val="center"/>
          </w:tcPr>
          <w:p w14:paraId="69710849" w14:textId="77777777" w:rsidR="007709BE" w:rsidRPr="0076393B" w:rsidRDefault="007709BE" w:rsidP="0001726C">
            <w:pPr>
              <w:tabs>
                <w:tab w:val="center" w:pos="998"/>
              </w:tabs>
              <w:suppressAutoHyphens/>
              <w:spacing w:before="90" w:after="73"/>
              <w:jc w:val="center"/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pacing w:val="-2"/>
                <w:sz w:val="19"/>
                <w:lang w:val="es-PE"/>
              </w:rPr>
              <w:t xml:space="preserve">FECHA </w:t>
            </w:r>
          </w:p>
        </w:tc>
      </w:tr>
      <w:tr w:rsidR="007709BE" w:rsidRPr="0076393B" w14:paraId="1B792394" w14:textId="77777777" w:rsidTr="07F6C56A">
        <w:trPr>
          <w:jc w:val="center"/>
        </w:trPr>
        <w:tc>
          <w:tcPr>
            <w:tcW w:w="1134" w:type="dxa"/>
            <w:vAlign w:val="center"/>
          </w:tcPr>
          <w:p w14:paraId="32E5FC9E" w14:textId="77777777" w:rsidR="007709BE" w:rsidRPr="0076393B" w:rsidRDefault="007709BE" w:rsidP="00FC0E20">
            <w:pPr>
              <w:tabs>
                <w:tab w:val="left" w:pos="-720"/>
              </w:tabs>
              <w:suppressAutoHyphens/>
              <w:jc w:val="center"/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  <w:t>1</w:t>
            </w:r>
          </w:p>
        </w:tc>
        <w:tc>
          <w:tcPr>
            <w:tcW w:w="1985" w:type="dxa"/>
            <w:vAlign w:val="center"/>
          </w:tcPr>
          <w:p w14:paraId="3C18FAE3" w14:textId="1658560A" w:rsidR="007709BE" w:rsidRPr="0076393B" w:rsidRDefault="00982FD3" w:rsidP="00FC0E20">
            <w:pPr>
              <w:tabs>
                <w:tab w:val="left" w:pos="-720"/>
              </w:tabs>
              <w:suppressAutoHyphens/>
              <w:jc w:val="center"/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</w:pPr>
            <w:proofErr w:type="spellStart"/>
            <w:r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  <w:t>Jose</w:t>
            </w:r>
            <w:proofErr w:type="spellEnd"/>
            <w:r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  <w:t xml:space="preserve"> Luis Falcon Flores</w:t>
            </w:r>
          </w:p>
        </w:tc>
        <w:tc>
          <w:tcPr>
            <w:tcW w:w="1984" w:type="dxa"/>
            <w:vAlign w:val="center"/>
          </w:tcPr>
          <w:p w14:paraId="255DA6DD" w14:textId="77777777" w:rsidR="007709BE" w:rsidRPr="0076393B" w:rsidRDefault="007709BE" w:rsidP="00FC0E20">
            <w:pPr>
              <w:tabs>
                <w:tab w:val="left" w:pos="-720"/>
              </w:tabs>
              <w:suppressAutoHyphens/>
              <w:jc w:val="center"/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  <w:t>Indra</w:t>
            </w:r>
          </w:p>
        </w:tc>
        <w:tc>
          <w:tcPr>
            <w:tcW w:w="3402" w:type="dxa"/>
            <w:vAlign w:val="center"/>
          </w:tcPr>
          <w:p w14:paraId="14D7424E" w14:textId="77777777" w:rsidR="007709BE" w:rsidRPr="0076393B" w:rsidRDefault="007709BE" w:rsidP="00FC0E20">
            <w:pPr>
              <w:tabs>
                <w:tab w:val="left" w:pos="-720"/>
              </w:tabs>
              <w:suppressAutoHyphens/>
              <w:jc w:val="center"/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</w:pPr>
            <w:r w:rsidRPr="0076393B">
              <w:rPr>
                <w:rFonts w:ascii="Univers Condensed" w:hAnsi="Univers Condensed" w:cstheme="minorHAnsi"/>
                <w:spacing w:val="-2"/>
                <w:sz w:val="19"/>
                <w:lang w:val="es-PE"/>
              </w:rPr>
              <w:t>Creación del Documento</w:t>
            </w:r>
          </w:p>
        </w:tc>
        <w:tc>
          <w:tcPr>
            <w:tcW w:w="1276" w:type="dxa"/>
            <w:vAlign w:val="center"/>
          </w:tcPr>
          <w:p w14:paraId="211771E5" w14:textId="7B330171" w:rsidR="007709BE" w:rsidRPr="0076393B" w:rsidRDefault="60E1CFC9" w:rsidP="07F6C56A">
            <w:pPr>
              <w:suppressAutoHyphens/>
              <w:jc w:val="center"/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</w:pPr>
            <w:r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16</w:t>
            </w:r>
            <w:r w:rsidR="2CBB3C41"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/</w:t>
            </w:r>
            <w:r w:rsidR="659E3ABB"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0</w:t>
            </w:r>
            <w:r w:rsidR="47644520"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8</w:t>
            </w:r>
            <w:r w:rsidR="2CBB3C41"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/202</w:t>
            </w:r>
            <w:r w:rsidR="2B05A012" w:rsidRPr="07F6C56A">
              <w:rPr>
                <w:rFonts w:ascii="Univers Condensed" w:hAnsi="Univers Condensed" w:cstheme="minorBidi"/>
                <w:spacing w:val="-2"/>
                <w:sz w:val="19"/>
                <w:szCs w:val="19"/>
                <w:lang w:val="es-PE"/>
              </w:rPr>
              <w:t>3</w:t>
            </w:r>
          </w:p>
        </w:tc>
      </w:tr>
    </w:tbl>
    <w:p w14:paraId="11569FE3" w14:textId="77777777" w:rsidR="00C449D0" w:rsidRPr="0076393B" w:rsidRDefault="00C449D0" w:rsidP="00F66569">
      <w:pPr>
        <w:tabs>
          <w:tab w:val="center" w:pos="4513"/>
        </w:tabs>
        <w:suppressAutoHyphens/>
        <w:jc w:val="both"/>
        <w:rPr>
          <w:rFonts w:ascii="Univers Condensed" w:hAnsi="Univers Condensed" w:cstheme="minorHAnsi"/>
          <w:b/>
          <w:lang w:val="es-PE"/>
        </w:rPr>
      </w:pPr>
    </w:p>
    <w:p w14:paraId="43408701" w14:textId="77777777" w:rsidR="00C449D0" w:rsidRPr="0076393B" w:rsidRDefault="00C449D0" w:rsidP="00C449D0">
      <w:pPr>
        <w:rPr>
          <w:rFonts w:ascii="Univers Condensed" w:hAnsi="Univers Condensed" w:cstheme="minorHAnsi"/>
          <w:lang w:val="es-PE"/>
        </w:rPr>
      </w:pPr>
    </w:p>
    <w:p w14:paraId="1D880C67" w14:textId="77777777" w:rsidR="00C449D0" w:rsidRPr="0076393B" w:rsidRDefault="00C449D0" w:rsidP="00C449D0">
      <w:pPr>
        <w:rPr>
          <w:rFonts w:ascii="Univers Condensed" w:hAnsi="Univers Condensed" w:cstheme="minorHAnsi"/>
          <w:lang w:val="es-PE"/>
        </w:rPr>
      </w:pPr>
    </w:p>
    <w:p w14:paraId="0750997F" w14:textId="77777777" w:rsidR="00C449D0" w:rsidRPr="0076393B" w:rsidRDefault="00C449D0" w:rsidP="00C449D0">
      <w:pPr>
        <w:rPr>
          <w:rFonts w:ascii="Univers Condensed" w:hAnsi="Univers Condensed" w:cstheme="minorHAnsi"/>
          <w:lang w:val="es-PE"/>
        </w:rPr>
      </w:pPr>
    </w:p>
    <w:p w14:paraId="3A1D5AF4" w14:textId="77777777" w:rsidR="00C449D0" w:rsidRPr="0076393B" w:rsidRDefault="00C449D0" w:rsidP="00C449D0">
      <w:pPr>
        <w:rPr>
          <w:rFonts w:ascii="Univers Condensed" w:hAnsi="Univers Condensed" w:cstheme="minorHAnsi"/>
          <w:lang w:val="es-PE"/>
        </w:rPr>
      </w:pPr>
    </w:p>
    <w:p w14:paraId="133716DD" w14:textId="77777777" w:rsidR="00C449D0" w:rsidRPr="0076393B" w:rsidRDefault="00C449D0" w:rsidP="00C449D0">
      <w:pPr>
        <w:tabs>
          <w:tab w:val="left" w:pos="3600"/>
        </w:tabs>
        <w:rPr>
          <w:rFonts w:ascii="Univers Condensed" w:hAnsi="Univers Condensed" w:cstheme="minorHAnsi"/>
          <w:lang w:val="es-PE"/>
        </w:rPr>
      </w:pPr>
      <w:r w:rsidRPr="0076393B">
        <w:rPr>
          <w:rFonts w:ascii="Univers Condensed" w:hAnsi="Univers Condensed" w:cstheme="minorHAnsi"/>
          <w:lang w:val="es-PE"/>
        </w:rPr>
        <w:tab/>
      </w:r>
    </w:p>
    <w:p w14:paraId="6BD02C06" w14:textId="77777777" w:rsidR="0003388C" w:rsidRPr="0076393B" w:rsidRDefault="00C449D0" w:rsidP="00C449D0">
      <w:pPr>
        <w:tabs>
          <w:tab w:val="left" w:pos="3600"/>
        </w:tabs>
        <w:rPr>
          <w:rFonts w:ascii="Univers Condensed" w:hAnsi="Univers Condensed" w:cstheme="minorHAnsi"/>
          <w:lang w:val="es-PE"/>
        </w:rPr>
        <w:sectPr w:rsidR="0003388C" w:rsidRPr="0076393B" w:rsidSect="00231CA0">
          <w:headerReference w:type="default" r:id="rId11"/>
          <w:footerReference w:type="default" r:id="rId12"/>
          <w:pgSz w:w="11906" w:h="16838"/>
          <w:pgMar w:top="1418" w:right="1701" w:bottom="1134" w:left="1701" w:header="720" w:footer="117" w:gutter="0"/>
          <w:cols w:space="720"/>
          <w:titlePg/>
          <w:docGrid w:linePitch="326"/>
        </w:sectPr>
      </w:pPr>
      <w:r w:rsidRPr="0076393B">
        <w:rPr>
          <w:rFonts w:ascii="Univers Condensed" w:hAnsi="Univers Condensed" w:cstheme="minorHAnsi"/>
          <w:lang w:val="es-PE"/>
        </w:rPr>
        <w:tab/>
      </w:r>
    </w:p>
    <w:p w14:paraId="2C35C250" w14:textId="77777777" w:rsidR="0003388C" w:rsidRPr="0076393B" w:rsidRDefault="0003388C">
      <w:pPr>
        <w:rPr>
          <w:rFonts w:ascii="Univers Condensed" w:hAnsi="Univers Condensed" w:cstheme="minorHAnsi"/>
          <w:b/>
          <w:lang w:val="es-PE"/>
        </w:rPr>
      </w:pPr>
    </w:p>
    <w:p w14:paraId="256C52B4" w14:textId="77777777" w:rsidR="0003388C" w:rsidRPr="0076393B" w:rsidRDefault="0003388C">
      <w:pPr>
        <w:rPr>
          <w:rFonts w:ascii="Univers Condensed" w:hAnsi="Univers Condensed" w:cstheme="minorHAnsi"/>
          <w:b/>
          <w:lang w:val="es-PE"/>
        </w:rPr>
      </w:pPr>
    </w:p>
    <w:p w14:paraId="47AD7C7C" w14:textId="77777777" w:rsidR="0003388C" w:rsidRPr="0076393B" w:rsidRDefault="0003388C">
      <w:pPr>
        <w:jc w:val="center"/>
        <w:rPr>
          <w:rFonts w:ascii="Univers Condensed" w:hAnsi="Univers Condensed" w:cstheme="minorHAnsi"/>
          <w:b/>
          <w:color w:val="C00000"/>
          <w:sz w:val="28"/>
          <w:szCs w:val="28"/>
          <w:lang w:val="es-PE"/>
        </w:rPr>
      </w:pPr>
      <w:r w:rsidRPr="0076393B">
        <w:rPr>
          <w:rFonts w:ascii="Univers Condensed" w:hAnsi="Univers Condensed" w:cstheme="minorHAnsi"/>
          <w:b/>
          <w:color w:val="C00000"/>
          <w:sz w:val="28"/>
          <w:szCs w:val="28"/>
          <w:lang w:val="es-PE"/>
        </w:rPr>
        <w:t>INDICE</w:t>
      </w:r>
    </w:p>
    <w:p w14:paraId="658D8A9E" w14:textId="77777777" w:rsidR="0003388C" w:rsidRPr="00CE21EB" w:rsidRDefault="0003388C" w:rsidP="00CE21EB">
      <w:pPr>
        <w:ind w:firstLine="708"/>
        <w:rPr>
          <w:rFonts w:ascii="Univers Condensed" w:hAnsi="Univers Condensed" w:cstheme="minorHAnsi"/>
          <w:lang w:val="es-PE"/>
        </w:rPr>
      </w:pPr>
    </w:p>
    <w:p w14:paraId="7CF10496" w14:textId="6D77F83E" w:rsidR="00FA5CF1" w:rsidRDefault="00D905ED">
      <w:pPr>
        <w:pStyle w:val="TDC1"/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lang w:eastAsia="es-PE"/>
          <w14:ligatures w14:val="standardContextual"/>
        </w:rPr>
      </w:pPr>
      <w:r w:rsidRPr="00891350">
        <w:rPr>
          <w:noProof w:val="0"/>
          <w:sz w:val="24"/>
          <w:szCs w:val="24"/>
        </w:rPr>
        <w:fldChar w:fldCharType="begin"/>
      </w:r>
      <w:r w:rsidR="00D258B6" w:rsidRPr="00891350">
        <w:rPr>
          <w:noProof w:val="0"/>
          <w:sz w:val="24"/>
          <w:szCs w:val="24"/>
        </w:rPr>
        <w:instrText xml:space="preserve"> TOC \o "1-4" </w:instrText>
      </w:r>
      <w:r w:rsidRPr="00891350">
        <w:rPr>
          <w:noProof w:val="0"/>
          <w:sz w:val="24"/>
          <w:szCs w:val="24"/>
        </w:rPr>
        <w:fldChar w:fldCharType="separate"/>
      </w:r>
      <w:r w:rsidR="00FA5CF1">
        <w:t>1</w:t>
      </w:r>
      <w:r w:rsidR="00FA5CF1"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lang w:eastAsia="es-PE"/>
          <w14:ligatures w14:val="standardContextual"/>
        </w:rPr>
        <w:tab/>
      </w:r>
      <w:r w:rsidR="00FA5CF1">
        <w:t>INTRODUCCION</w:t>
      </w:r>
      <w:r w:rsidR="00FA5CF1">
        <w:tab/>
      </w:r>
      <w:r w:rsidR="00FA5CF1">
        <w:fldChar w:fldCharType="begin"/>
      </w:r>
      <w:r w:rsidR="00FA5CF1">
        <w:instrText xml:space="preserve"> PAGEREF _Toc139975569 \h </w:instrText>
      </w:r>
      <w:r w:rsidR="00FA5CF1">
        <w:fldChar w:fldCharType="separate"/>
      </w:r>
      <w:r w:rsidR="00FA5CF1">
        <w:t>4</w:t>
      </w:r>
      <w:r w:rsidR="00FA5CF1">
        <w:fldChar w:fldCharType="end"/>
      </w:r>
    </w:p>
    <w:p w14:paraId="4549F6DA" w14:textId="5706A6E0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1.1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OBJETIVO</w:t>
      </w:r>
      <w:r>
        <w:tab/>
      </w:r>
      <w:r>
        <w:fldChar w:fldCharType="begin"/>
      </w:r>
      <w:r>
        <w:instrText xml:space="preserve"> PAGEREF _Toc139975570 \h </w:instrText>
      </w:r>
      <w:r>
        <w:fldChar w:fldCharType="separate"/>
      </w:r>
      <w:r>
        <w:t>4</w:t>
      </w:r>
      <w:r>
        <w:fldChar w:fldCharType="end"/>
      </w:r>
    </w:p>
    <w:p w14:paraId="418FEA61" w14:textId="6F94737D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1.2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PRODUCTO PROBADO</w:t>
      </w:r>
      <w:r>
        <w:tab/>
      </w:r>
      <w:r>
        <w:fldChar w:fldCharType="begin"/>
      </w:r>
      <w:r>
        <w:instrText xml:space="preserve"> PAGEREF _Toc139975571 \h </w:instrText>
      </w:r>
      <w:r>
        <w:fldChar w:fldCharType="separate"/>
      </w:r>
      <w:r>
        <w:t>4</w:t>
      </w:r>
      <w:r>
        <w:fldChar w:fldCharType="end"/>
      </w:r>
    </w:p>
    <w:p w14:paraId="491F5544" w14:textId="4C19550C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1.3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ENTORNO DE PRUEBA</w:t>
      </w:r>
      <w:r>
        <w:tab/>
      </w:r>
      <w:r>
        <w:fldChar w:fldCharType="begin"/>
      </w:r>
      <w:r>
        <w:instrText xml:space="preserve"> PAGEREF _Toc139975572 \h </w:instrText>
      </w:r>
      <w:r>
        <w:fldChar w:fldCharType="separate"/>
      </w:r>
      <w:r>
        <w:t>4</w:t>
      </w:r>
      <w:r>
        <w:fldChar w:fldCharType="end"/>
      </w:r>
    </w:p>
    <w:p w14:paraId="5216FD39" w14:textId="08FAB80B" w:rsidR="00FA5CF1" w:rsidRDefault="00FA5CF1">
      <w:pPr>
        <w:pStyle w:val="TDC1"/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lang w:eastAsia="es-PE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lang w:eastAsia="es-PE"/>
          <w14:ligatures w14:val="standardContextual"/>
        </w:rPr>
        <w:tab/>
      </w:r>
      <w:r>
        <w:t>PRUEBAS UNITARIAS</w:t>
      </w:r>
      <w:r>
        <w:tab/>
      </w:r>
      <w:r>
        <w:fldChar w:fldCharType="begin"/>
      </w:r>
      <w:r>
        <w:instrText xml:space="preserve"> PAGEREF _Toc139975573 \h </w:instrText>
      </w:r>
      <w:r>
        <w:fldChar w:fldCharType="separate"/>
      </w:r>
      <w:r>
        <w:t>5</w:t>
      </w:r>
      <w:r>
        <w:fldChar w:fldCharType="end"/>
      </w:r>
    </w:p>
    <w:p w14:paraId="56FD66A5" w14:textId="10AE32E2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2.1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RF.01 REGISTRO DE TERMINAL IMPORTADO POR EL CLIENTE</w:t>
      </w:r>
      <w:r>
        <w:tab/>
      </w:r>
      <w:r>
        <w:fldChar w:fldCharType="begin"/>
      </w:r>
      <w:r>
        <w:instrText xml:space="preserve"> PAGEREF _Toc139975574 \h </w:instrText>
      </w:r>
      <w:r>
        <w:fldChar w:fldCharType="separate"/>
      </w:r>
      <w:r>
        <w:t>5</w:t>
      </w:r>
      <w:r>
        <w:fldChar w:fldCharType="end"/>
      </w:r>
    </w:p>
    <w:p w14:paraId="5257BA35" w14:textId="326AC1EE" w:rsidR="00FA5CF1" w:rsidRDefault="00FA5CF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noProof/>
          <w:lang w:val="es-PE"/>
        </w:rPr>
        <w:t>2.1.1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noProof/>
          <w:lang w:val="es-PE"/>
        </w:rPr>
        <w:t>Configuración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8F5D2C" w14:textId="0C2AB76B" w:rsidR="00FA5CF1" w:rsidRDefault="00FA5CF1">
      <w:pPr>
        <w:pStyle w:val="TDC4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>2.1.1.1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 xml:space="preserve">Carga </w:t>
      </w:r>
      <w:r w:rsidR="00657CE5">
        <w:rPr>
          <w:rFonts w:ascii="Univers Condensed" w:hAnsi="Univers Condensed"/>
          <w:b/>
          <w:bCs/>
          <w:noProof/>
          <w:color w:val="C00000"/>
          <w:lang w:val="es-PE"/>
        </w:rPr>
        <w:t>PLTCHRN</w:t>
      </w:r>
      <w:r w:rsidR="00032D99">
        <w:rPr>
          <w:rFonts w:ascii="Univers Condensed" w:hAnsi="Univers Condensed"/>
          <w:b/>
          <w:bCs/>
          <w:noProof/>
          <w:color w:val="C00000"/>
          <w:lang w:val="es-PE"/>
        </w:rPr>
        <w:t xml:space="preserve"> y PLTMTC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61343" w14:textId="5E989EF1" w:rsidR="00FA5CF1" w:rsidRDefault="00FA5CF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noProof/>
          <w:lang w:val="es-PE"/>
        </w:rPr>
        <w:t>2.1.2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noProof/>
          <w:lang w:val="es-PE"/>
        </w:rPr>
        <w:t>Ejecución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4DC69B" w14:textId="16B748BE" w:rsidR="00FA5CF1" w:rsidRDefault="00FA5CF1">
      <w:pPr>
        <w:pStyle w:val="TDC4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>2.1.2.1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 xml:space="preserve">Carga </w:t>
      </w:r>
      <w:r w:rsidR="00657CE5">
        <w:rPr>
          <w:rFonts w:ascii="Univers Condensed" w:hAnsi="Univers Condensed"/>
          <w:b/>
          <w:bCs/>
          <w:noProof/>
          <w:color w:val="C00000"/>
          <w:lang w:val="es-PE"/>
        </w:rPr>
        <w:t>PLTCHRN</w:t>
      </w:r>
      <w:r w:rsidR="00032D99">
        <w:rPr>
          <w:rFonts w:ascii="Univers Condensed" w:hAnsi="Univers Condensed"/>
          <w:b/>
          <w:bCs/>
          <w:noProof/>
          <w:color w:val="C00000"/>
          <w:lang w:val="es-PE"/>
        </w:rPr>
        <w:t xml:space="preserve"> y PLTMTC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C91D45" w14:textId="4A2D31A9" w:rsidR="00FA5CF1" w:rsidRDefault="00FA5CF1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noProof/>
          <w:lang w:val="es-PE"/>
        </w:rPr>
        <w:t>2.1.3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noProof/>
          <w:lang w:val="es-PE"/>
        </w:rPr>
        <w:t>Validación de Cargas Tablas &amp; Reportes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74CEA9" w14:textId="2627D89C" w:rsidR="00FA5CF1" w:rsidRDefault="00FA5CF1">
      <w:pPr>
        <w:pStyle w:val="TDC4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>2.1.3.1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b/>
          <w:bCs/>
          <w:noProof/>
          <w:color w:val="C00000"/>
          <w:lang w:val="es-PE"/>
        </w:rPr>
        <w:t xml:space="preserve">Reporte </w:t>
      </w:r>
      <w:r w:rsidR="00657CE5">
        <w:rPr>
          <w:rFonts w:ascii="Univers Condensed" w:hAnsi="Univers Condensed"/>
          <w:b/>
          <w:bCs/>
          <w:noProof/>
          <w:color w:val="C00000"/>
          <w:lang w:val="es-PE"/>
        </w:rPr>
        <w:t>PLTCHRN</w:t>
      </w:r>
      <w:r w:rsidR="00032D99">
        <w:rPr>
          <w:rFonts w:ascii="Univers Condensed" w:hAnsi="Univers Condensed"/>
          <w:b/>
          <w:bCs/>
          <w:noProof/>
          <w:color w:val="C00000"/>
          <w:lang w:val="es-PE"/>
        </w:rPr>
        <w:t xml:space="preserve"> y PLTMTC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_Toc139975580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290722" w14:textId="05628049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2.2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ANEXO B - GLOSARIO DE TÉRMINOS Y ACRÓNIMOS</w:t>
      </w:r>
      <w:r>
        <w:tab/>
      </w:r>
      <w:r>
        <w:fldChar w:fldCharType="begin"/>
      </w:r>
      <w:r>
        <w:instrText xml:space="preserve"> PAGEREF _Toc139975581 \h </w:instrText>
      </w:r>
      <w:r>
        <w:fldChar w:fldCharType="separate"/>
      </w:r>
      <w:r>
        <w:t>11</w:t>
      </w:r>
      <w:r>
        <w:fldChar w:fldCharType="end"/>
      </w:r>
    </w:p>
    <w:p w14:paraId="28035FBF" w14:textId="377F692F" w:rsidR="00FA5CF1" w:rsidRDefault="00FA5CF1">
      <w:pPr>
        <w:pStyle w:val="TDC2"/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</w:pPr>
      <w:r w:rsidRPr="00522455">
        <w:rPr>
          <w:rFonts w:ascii="Univers Condensed" w:hAnsi="Univers Condensed"/>
          <w:lang w:val="es-PE"/>
        </w:rPr>
        <w:t>2.3</w:t>
      </w:r>
      <w:r>
        <w:rPr>
          <w:rFonts w:eastAsiaTheme="minorEastAsia" w:cstheme="minorBidi"/>
          <w:b w:val="0"/>
          <w:bCs w:val="0"/>
          <w:smallCaps w:val="0"/>
          <w:kern w:val="2"/>
          <w:sz w:val="22"/>
          <w:szCs w:val="22"/>
          <w:lang w:val="es-PE" w:eastAsia="es-PE"/>
          <w14:ligatures w14:val="standardContextual"/>
        </w:rPr>
        <w:tab/>
      </w:r>
      <w:r w:rsidRPr="00522455">
        <w:rPr>
          <w:rFonts w:ascii="Univers Condensed" w:hAnsi="Univers Condensed"/>
          <w:lang w:val="es-PE"/>
        </w:rPr>
        <w:t>ANEXO C - DOCUMENTACIÓN ADICIONAL</w:t>
      </w:r>
      <w:r>
        <w:tab/>
      </w:r>
      <w:r>
        <w:fldChar w:fldCharType="begin"/>
      </w:r>
      <w:r>
        <w:instrText xml:space="preserve"> PAGEREF _Toc139975582 \h </w:instrText>
      </w:r>
      <w:r>
        <w:fldChar w:fldCharType="separate"/>
      </w:r>
      <w:r>
        <w:t>12</w:t>
      </w:r>
      <w:r>
        <w:fldChar w:fldCharType="end"/>
      </w:r>
    </w:p>
    <w:p w14:paraId="3EFCC70D" w14:textId="247CE54D" w:rsidR="0003388C" w:rsidRPr="00891350" w:rsidRDefault="00D905ED" w:rsidP="00F476FF">
      <w:pPr>
        <w:pStyle w:val="TDC1"/>
        <w:rPr>
          <w:sz w:val="24"/>
          <w:szCs w:val="24"/>
        </w:rPr>
      </w:pPr>
      <w:r w:rsidRPr="00891350">
        <w:rPr>
          <w:sz w:val="24"/>
          <w:szCs w:val="24"/>
        </w:rPr>
        <w:fldChar w:fldCharType="end"/>
      </w:r>
    </w:p>
    <w:p w14:paraId="026D2594" w14:textId="77777777" w:rsidR="0003388C" w:rsidRPr="00CE21EB" w:rsidRDefault="0003388C">
      <w:pPr>
        <w:rPr>
          <w:rFonts w:ascii="Univers Condensed" w:hAnsi="Univers Condensed" w:cstheme="minorHAnsi"/>
          <w:lang w:val="es-PE"/>
        </w:rPr>
      </w:pPr>
    </w:p>
    <w:p w14:paraId="304748CD" w14:textId="77777777" w:rsidR="0003388C" w:rsidRPr="0076393B" w:rsidRDefault="0003388C" w:rsidP="004D771E">
      <w:pPr>
        <w:pStyle w:val="Ttulo1"/>
      </w:pPr>
      <w:bookmarkStart w:id="0" w:name="_Toc434978779"/>
      <w:bookmarkStart w:id="1" w:name="_Toc139975569"/>
      <w:r w:rsidRPr="0076393B">
        <w:lastRenderedPageBreak/>
        <w:t>INTRODUCCION</w:t>
      </w:r>
      <w:bookmarkEnd w:id="0"/>
      <w:bookmarkEnd w:id="1"/>
    </w:p>
    <w:p w14:paraId="39C0B67E" w14:textId="77777777" w:rsidR="0003388C" w:rsidRPr="0076393B" w:rsidRDefault="0003388C" w:rsidP="00F05FEB">
      <w:pPr>
        <w:pStyle w:val="Ttulo2"/>
        <w:rPr>
          <w:rFonts w:ascii="Univers Condensed" w:hAnsi="Univers Condensed"/>
          <w:lang w:val="es-PE"/>
        </w:rPr>
      </w:pPr>
      <w:bookmarkStart w:id="2" w:name="_Toc434978780"/>
      <w:bookmarkStart w:id="3" w:name="_Toc139975570"/>
      <w:r w:rsidRPr="0076393B">
        <w:rPr>
          <w:rFonts w:ascii="Univers Condensed" w:hAnsi="Univers Condensed"/>
          <w:lang w:val="es-PE"/>
        </w:rPr>
        <w:t>OBJET</w:t>
      </w:r>
      <w:bookmarkEnd w:id="2"/>
      <w:r w:rsidR="00A47973" w:rsidRPr="0076393B">
        <w:rPr>
          <w:rFonts w:ascii="Univers Condensed" w:hAnsi="Univers Condensed"/>
          <w:lang w:val="es-PE"/>
        </w:rPr>
        <w:t>IVO</w:t>
      </w:r>
      <w:bookmarkEnd w:id="3"/>
    </w:p>
    <w:p w14:paraId="3125DE56" w14:textId="77777777" w:rsidR="00B63EA4" w:rsidRPr="0076393B" w:rsidRDefault="00B63EA4" w:rsidP="00B63EA4">
      <w:pPr>
        <w:spacing w:after="120"/>
        <w:ind w:left="576"/>
        <w:jc w:val="both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>El objetivo es demostrar la conformidad del software producido en términos técnicos, funcionales y operativos, conforme las definiciones de alcances y diseño aprobado en el proyecto.</w:t>
      </w:r>
    </w:p>
    <w:p w14:paraId="14CF4590" w14:textId="77777777" w:rsidR="0003388C" w:rsidRPr="0076393B" w:rsidRDefault="0010265E" w:rsidP="00F05FEB">
      <w:pPr>
        <w:pStyle w:val="Ttulo2"/>
        <w:rPr>
          <w:rFonts w:ascii="Univers Condensed" w:hAnsi="Univers Condensed"/>
          <w:lang w:val="es-PE"/>
        </w:rPr>
      </w:pPr>
      <w:bookmarkStart w:id="4" w:name="_Toc139975571"/>
      <w:r w:rsidRPr="0076393B">
        <w:rPr>
          <w:rFonts w:ascii="Univers Condensed" w:hAnsi="Univers Condensed"/>
          <w:lang w:val="es-PE"/>
        </w:rPr>
        <w:t>PRODUCTO PROBADO</w:t>
      </w:r>
      <w:bookmarkEnd w:id="4"/>
    </w:p>
    <w:p w14:paraId="6EAC6141" w14:textId="447F25BE" w:rsidR="00331F6D" w:rsidRPr="0076393B" w:rsidRDefault="00836C67" w:rsidP="00593229">
      <w:pPr>
        <w:pStyle w:val="Prrafodelista"/>
        <w:numPr>
          <w:ilvl w:val="0"/>
          <w:numId w:val="4"/>
        </w:numPr>
        <w:jc w:val="both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>TERADATA</w:t>
      </w:r>
    </w:p>
    <w:p w14:paraId="5CD7C223" w14:textId="3E0AE17F" w:rsidR="00836C67" w:rsidRPr="0076393B" w:rsidRDefault="008E6074" w:rsidP="00593229">
      <w:pPr>
        <w:pStyle w:val="Prrafodelista"/>
        <w:numPr>
          <w:ilvl w:val="0"/>
          <w:numId w:val="4"/>
        </w:numPr>
        <w:jc w:val="both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>NETEZZA</w:t>
      </w:r>
    </w:p>
    <w:p w14:paraId="2CF07B64" w14:textId="36ED283A" w:rsidR="00316DBD" w:rsidRPr="0076393B" w:rsidRDefault="00316DBD" w:rsidP="00593229">
      <w:pPr>
        <w:pStyle w:val="Prrafodelista"/>
        <w:numPr>
          <w:ilvl w:val="0"/>
          <w:numId w:val="4"/>
        </w:numPr>
        <w:jc w:val="both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 xml:space="preserve">FRAMEWORK GENERICO </w:t>
      </w:r>
      <w:r w:rsidR="005361C7" w:rsidRPr="0076393B">
        <w:rPr>
          <w:rFonts w:ascii="Univers Condensed" w:hAnsi="Univers Condensed" w:cstheme="minorHAnsi"/>
          <w:sz w:val="22"/>
          <w:szCs w:val="22"/>
          <w:lang w:val="es-PE"/>
        </w:rPr>
        <w:t>–</w:t>
      </w:r>
      <w:r w:rsidRPr="0076393B">
        <w:rPr>
          <w:rFonts w:ascii="Univers Condensed" w:hAnsi="Univers Condensed" w:cstheme="minorHAnsi"/>
          <w:sz w:val="22"/>
          <w:szCs w:val="22"/>
          <w:lang w:val="es-PE"/>
        </w:rPr>
        <w:t xml:space="preserve"> PYTHON</w:t>
      </w:r>
    </w:p>
    <w:p w14:paraId="661BE070" w14:textId="15E9CE3E" w:rsidR="009C286C" w:rsidRPr="0076393B" w:rsidRDefault="00DB783A" w:rsidP="00F05FEB">
      <w:pPr>
        <w:pStyle w:val="Ttulo2"/>
        <w:rPr>
          <w:rFonts w:ascii="Univers Condensed" w:hAnsi="Univers Condensed"/>
          <w:lang w:val="es-PE"/>
        </w:rPr>
      </w:pPr>
      <w:bookmarkStart w:id="5" w:name="_Toc139975572"/>
      <w:r w:rsidRPr="0076393B">
        <w:rPr>
          <w:rFonts w:ascii="Univers Condensed" w:hAnsi="Univers Condensed"/>
          <w:lang w:val="es-PE"/>
        </w:rPr>
        <w:t>ENTORNO DE PRUEBA</w:t>
      </w:r>
      <w:bookmarkEnd w:id="5"/>
    </w:p>
    <w:p w14:paraId="567E2332" w14:textId="77777777" w:rsidR="00733CD1" w:rsidRPr="0076393B" w:rsidRDefault="00733CD1" w:rsidP="00733CD1">
      <w:pPr>
        <w:rPr>
          <w:rFonts w:ascii="Univers Condensed" w:hAnsi="Univers Condensed" w:cstheme="minorHAnsi"/>
          <w:sz w:val="22"/>
          <w:szCs w:val="22"/>
          <w:lang w:val="es-PE"/>
        </w:rPr>
      </w:pPr>
    </w:p>
    <w:p w14:paraId="40190E54" w14:textId="5B6443DA" w:rsidR="00733CD1" w:rsidRPr="0076393B" w:rsidRDefault="004A0073" w:rsidP="00733CD1">
      <w:pPr>
        <w:jc w:val="center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noProof/>
          <w:sz w:val="22"/>
          <w:szCs w:val="22"/>
          <w:lang w:val="es-PE" w:eastAsia="es-ES"/>
        </w:rPr>
        <w:drawing>
          <wp:inline distT="0" distB="0" distL="0" distR="0" wp14:anchorId="308BDE95" wp14:editId="55EB2885">
            <wp:extent cx="1939925" cy="1714500"/>
            <wp:effectExtent l="0" t="0" r="0" b="0"/>
            <wp:docPr id="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53920" t="404" r="-668" b="-404"/>
                    <a:stretch/>
                  </pic:blipFill>
                  <pic:spPr bwMode="auto">
                    <a:xfrm>
                      <a:off x="0" y="0"/>
                      <a:ext cx="1939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8C34" w14:textId="77777777" w:rsidR="009C310F" w:rsidRPr="0076393B" w:rsidRDefault="009C310F" w:rsidP="00733CD1">
      <w:pPr>
        <w:jc w:val="center"/>
        <w:rPr>
          <w:rFonts w:ascii="Univers Condensed" w:hAnsi="Univers Condensed" w:cstheme="minorHAnsi"/>
          <w:sz w:val="22"/>
          <w:szCs w:val="22"/>
          <w:lang w:val="es-PE"/>
        </w:rPr>
      </w:pPr>
    </w:p>
    <w:p w14:paraId="03AC1AB9" w14:textId="0A30FDC9" w:rsidR="004A59F4" w:rsidRPr="0076393B" w:rsidRDefault="00FA7027" w:rsidP="00FA7027">
      <w:pPr>
        <w:ind w:left="284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ab/>
      </w:r>
      <w:r w:rsidR="004A59F4" w:rsidRPr="0076393B">
        <w:rPr>
          <w:rFonts w:ascii="Univers Condensed" w:hAnsi="Univers Condensed" w:cstheme="minorHAnsi"/>
          <w:sz w:val="22"/>
          <w:szCs w:val="22"/>
          <w:lang w:val="es-PE"/>
        </w:rPr>
        <w:t>P</w:t>
      </w:r>
      <w:r w:rsidR="00A61E3B" w:rsidRPr="0076393B">
        <w:rPr>
          <w:rFonts w:ascii="Univers Condensed" w:hAnsi="Univers Condensed" w:cstheme="minorHAnsi"/>
          <w:sz w:val="22"/>
          <w:szCs w:val="22"/>
          <w:lang w:val="es-PE"/>
        </w:rPr>
        <w:t>ara las presentes pruebas fue requerido</w:t>
      </w:r>
      <w:r w:rsidR="004A59F4" w:rsidRPr="0076393B">
        <w:rPr>
          <w:rFonts w:ascii="Univers Condensed" w:hAnsi="Univers Condensed" w:cstheme="minorHAnsi"/>
          <w:sz w:val="22"/>
          <w:szCs w:val="22"/>
          <w:lang w:val="es-PE"/>
        </w:rPr>
        <w:t xml:space="preserve"> el siguiente software y herramientas:</w:t>
      </w:r>
    </w:p>
    <w:p w14:paraId="7C89D7B6" w14:textId="77777777" w:rsidR="004A59F4" w:rsidRPr="0076393B" w:rsidRDefault="004A59F4" w:rsidP="004A59F4">
      <w:pPr>
        <w:ind w:left="284"/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</w:p>
    <w:p w14:paraId="4F255D46" w14:textId="77777777" w:rsidR="00A61E3B" w:rsidRPr="0076393B" w:rsidRDefault="00A61E3B" w:rsidP="004A59F4">
      <w:pPr>
        <w:ind w:left="284"/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</w:p>
    <w:tbl>
      <w:tblPr>
        <w:tblW w:w="6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911"/>
        <w:gridCol w:w="2268"/>
      </w:tblGrid>
      <w:tr w:rsidR="004F4D10" w:rsidRPr="0076393B" w14:paraId="689FA2EB" w14:textId="77777777" w:rsidTr="00FA7027">
        <w:trPr>
          <w:trHeight w:val="501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781F84" w14:textId="77777777" w:rsidR="004F4D10" w:rsidRPr="0076393B" w:rsidRDefault="004F4D10" w:rsidP="00955317">
            <w:pPr>
              <w:suppressLineNumbers/>
              <w:jc w:val="center"/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  <w:t>#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5E0A09" w14:textId="77777777" w:rsidR="004F4D10" w:rsidRPr="0076393B" w:rsidRDefault="004F4D10" w:rsidP="00955317">
            <w:pPr>
              <w:suppressLineNumbers/>
              <w:jc w:val="center"/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  <w:t>Software o Herramienta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0B3B124" w14:textId="77777777" w:rsidR="004F4D10" w:rsidRPr="0076393B" w:rsidRDefault="004F4D10" w:rsidP="00955317">
            <w:pPr>
              <w:suppressLineNumbers/>
              <w:jc w:val="center"/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b/>
                <w:sz w:val="22"/>
                <w:szCs w:val="22"/>
                <w:lang w:val="es-PE"/>
              </w:rPr>
              <w:t>Descripción</w:t>
            </w:r>
          </w:p>
        </w:tc>
      </w:tr>
      <w:tr w:rsidR="004F4D10" w:rsidRPr="0076393B" w14:paraId="29A35CE9" w14:textId="77777777" w:rsidTr="00FA7027">
        <w:trPr>
          <w:trHeight w:val="423"/>
          <w:jc w:val="center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A0057" w14:textId="77777777" w:rsidR="004F4D10" w:rsidRPr="0076393B" w:rsidRDefault="00A10201" w:rsidP="00955317">
            <w:pPr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1</w:t>
            </w:r>
          </w:p>
        </w:tc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BE3D1" w14:textId="77777777" w:rsidR="004F4D10" w:rsidRPr="0076393B" w:rsidRDefault="004F4D10" w:rsidP="00955317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Sistema Operativo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FBD70" w14:textId="40A4FFE6" w:rsidR="004F4D10" w:rsidRPr="0076393B" w:rsidRDefault="002850F5" w:rsidP="00A61E3B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Windows</w:t>
            </w:r>
          </w:p>
        </w:tc>
      </w:tr>
      <w:tr w:rsidR="001B1030" w:rsidRPr="0076393B" w14:paraId="302E5665" w14:textId="77777777" w:rsidTr="00FA7027">
        <w:trPr>
          <w:trHeight w:val="418"/>
          <w:jc w:val="center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02DB5" w14:textId="77777777" w:rsidR="001B1030" w:rsidRPr="0076393B" w:rsidRDefault="001B1030" w:rsidP="009B072F">
            <w:pPr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2</w:t>
            </w:r>
          </w:p>
        </w:tc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67B82" w14:textId="77777777" w:rsidR="001B1030" w:rsidRPr="0076393B" w:rsidRDefault="001B1030" w:rsidP="003D45C6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 xml:space="preserve">Servidor Base de </w:t>
            </w:r>
            <w:r w:rsidR="003D45C6"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Datos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CDC5A" w14:textId="21CE15EA" w:rsidR="001B1030" w:rsidRPr="0076393B" w:rsidRDefault="007E2E24" w:rsidP="009B072F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Teradata</w:t>
            </w:r>
            <w:r w:rsidR="0005426F"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="0005426F"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Netezza</w:t>
            </w:r>
            <w:proofErr w:type="spellEnd"/>
          </w:p>
        </w:tc>
      </w:tr>
      <w:tr w:rsidR="001B1030" w:rsidRPr="0076393B" w14:paraId="5183BE73" w14:textId="77777777" w:rsidTr="00FA7027">
        <w:trPr>
          <w:trHeight w:val="393"/>
          <w:jc w:val="center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5282B" w14:textId="77777777" w:rsidR="001B1030" w:rsidRPr="0076393B" w:rsidRDefault="001B1030" w:rsidP="009B072F">
            <w:pPr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3</w:t>
            </w:r>
          </w:p>
        </w:tc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304C3" w14:textId="77777777" w:rsidR="001B1030" w:rsidRPr="0076393B" w:rsidRDefault="001B1030" w:rsidP="009B072F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Lenguaje Aplicación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9284" w14:textId="6E0F464B" w:rsidR="001B1030" w:rsidRPr="0076393B" w:rsidRDefault="005E46CA" w:rsidP="003D45C6">
            <w:pPr>
              <w:pStyle w:val="Textonotapie"/>
              <w:jc w:val="center"/>
              <w:rPr>
                <w:rFonts w:ascii="Univers Condensed" w:hAnsi="Univers Condensed" w:cstheme="minorHAnsi"/>
                <w:sz w:val="22"/>
                <w:szCs w:val="22"/>
                <w:lang w:val="es-PE"/>
              </w:rPr>
            </w:pPr>
            <w:r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Linux,</w:t>
            </w:r>
            <w:r w:rsidR="004633EF"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 xml:space="preserve"> </w:t>
            </w:r>
            <w:r w:rsidR="00B13734" w:rsidRPr="0076393B">
              <w:rPr>
                <w:rFonts w:ascii="Univers Condensed" w:hAnsi="Univers Condensed" w:cstheme="minorHAnsi"/>
                <w:sz w:val="22"/>
                <w:szCs w:val="22"/>
                <w:lang w:val="es-PE"/>
              </w:rPr>
              <w:t>Python</w:t>
            </w:r>
          </w:p>
        </w:tc>
      </w:tr>
    </w:tbl>
    <w:p w14:paraId="462E1C37" w14:textId="5837D500" w:rsidR="002A2997" w:rsidRPr="0076393B" w:rsidRDefault="002A2997">
      <w:pPr>
        <w:rPr>
          <w:rFonts w:ascii="Univers Condensed" w:hAnsi="Univers Condensed" w:cstheme="minorHAnsi"/>
          <w:b/>
          <w:sz w:val="22"/>
          <w:szCs w:val="22"/>
          <w:lang w:val="es-PE"/>
        </w:rPr>
      </w:pPr>
      <w:bookmarkStart w:id="6" w:name="_Toc204398079"/>
      <w:bookmarkStart w:id="7" w:name="_Toc406847621"/>
      <w:bookmarkStart w:id="8" w:name="_Toc406999473"/>
      <w:bookmarkStart w:id="9" w:name="_Toc407160711"/>
      <w:bookmarkStart w:id="10" w:name="_Toc409337851"/>
      <w:bookmarkStart w:id="11" w:name="_Toc478277695"/>
      <w:bookmarkStart w:id="12" w:name="_Toc479140805"/>
      <w:bookmarkStart w:id="13" w:name="_Toc479141055"/>
      <w:bookmarkStart w:id="14" w:name="_Toc503687097"/>
      <w:bookmarkStart w:id="15" w:name="_Toc32659570"/>
      <w:bookmarkStart w:id="16" w:name="_Toc434978798"/>
      <w:r w:rsidRPr="0076393B">
        <w:rPr>
          <w:rFonts w:ascii="Univers Condensed" w:hAnsi="Univers Condensed" w:cstheme="minorHAnsi"/>
          <w:sz w:val="22"/>
          <w:szCs w:val="22"/>
          <w:lang w:val="es-PE"/>
        </w:rPr>
        <w:br w:type="page"/>
      </w:r>
    </w:p>
    <w:p w14:paraId="71FD4D08" w14:textId="793004D4" w:rsidR="004E1CA7" w:rsidRPr="0076393B" w:rsidRDefault="002A2997" w:rsidP="004D771E">
      <w:pPr>
        <w:pStyle w:val="Ttulo1"/>
      </w:pPr>
      <w:bookmarkStart w:id="17" w:name="_Toc139975573"/>
      <w:r w:rsidRPr="0076393B">
        <w:lastRenderedPageBreak/>
        <w:t>PRUEBAS UNI</w:t>
      </w:r>
      <w:r w:rsidR="00185D63" w:rsidRPr="0076393B">
        <w:t>T</w:t>
      </w:r>
      <w:r w:rsidRPr="0076393B">
        <w:t>ARIAS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7"/>
    </w:p>
    <w:p w14:paraId="677687E1" w14:textId="5B313DE7" w:rsidR="00637440" w:rsidRPr="0076393B" w:rsidRDefault="00637440" w:rsidP="00D06AC4">
      <w:pPr>
        <w:rPr>
          <w:rFonts w:ascii="Univers Condensed" w:hAnsi="Univers Condensed" w:cstheme="minorHAnsi"/>
          <w:lang w:val="es-PE"/>
        </w:rPr>
      </w:pPr>
    </w:p>
    <w:p w14:paraId="26121343" w14:textId="7159E34C" w:rsidR="00A11D23" w:rsidRPr="0076393B" w:rsidRDefault="00A11D23" w:rsidP="00A11D23">
      <w:pPr>
        <w:pStyle w:val="Ttulo2"/>
        <w:rPr>
          <w:rFonts w:ascii="Univers Condensed" w:hAnsi="Univers Condensed"/>
          <w:lang w:val="es-PE"/>
        </w:rPr>
      </w:pPr>
      <w:bookmarkStart w:id="18" w:name="_Toc139975574"/>
      <w:bookmarkEnd w:id="16"/>
      <w:r w:rsidRPr="0076393B">
        <w:rPr>
          <w:rFonts w:ascii="Univers Condensed" w:hAnsi="Univers Condensed"/>
          <w:lang w:val="es-PE"/>
        </w:rPr>
        <w:t>RF.0</w:t>
      </w:r>
      <w:r w:rsidR="00F338A9" w:rsidRPr="0076393B">
        <w:rPr>
          <w:rFonts w:ascii="Univers Condensed" w:hAnsi="Univers Condensed"/>
          <w:lang w:val="es-PE"/>
        </w:rPr>
        <w:t>1</w:t>
      </w:r>
      <w:r w:rsidRPr="0076393B">
        <w:rPr>
          <w:rFonts w:ascii="Univers Condensed" w:hAnsi="Univers Condensed"/>
          <w:lang w:val="es-PE"/>
        </w:rPr>
        <w:t xml:space="preserve"> </w:t>
      </w:r>
      <w:r w:rsidR="00B80596">
        <w:rPr>
          <w:rFonts w:ascii="Univers Condensed" w:hAnsi="Univers Condensed"/>
          <w:lang w:val="es-PE"/>
        </w:rPr>
        <w:t>REGISTRO DE TERMINAL IMPORTADO POR EL CLIENTE</w:t>
      </w:r>
      <w:bookmarkEnd w:id="18"/>
    </w:p>
    <w:p w14:paraId="1E79AA10" w14:textId="77777777" w:rsidR="00A11D23" w:rsidRPr="0076393B" w:rsidRDefault="00A11D23" w:rsidP="00A11D23">
      <w:pPr>
        <w:pStyle w:val="TableTex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tbl>
      <w:tblPr>
        <w:tblStyle w:val="Cuadrculamedia1-nfasis1"/>
        <w:tblW w:w="8451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6651"/>
      </w:tblGrid>
      <w:tr w:rsidR="00A11D23" w:rsidRPr="0076393B" w14:paraId="46B8FE41" w14:textId="77777777" w:rsidTr="496F6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C7DEE8C" w14:textId="77777777" w:rsidR="00A11D23" w:rsidRPr="0076393B" w:rsidRDefault="00A11D23" w:rsidP="001075A8">
            <w:pPr>
              <w:rPr>
                <w:rFonts w:ascii="Univers Condensed" w:hAnsi="Univers Condensed"/>
                <w:b w:val="0"/>
                <w:bCs w:val="0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Componentes:</w:t>
            </w:r>
          </w:p>
        </w:tc>
        <w:tc>
          <w:tcPr>
            <w:tcW w:w="6651" w:type="dxa"/>
            <w:vAlign w:val="center"/>
          </w:tcPr>
          <w:p w14:paraId="4C2BDAB4" w14:textId="2EBAA4EE" w:rsidR="00B50F3B" w:rsidRDefault="7B83158D" w:rsidP="00B50F3B">
            <w:pPr>
              <w:pStyle w:val="Prrafodelista"/>
              <w:autoSpaceDE w:val="0"/>
              <w:autoSpaceDN w:val="0"/>
              <w:adjustRightInd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color w:val="C00000"/>
                <w:sz w:val="20"/>
                <w:szCs w:val="20"/>
                <w:lang w:val="es-PE" w:eastAsia="es-PE"/>
              </w:rPr>
            </w:pPr>
            <w:r w:rsidRPr="07F6C56A">
              <w:rPr>
                <w:rFonts w:ascii="Univers Condensed" w:hAnsi="Univers Condensed" w:cs="Segoe UI"/>
                <w:color w:val="C00000"/>
                <w:sz w:val="20"/>
                <w:szCs w:val="20"/>
                <w:lang w:val="es-PE" w:eastAsia="es-PE"/>
              </w:rPr>
              <w:t>PLTCHRNFJ</w:t>
            </w:r>
          </w:p>
          <w:p w14:paraId="46353651" w14:textId="3CA8CF2B" w:rsidR="00A11D23" w:rsidRPr="003D7CBC" w:rsidRDefault="6D48C465" w:rsidP="07F6C56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lang w:val="es-PE" w:eastAsia="es-PE"/>
              </w:rPr>
            </w:pPr>
            <w:r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SPTdt_PLTCHRNFJ</w:t>
            </w:r>
            <w:r w:rsidR="523DAA76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.</w:t>
            </w:r>
            <w:r w:rsidR="00A11D23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xlsx (</w:t>
            </w:r>
            <w:proofErr w:type="spellStart"/>
            <w:r w:rsidR="00A11D23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Config</w:t>
            </w:r>
            <w:proofErr w:type="spellEnd"/>
            <w:r w:rsidR="00A11D23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. </w:t>
            </w:r>
            <w:r w:rsidR="62B6BDCF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SP Teradata</w:t>
            </w:r>
            <w:r w:rsidR="00A11D23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)</w:t>
            </w:r>
          </w:p>
          <w:p w14:paraId="0E11E945" w14:textId="1B6B7DAF" w:rsidR="003D7CBC" w:rsidRPr="00F30976" w:rsidRDefault="5CFCFC4E" w:rsidP="07F6C56A">
            <w:pPr>
              <w:pStyle w:val="Prrafodelista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lang w:val="it-IT" w:eastAsia="es-PE"/>
              </w:rPr>
            </w:pPr>
            <w:r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EXTDT_PLT_CHRN_FJ</w:t>
            </w:r>
            <w:r w:rsidR="5F4075D6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.xlsx (</w:t>
            </w:r>
            <w:proofErr w:type="spellStart"/>
            <w:r w:rsidR="5F4075D6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Config</w:t>
            </w:r>
            <w:proofErr w:type="spellEnd"/>
            <w:r w:rsidR="5F4075D6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.</w:t>
            </w:r>
            <w:r w:rsidR="2C5495B5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 </w:t>
            </w:r>
            <w:r w:rsidR="2C5495B5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EXTPLTCHRNFJ</w:t>
            </w:r>
            <w:r w:rsidR="5F4075D6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 xml:space="preserve"> </w:t>
            </w:r>
            <w:r w:rsidR="56AAFDCB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Extractor</w:t>
            </w:r>
            <w:r w:rsidR="5F4075D6"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)</w:t>
            </w:r>
          </w:p>
          <w:p w14:paraId="43571D9A" w14:textId="61E519DD" w:rsidR="00F30976" w:rsidRPr="00982FD3" w:rsidRDefault="4AD0CBCF" w:rsidP="07F6C56A">
            <w:pPr>
              <w:pStyle w:val="Prrafodelista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lang w:val="it-IT" w:eastAsia="es-PE"/>
              </w:rPr>
            </w:pPr>
            <w:r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NzLoad_PLT_CHRN_FJ.xlsx</w:t>
            </w:r>
            <w:r w:rsidR="04528FDB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 xml:space="preserve"> (</w:t>
            </w:r>
            <w:r w:rsidR="12DA5A59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Config Carga REGPLTCHRNFJ Netezza</w:t>
            </w:r>
            <w:r w:rsidR="04528FDB"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it-IT" w:eastAsia="es-PE"/>
              </w:rPr>
              <w:t>)</w:t>
            </w:r>
          </w:p>
          <w:p w14:paraId="7C1BE03C" w14:textId="77777777" w:rsidR="009D46AD" w:rsidRPr="00880EE5" w:rsidRDefault="22AFA9FD" w:rsidP="496F6265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496F6265">
              <w:rPr>
                <w:rFonts w:ascii="Univers Condensed" w:eastAsia="Univers Condensed" w:hAnsi="Univers Condensed" w:cs="Univers Condensed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Sched_PLT_CHRN_FJ.xlsx (Config. Schedule)</w:t>
            </w:r>
          </w:p>
          <w:p w14:paraId="69B100CF" w14:textId="6F46B84E" w:rsidR="00880EE5" w:rsidRPr="003D7CBC" w:rsidRDefault="00880EE5" w:rsidP="00880EE5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lang w:val="es-PE" w:eastAsia="es-PE"/>
              </w:rPr>
            </w:pPr>
            <w:r w:rsidRPr="00880EE5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SPTdt_PLTMTC.xlsx</w:t>
            </w:r>
            <w:r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Config</w:t>
            </w:r>
            <w:proofErr w:type="spellEnd"/>
            <w:r w:rsidRPr="07F6C56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. SP Teradata)</w:t>
            </w:r>
          </w:p>
          <w:p w14:paraId="1FBDE240" w14:textId="57D7E876" w:rsidR="00EB274A" w:rsidRPr="00EB274A" w:rsidRDefault="00EB274A" w:rsidP="00EB274A">
            <w:pPr>
              <w:pStyle w:val="Prrafodelista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 w:val="0"/>
                <w:bCs w:val="0"/>
                <w:lang w:val="es-PE" w:eastAsia="es-PE"/>
              </w:rPr>
            </w:pPr>
            <w:r w:rsidRPr="00EB274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EXTDT_PLT_MTC.xlsx</w:t>
            </w:r>
            <w:r w:rsidRPr="00EB274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 </w:t>
            </w:r>
            <w:r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Config</w:t>
            </w:r>
            <w:proofErr w:type="spellEnd"/>
            <w:r w:rsidRPr="00982FD3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. </w:t>
            </w:r>
            <w:r w:rsidRPr="00EB274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EXTPLTMTC</w:t>
            </w:r>
            <w:r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 xml:space="preserve"> </w:t>
            </w:r>
            <w:r w:rsidRPr="00EB274A">
              <w:rPr>
                <w:rFonts w:ascii="Univers Condensed" w:hAnsi="Univers Condensed" w:cs="Segoe UI"/>
                <w:b w:val="0"/>
                <w:bCs w:val="0"/>
                <w:sz w:val="20"/>
                <w:szCs w:val="20"/>
                <w:lang w:val="es-PE" w:eastAsia="es-PE"/>
              </w:rPr>
              <w:t>Extractor)</w:t>
            </w:r>
          </w:p>
          <w:p w14:paraId="3F1C9626" w14:textId="183A5D92" w:rsidR="00880EE5" w:rsidRPr="00F30976" w:rsidRDefault="00880EE5" w:rsidP="00EB274A">
            <w:pPr>
              <w:pStyle w:val="Prrafodelista"/>
              <w:autoSpaceDE w:val="0"/>
              <w:autoSpaceDN w:val="0"/>
              <w:adjustRightInd w:val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A11D23" w:rsidRPr="005D63A7" w14:paraId="0102B502" w14:textId="77777777" w:rsidTr="496F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1FEE445" w14:textId="77777777" w:rsidR="00A11D23" w:rsidRPr="0076393B" w:rsidRDefault="00A11D23" w:rsidP="001075A8">
            <w:pPr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Descripción:</w:t>
            </w:r>
          </w:p>
        </w:tc>
        <w:tc>
          <w:tcPr>
            <w:tcW w:w="6651" w:type="dxa"/>
          </w:tcPr>
          <w:p w14:paraId="6A88110B" w14:textId="14E2504D" w:rsidR="00A11D23" w:rsidRPr="0076393B" w:rsidRDefault="1AE34BA7" w:rsidP="07F6C56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E</w:t>
            </w:r>
            <w:r w:rsidR="58BE249F"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 xml:space="preserve">xtractor </w:t>
            </w:r>
            <w:r w:rsidR="55278FB0"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 xml:space="preserve">EXTPLTCHRNFJ </w:t>
            </w:r>
            <w:r w:rsidR="00EB274A" w:rsidRPr="00EB274A">
              <w:rPr>
                <w:rFonts w:ascii="Univers Condensed" w:hAnsi="Univers Condensed"/>
                <w:sz w:val="20"/>
                <w:szCs w:val="20"/>
                <w:lang w:val="es-PE"/>
              </w:rPr>
              <w:t>EXTPLTMTC</w:t>
            </w:r>
            <w:r w:rsidR="00EB274A">
              <w:rPr>
                <w:rFonts w:ascii="Univers Condensed" w:hAnsi="Univers Condensed"/>
                <w:sz w:val="20"/>
                <w:szCs w:val="20"/>
                <w:lang w:val="es-PE"/>
              </w:rPr>
              <w:t xml:space="preserve"> </w:t>
            </w:r>
            <w:r w:rsidR="55278FB0"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y cargar a la tabla maestra</w:t>
            </w:r>
            <w:r w:rsidR="00A11D23"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– Framework Genérico Python</w:t>
            </w:r>
          </w:p>
        </w:tc>
      </w:tr>
      <w:tr w:rsidR="00A11D23" w:rsidRPr="0076393B" w14:paraId="5621FD58" w14:textId="77777777" w:rsidTr="496F6265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E6B151" w14:textId="77777777" w:rsidR="00A11D23" w:rsidRPr="0076393B" w:rsidRDefault="00A11D23" w:rsidP="001075A8">
            <w:pPr>
              <w:rPr>
                <w:rFonts w:ascii="Univers Condensed" w:hAnsi="Univers Condensed"/>
                <w:b w:val="0"/>
                <w:bCs w:val="0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Entrega:</w:t>
            </w:r>
          </w:p>
        </w:tc>
        <w:tc>
          <w:tcPr>
            <w:tcW w:w="6651" w:type="dxa"/>
          </w:tcPr>
          <w:p w14:paraId="302D54FB" w14:textId="31CBA97E" w:rsidR="00A11D23" w:rsidRPr="0076393B" w:rsidRDefault="48682B4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sz w:val="20"/>
                <w:szCs w:val="20"/>
                <w:lang w:val="es-PE"/>
              </w:rPr>
            </w:pPr>
            <w:r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18</w:t>
            </w:r>
            <w:r w:rsidR="00A11D23"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/0</w:t>
            </w:r>
            <w:r w:rsidR="30F589CA"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8</w:t>
            </w:r>
            <w:r w:rsidR="028B150B"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/</w:t>
            </w:r>
            <w:r w:rsidR="00A11D23"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202</w:t>
            </w:r>
            <w:r w:rsidR="1EF0D26F" w:rsidRPr="496F6265">
              <w:rPr>
                <w:rFonts w:ascii="Univers Condensed" w:hAnsi="Univers Condensed" w:cs="Arial"/>
                <w:sz w:val="20"/>
                <w:szCs w:val="20"/>
                <w:lang w:val="es-PE"/>
              </w:rPr>
              <w:t>3</w:t>
            </w:r>
          </w:p>
        </w:tc>
      </w:tr>
      <w:tr w:rsidR="00A11D23" w:rsidRPr="005D63A7" w14:paraId="25238901" w14:textId="77777777" w:rsidTr="496F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10102D7" w14:textId="77777777" w:rsidR="00A11D23" w:rsidRPr="0076393B" w:rsidRDefault="00A11D23" w:rsidP="001075A8">
            <w:pPr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Proyecto:</w:t>
            </w:r>
          </w:p>
        </w:tc>
        <w:tc>
          <w:tcPr>
            <w:tcW w:w="6651" w:type="dxa"/>
            <w:vAlign w:val="center"/>
          </w:tcPr>
          <w:p w14:paraId="4ED6E532" w14:textId="21E547CA" w:rsidR="00A11D23" w:rsidRPr="0076393B" w:rsidRDefault="5EB08040" w:rsidP="07F6C56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 w:cstheme="minorBidi"/>
                <w:sz w:val="20"/>
                <w:szCs w:val="20"/>
                <w:lang w:val="es-PE"/>
              </w:rPr>
              <w:t>FEAT-10581- REGU 1216-Fuentes: Agregados de Planta Fija -Construcción y Certificación</w:t>
            </w:r>
          </w:p>
        </w:tc>
      </w:tr>
      <w:tr w:rsidR="00A11D23" w:rsidRPr="0076393B" w14:paraId="4ABAB09F" w14:textId="77777777" w:rsidTr="496F6265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4BBD09" w14:textId="77777777" w:rsidR="00A11D23" w:rsidRPr="0076393B" w:rsidRDefault="00A11D23" w:rsidP="001075A8">
            <w:pPr>
              <w:rPr>
                <w:rFonts w:ascii="Univers Condensed" w:hAnsi="Univers Condensed"/>
                <w:b w:val="0"/>
                <w:bCs w:val="0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Tipo de prueba:</w:t>
            </w:r>
          </w:p>
        </w:tc>
        <w:tc>
          <w:tcPr>
            <w:tcW w:w="6651" w:type="dxa"/>
          </w:tcPr>
          <w:p w14:paraId="779FDBA8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Funcional y Técnica</w:t>
            </w:r>
          </w:p>
        </w:tc>
      </w:tr>
    </w:tbl>
    <w:p w14:paraId="77168F83" w14:textId="4D79B2C6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41C8EDC4" w14:textId="77777777" w:rsidR="00B50F3B" w:rsidRPr="0076393B" w:rsidRDefault="00B50F3B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378C86EE" w14:textId="23C641EB" w:rsidR="00A11D23" w:rsidRPr="0076393B" w:rsidRDefault="00A11D23" w:rsidP="00A11D23">
      <w:pPr>
        <w:pStyle w:val="Ttulo3"/>
        <w:rPr>
          <w:rFonts w:ascii="Univers Condensed" w:hAnsi="Univers Condensed"/>
          <w:iCs w:val="0"/>
          <w:lang w:val="es-PE"/>
        </w:rPr>
      </w:pPr>
      <w:bookmarkStart w:id="19" w:name="_Toc139975575"/>
      <w:r w:rsidRPr="0076393B">
        <w:rPr>
          <w:rFonts w:ascii="Univers Condensed" w:hAnsi="Univers Condensed"/>
          <w:iCs w:val="0"/>
          <w:lang w:val="es-PE"/>
        </w:rPr>
        <w:t>Configuración de Procesos</w:t>
      </w:r>
      <w:bookmarkEnd w:id="19"/>
    </w:p>
    <w:p w14:paraId="2521397F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06A7793C" w14:textId="77777777" w:rsidR="00A11D23" w:rsidRPr="0076393B" w:rsidRDefault="00A11D23" w:rsidP="00A11D23">
      <w:pPr>
        <w:pStyle w:val="Prrafodelista"/>
        <w:autoSpaceDE w:val="0"/>
        <w:autoSpaceDN w:val="0"/>
        <w:adjustRightInd w:val="0"/>
        <w:rPr>
          <w:rFonts w:ascii="Univers Condensed" w:hAnsi="Univers Condensed" w:cs="Arial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Datos de accesos BD.: </w:t>
      </w:r>
    </w:p>
    <w:p w14:paraId="61E299D5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sz w:val="24"/>
          <w:lang w:val="es-PE"/>
        </w:rPr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02"/>
        <w:gridCol w:w="2724"/>
      </w:tblGrid>
      <w:tr w:rsidR="00A11D23" w:rsidRPr="0076393B" w14:paraId="701C1DFB" w14:textId="77777777" w:rsidTr="07F6C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  <w:shd w:val="clear" w:color="auto" w:fill="1F497D" w:themeFill="text2"/>
          </w:tcPr>
          <w:p w14:paraId="4D347292" w14:textId="77777777" w:rsidR="00A11D23" w:rsidRPr="0076393B" w:rsidRDefault="00A11D23" w:rsidP="001075A8">
            <w:pPr>
              <w:jc w:val="center"/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  <w:t>TERADATA - QUARK</w:t>
            </w:r>
          </w:p>
        </w:tc>
      </w:tr>
      <w:tr w:rsidR="00A11D23" w:rsidRPr="0076393B" w14:paraId="1984763B" w14:textId="77777777" w:rsidTr="07F6C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1B72950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Servidor</w:t>
            </w:r>
          </w:p>
        </w:tc>
        <w:tc>
          <w:tcPr>
            <w:tcW w:w="402" w:type="dxa"/>
          </w:tcPr>
          <w:p w14:paraId="6AB890BE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595A915" w14:textId="35DCA6E3" w:rsidR="00A11D23" w:rsidRPr="0076393B" w:rsidRDefault="00A11D23" w:rsidP="07F6C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10.226.</w:t>
            </w:r>
            <w:r w:rsidR="110C6ACC"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4.214</w:t>
            </w:r>
          </w:p>
        </w:tc>
      </w:tr>
      <w:tr w:rsidR="00A11D23" w:rsidRPr="0076393B" w14:paraId="67BDFF1E" w14:textId="77777777" w:rsidTr="07F6C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9B8629E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Usuario</w:t>
            </w:r>
          </w:p>
        </w:tc>
        <w:tc>
          <w:tcPr>
            <w:tcW w:w="402" w:type="dxa"/>
          </w:tcPr>
          <w:p w14:paraId="01AC0F2F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0CF3200" w14:textId="77E739E6" w:rsidR="00A11D23" w:rsidRPr="0076393B" w:rsidRDefault="379E7910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DWC_CARGA</w:t>
            </w:r>
          </w:p>
        </w:tc>
      </w:tr>
      <w:tr w:rsidR="00A11D23" w:rsidRPr="0076393B" w14:paraId="2753001A" w14:textId="77777777" w:rsidTr="07F6C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EF11FED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proofErr w:type="spellStart"/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Password</w:t>
            </w:r>
            <w:proofErr w:type="spellEnd"/>
          </w:p>
        </w:tc>
        <w:tc>
          <w:tcPr>
            <w:tcW w:w="402" w:type="dxa"/>
          </w:tcPr>
          <w:p w14:paraId="0362B4DF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7CC18688" w14:textId="290C733C" w:rsidR="00A11D23" w:rsidRPr="0076393B" w:rsidRDefault="267D6570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***********</w:t>
            </w:r>
          </w:p>
        </w:tc>
      </w:tr>
      <w:tr w:rsidR="00A11D23" w:rsidRPr="0076393B" w14:paraId="2BDDABAD" w14:textId="77777777" w:rsidTr="07F6C5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637A01D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Ruta</w:t>
            </w:r>
          </w:p>
        </w:tc>
        <w:tc>
          <w:tcPr>
            <w:tcW w:w="402" w:type="dxa"/>
          </w:tcPr>
          <w:p w14:paraId="0F065AFF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01DD8FAE" w14:textId="3409C96D" w:rsidR="00A11D23" w:rsidRPr="00CE21E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</w:rPr>
            </w:pPr>
            <w:r w:rsidRPr="00CE21EB">
              <w:rPr>
                <w:rFonts w:ascii="Univers Condensed" w:hAnsi="Univers Condensed"/>
                <w:sz w:val="20"/>
                <w:szCs w:val="20"/>
              </w:rPr>
              <w:t>PE_REG_</w:t>
            </w:r>
            <w:r w:rsidR="00B551A4">
              <w:rPr>
                <w:rFonts w:ascii="Univers Condensed" w:hAnsi="Univers Condensed"/>
                <w:sz w:val="20"/>
                <w:szCs w:val="20"/>
              </w:rPr>
              <w:t>P</w:t>
            </w:r>
            <w:r w:rsidRPr="00CE21EB">
              <w:rPr>
                <w:rFonts w:ascii="Univers Condensed" w:hAnsi="Univers Condensed"/>
                <w:sz w:val="20"/>
                <w:szCs w:val="20"/>
              </w:rPr>
              <w:t>_FG_CONFIG</w:t>
            </w:r>
          </w:p>
        </w:tc>
      </w:tr>
    </w:tbl>
    <w:p w14:paraId="720FDECB" w14:textId="5D61CCB8" w:rsidR="005D0734" w:rsidRPr="00CE21EB" w:rsidRDefault="005D0734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</w:rPr>
      </w:pPr>
    </w:p>
    <w:p w14:paraId="0BF78F34" w14:textId="77777777" w:rsidR="005D0734" w:rsidRPr="00CE21EB" w:rsidRDefault="005D0734">
      <w:pPr>
        <w:rPr>
          <w:rFonts w:ascii="Univers Condensed" w:hAnsi="Univers Condensed" w:cs="Arial"/>
          <w:b/>
          <w:bCs/>
          <w:sz w:val="22"/>
          <w:szCs w:val="22"/>
          <w:u w:val="single"/>
        </w:rPr>
      </w:pPr>
      <w:r w:rsidRPr="00CE21EB">
        <w:rPr>
          <w:rFonts w:ascii="Univers Condensed" w:hAnsi="Univers Condensed" w:cs="Arial"/>
          <w:b/>
          <w:bCs/>
          <w:sz w:val="22"/>
          <w:szCs w:val="22"/>
          <w:u w:val="single"/>
        </w:rPr>
        <w:br w:type="page"/>
      </w:r>
    </w:p>
    <w:p w14:paraId="27D6254D" w14:textId="77777777" w:rsidR="00A11D23" w:rsidRPr="00CE21E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</w:rPr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02"/>
        <w:gridCol w:w="2724"/>
      </w:tblGrid>
      <w:tr w:rsidR="00A11D23" w:rsidRPr="0076393B" w14:paraId="51573E7E" w14:textId="77777777" w:rsidTr="1AC8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  <w:shd w:val="clear" w:color="auto" w:fill="1F497D" w:themeFill="text2"/>
          </w:tcPr>
          <w:p w14:paraId="65E30582" w14:textId="77777777" w:rsidR="00A11D23" w:rsidRPr="0076393B" w:rsidRDefault="00A11D23" w:rsidP="001075A8">
            <w:pPr>
              <w:jc w:val="center"/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  <w:t>NETEZZA - MAKO</w:t>
            </w:r>
          </w:p>
        </w:tc>
      </w:tr>
      <w:tr w:rsidR="00A11D23" w:rsidRPr="0076393B" w14:paraId="6C3D7BDE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B0541B1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Servidor</w:t>
            </w:r>
          </w:p>
        </w:tc>
        <w:tc>
          <w:tcPr>
            <w:tcW w:w="402" w:type="dxa"/>
          </w:tcPr>
          <w:p w14:paraId="33B5D594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61CF6408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b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10.4.35.1</w:t>
            </w:r>
          </w:p>
        </w:tc>
      </w:tr>
      <w:tr w:rsidR="00A11D23" w:rsidRPr="0076393B" w14:paraId="6F2DAF5B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DC5E23F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Usuario</w:t>
            </w:r>
          </w:p>
        </w:tc>
        <w:tc>
          <w:tcPr>
            <w:tcW w:w="402" w:type="dxa"/>
          </w:tcPr>
          <w:p w14:paraId="7B854241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24BC0BB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SMENDOZAG</w:t>
            </w:r>
          </w:p>
        </w:tc>
      </w:tr>
      <w:tr w:rsidR="00A11D23" w:rsidRPr="0076393B" w14:paraId="6AD83A07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6AD25B4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proofErr w:type="spellStart"/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Password</w:t>
            </w:r>
            <w:proofErr w:type="spellEnd"/>
          </w:p>
        </w:tc>
        <w:tc>
          <w:tcPr>
            <w:tcW w:w="402" w:type="dxa"/>
          </w:tcPr>
          <w:p w14:paraId="7B8C36BD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D1CF462" w14:textId="13586473" w:rsidR="00A11D23" w:rsidRPr="0076393B" w:rsidRDefault="12530718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7F6C56A">
              <w:rPr>
                <w:rFonts w:ascii="Univers Condensed" w:hAnsi="Univers Condensed"/>
                <w:sz w:val="20"/>
                <w:szCs w:val="20"/>
                <w:lang w:val="es-PE"/>
              </w:rPr>
              <w:t>********</w:t>
            </w:r>
          </w:p>
        </w:tc>
      </w:tr>
      <w:tr w:rsidR="00A11D23" w:rsidRPr="0076393B" w14:paraId="09D408BA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4370400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Ruta</w:t>
            </w:r>
          </w:p>
        </w:tc>
        <w:tc>
          <w:tcPr>
            <w:tcW w:w="402" w:type="dxa"/>
          </w:tcPr>
          <w:p w14:paraId="4DA12561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3A23C89D" w14:textId="68108EE4" w:rsidR="00A11D23" w:rsidRPr="0076393B" w:rsidRDefault="00B551A4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>
              <w:rPr>
                <w:rFonts w:ascii="Univers Condensed" w:hAnsi="Univers Condensed"/>
                <w:sz w:val="20"/>
                <w:szCs w:val="20"/>
                <w:lang w:val="es-PE"/>
              </w:rPr>
              <w:t>PROD</w:t>
            </w:r>
            <w:r w:rsidR="00A11D23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_REGU_INPUT_DATA</w:t>
            </w:r>
          </w:p>
        </w:tc>
      </w:tr>
    </w:tbl>
    <w:p w14:paraId="265F8B4F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3A7010F8" w14:textId="29CDC4F2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5DAB101C" w14:textId="77777777" w:rsidR="00A11D23" w:rsidRPr="0076393B" w:rsidRDefault="00A11D23" w:rsidP="00A11D23">
      <w:pPr>
        <w:pStyle w:val="Prrafodelista"/>
        <w:autoSpaceDE w:val="0"/>
        <w:autoSpaceDN w:val="0"/>
        <w:adjustRightInd w:val="0"/>
        <w:rPr>
          <w:rFonts w:ascii="Univers Condensed" w:hAnsi="Univers Condensed" w:cs="Arial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Datos de accesos S.O.: </w:t>
      </w:r>
    </w:p>
    <w:p w14:paraId="0695EB60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02"/>
        <w:gridCol w:w="2724"/>
      </w:tblGrid>
      <w:tr w:rsidR="00A11D23" w:rsidRPr="005D63A7" w14:paraId="288C4DD1" w14:textId="77777777" w:rsidTr="496F6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  <w:shd w:val="clear" w:color="auto" w:fill="1F497D" w:themeFill="text2"/>
          </w:tcPr>
          <w:p w14:paraId="40737640" w14:textId="77777777" w:rsidR="00A11D23" w:rsidRPr="0076393B" w:rsidRDefault="00A11D23" w:rsidP="001075A8">
            <w:pPr>
              <w:jc w:val="center"/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  <w:t>LINUX - lnxapvlcmo0003.lnx.gp.inet</w:t>
            </w:r>
          </w:p>
        </w:tc>
      </w:tr>
      <w:tr w:rsidR="00A11D23" w:rsidRPr="0076393B" w14:paraId="5464D434" w14:textId="77777777" w:rsidTr="496F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992193A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Servidor</w:t>
            </w:r>
          </w:p>
        </w:tc>
        <w:tc>
          <w:tcPr>
            <w:tcW w:w="402" w:type="dxa"/>
          </w:tcPr>
          <w:p w14:paraId="64DE98CA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A986B9A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b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10.4.77.90</w:t>
            </w:r>
          </w:p>
        </w:tc>
      </w:tr>
      <w:tr w:rsidR="00A11D23" w:rsidRPr="0076393B" w14:paraId="7AD7A753" w14:textId="77777777" w:rsidTr="496F62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B2D9FE4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Usuario</w:t>
            </w:r>
          </w:p>
        </w:tc>
        <w:tc>
          <w:tcPr>
            <w:tcW w:w="402" w:type="dxa"/>
          </w:tcPr>
          <w:p w14:paraId="605BAEDD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3850479A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usrewa6</w:t>
            </w:r>
          </w:p>
        </w:tc>
      </w:tr>
      <w:tr w:rsidR="00A11D23" w:rsidRPr="0076393B" w14:paraId="714D6EB5" w14:textId="77777777" w:rsidTr="496F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E3B06D3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proofErr w:type="spellStart"/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Password</w:t>
            </w:r>
            <w:proofErr w:type="spellEnd"/>
          </w:p>
        </w:tc>
        <w:tc>
          <w:tcPr>
            <w:tcW w:w="402" w:type="dxa"/>
          </w:tcPr>
          <w:p w14:paraId="7981A73D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7DF9C026" w14:textId="6E848735" w:rsidR="00A11D23" w:rsidRPr="0076393B" w:rsidRDefault="2533E974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496F6265">
              <w:rPr>
                <w:rFonts w:ascii="Univers Condensed" w:hAnsi="Univers Condensed"/>
                <w:sz w:val="20"/>
                <w:szCs w:val="20"/>
                <w:lang w:val="es-PE"/>
              </w:rPr>
              <w:t>********</w:t>
            </w:r>
          </w:p>
        </w:tc>
      </w:tr>
      <w:tr w:rsidR="00A11D23" w:rsidRPr="005D63A7" w14:paraId="089AE631" w14:textId="77777777" w:rsidTr="496F62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29D0E2A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Ruta</w:t>
            </w:r>
          </w:p>
        </w:tc>
        <w:tc>
          <w:tcPr>
            <w:tcW w:w="402" w:type="dxa"/>
          </w:tcPr>
          <w:p w14:paraId="1E353734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7A93867A" w14:textId="48858768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/</w:t>
            </w:r>
            <w:r w:rsidR="00C42632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datos5/FG_REG_</w:t>
            </w:r>
            <w:r w:rsidR="00B551A4">
              <w:rPr>
                <w:rFonts w:ascii="Univers Condensed" w:hAnsi="Univers Condensed"/>
                <w:sz w:val="20"/>
                <w:szCs w:val="20"/>
                <w:lang w:val="es-PE"/>
              </w:rPr>
              <w:t>PROD</w:t>
            </w:r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/</w:t>
            </w:r>
            <w:proofErr w:type="spellStart"/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Shells</w:t>
            </w:r>
            <w:proofErr w:type="spellEnd"/>
          </w:p>
        </w:tc>
      </w:tr>
    </w:tbl>
    <w:p w14:paraId="41692A90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05406331" w14:textId="08022539" w:rsidR="00A11D23" w:rsidRPr="0076393B" w:rsidRDefault="24F4E1C6" w:rsidP="1AC87A3B">
      <w:pPr>
        <w:pStyle w:val="Ttulo4"/>
        <w:numPr>
          <w:ilvl w:val="3"/>
          <w:numId w:val="8"/>
        </w:numPr>
        <w:rPr>
          <w:rFonts w:ascii="Univers Condensed" w:hAnsi="Univers Condensed"/>
          <w:b/>
          <w:bCs/>
          <w:i w:val="0"/>
          <w:color w:val="C00000"/>
          <w:lang w:val="es-PE"/>
        </w:rPr>
      </w:pPr>
      <w:bookmarkStart w:id="20" w:name="_Toc139975576"/>
      <w:r w:rsidRPr="1AC87A3B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Agregados </w:t>
      </w:r>
      <w:r w:rsidR="3C7DF010" w:rsidRPr="1AC87A3B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de la Planta </w:t>
      </w:r>
      <w:proofErr w:type="spellStart"/>
      <w:r w:rsidR="3C7DF010" w:rsidRPr="1AC87A3B">
        <w:rPr>
          <w:rFonts w:ascii="Univers Condensed" w:hAnsi="Univers Condensed"/>
          <w:b/>
          <w:bCs/>
          <w:i w:val="0"/>
          <w:color w:val="C00000"/>
          <w:lang w:val="es-PE"/>
        </w:rPr>
        <w:t>Churn</w:t>
      </w:r>
      <w:proofErr w:type="spellEnd"/>
      <w:r w:rsidR="3C7DF010" w:rsidRPr="1AC87A3B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 Fija</w:t>
      </w:r>
      <w:bookmarkEnd w:id="20"/>
      <w:r w:rsidR="00032D99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 y Planta MTC</w:t>
      </w:r>
    </w:p>
    <w:p w14:paraId="7EA53747" w14:textId="77777777" w:rsidR="008930D7" w:rsidRPr="0076393B" w:rsidRDefault="008930D7" w:rsidP="00F9568D">
      <w:pPr>
        <w:pStyle w:val="Prrafodelista"/>
        <w:autoSpaceDE w:val="0"/>
        <w:autoSpaceDN w:val="0"/>
        <w:adjustRightInd w:val="0"/>
        <w:ind w:left="1429"/>
        <w:jc w:val="center"/>
        <w:rPr>
          <w:rFonts w:ascii="Univers Condensed" w:hAnsi="Univers Condensed"/>
          <w:sz w:val="22"/>
          <w:szCs w:val="22"/>
          <w:lang w:val="es-PE"/>
        </w:rPr>
      </w:pPr>
    </w:p>
    <w:p w14:paraId="27ADBA29" w14:textId="539C5CA7" w:rsidR="00A11D23" w:rsidRPr="0076393B" w:rsidRDefault="00A11D23" w:rsidP="00507EAA">
      <w:pPr>
        <w:pStyle w:val="Textonotapie"/>
        <w:numPr>
          <w:ilvl w:val="0"/>
          <w:numId w:val="7"/>
        </w:numPr>
        <w:ind w:left="1069"/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Registro Módulo </w:t>
      </w:r>
      <w:r w:rsidR="74BC3EDD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de Procedimiento </w:t>
      </w:r>
      <w:r w:rsidR="38ED59A1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A</w:t>
      </w:r>
      <w:r w:rsidR="74BC3EDD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lmacenado en T</w:t>
      </w:r>
      <w:r w:rsidR="6E69D40F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DT</w:t>
      </w: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:</w:t>
      </w:r>
    </w:p>
    <w:p w14:paraId="4ECB8964" w14:textId="77777777" w:rsidR="00A11D23" w:rsidRPr="0076393B" w:rsidRDefault="00A11D23" w:rsidP="00F9568D">
      <w:pPr>
        <w:pStyle w:val="Textonotapie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71629AA4" w14:textId="583B0F86" w:rsidR="00A11D23" w:rsidRPr="0076393B" w:rsidRDefault="00A11D23" w:rsidP="00507EAA">
      <w:pPr>
        <w:pStyle w:val="Textonotapie"/>
        <w:numPr>
          <w:ilvl w:val="0"/>
          <w:numId w:val="9"/>
        </w:numPr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6ED37332" w14:textId="77777777" w:rsidR="00A11D23" w:rsidRPr="0076393B" w:rsidRDefault="00A11D23" w:rsidP="00F9568D">
      <w:pPr>
        <w:pStyle w:val="Textonotapie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40F73B7A" w14:textId="77777777" w:rsidR="00A11D23" w:rsidRPr="0076393B" w:rsidRDefault="00A11D23" w:rsidP="00F9568D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007639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007639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67B189F7" w14:textId="77777777" w:rsidR="00A11D23" w:rsidRPr="0076393B" w:rsidRDefault="00A11D23" w:rsidP="00F9568D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2106AFFC" w14:textId="35FB06E1" w:rsidR="00A11D23" w:rsidRPr="0076393B" w:rsidRDefault="00A11D23" w:rsidP="00F9568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</w:t>
      </w:r>
      <w:r w:rsidR="00C42632" w:rsidRPr="1AC87A3B">
        <w:rPr>
          <w:rFonts w:ascii="Univers Condensed" w:hAnsi="Univers Condensed"/>
          <w:sz w:val="22"/>
          <w:szCs w:val="22"/>
          <w:lang w:val="es-PE"/>
        </w:rPr>
        <w:t>datos5/FG_REG_</w:t>
      </w:r>
      <w:r w:rsidR="003633E4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189A1590" w14:textId="67C097AC" w:rsidR="00A11D23" w:rsidRPr="003E3802" w:rsidRDefault="00216BA5" w:rsidP="003633E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Univers Condensed" w:hAnsi="Univers Condensed"/>
          <w:lang w:val="en-US"/>
        </w:rPr>
      </w:pPr>
      <w:r w:rsidRPr="07F6C56A">
        <w:rPr>
          <w:rFonts w:ascii="Univers Condensed" w:hAnsi="Univers Condensed"/>
          <w:sz w:val="22"/>
          <w:szCs w:val="22"/>
          <w:lang w:val="en-US"/>
        </w:rPr>
        <w:t xml:space="preserve">python </w:t>
      </w:r>
      <w:r w:rsidR="43929693" w:rsidRPr="07F6C56A">
        <w:rPr>
          <w:rFonts w:ascii="Univers Condensed" w:hAnsi="Univers Condensed"/>
          <w:sz w:val="22"/>
          <w:szCs w:val="22"/>
          <w:lang w:val="en-US"/>
        </w:rPr>
        <w:t>Frame_LoadSP.py</w:t>
      </w:r>
      <w:r w:rsidR="7BDBF257" w:rsidRPr="07F6C56A">
        <w:rPr>
          <w:rFonts w:ascii="Univers Condensed" w:hAnsi="Univers Condensed"/>
          <w:sz w:val="22"/>
          <w:szCs w:val="22"/>
          <w:lang w:val="en-US"/>
        </w:rPr>
        <w:t xml:space="preserve"> </w:t>
      </w:r>
      <w:r w:rsidR="7BDBF257" w:rsidRPr="07F6C56A">
        <w:rPr>
          <w:rFonts w:ascii="Univers Condensed" w:hAnsi="Univers Condensed"/>
          <w:color w:val="C00000"/>
          <w:sz w:val="22"/>
          <w:szCs w:val="22"/>
          <w:lang w:val="en-US"/>
        </w:rPr>
        <w:t>SPTdt_PLTCHRNFJ.xlsx</w:t>
      </w:r>
    </w:p>
    <w:p w14:paraId="02705592" w14:textId="0DA05969" w:rsidR="003E3802" w:rsidRPr="003E3802" w:rsidRDefault="003E3802" w:rsidP="003633E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Univers Condensed" w:hAnsi="Univers Condensed"/>
          <w:lang w:val="en-US"/>
        </w:rPr>
      </w:pPr>
      <w:r w:rsidRPr="07F6C56A">
        <w:rPr>
          <w:rFonts w:ascii="Univers Condensed" w:hAnsi="Univers Condensed"/>
          <w:sz w:val="22"/>
          <w:szCs w:val="22"/>
          <w:lang w:val="en-US"/>
        </w:rPr>
        <w:t xml:space="preserve">python Frame_LoadSP.py </w:t>
      </w:r>
      <w:r w:rsidR="00482A8F" w:rsidRPr="00482A8F">
        <w:rPr>
          <w:rFonts w:ascii="Univers Condensed" w:hAnsi="Univers Condensed"/>
          <w:color w:val="C00000"/>
          <w:sz w:val="22"/>
          <w:szCs w:val="22"/>
          <w:lang w:val="en-US"/>
        </w:rPr>
        <w:t>SPTdt_PLTMTC.xlsx</w:t>
      </w:r>
    </w:p>
    <w:p w14:paraId="51A958AE" w14:textId="77777777" w:rsidR="001C7905" w:rsidRPr="00CE21EB" w:rsidRDefault="001C7905" w:rsidP="00D27FA7">
      <w:pPr>
        <w:ind w:left="1416"/>
        <w:rPr>
          <w:rFonts w:ascii="Univers Condensed" w:hAnsi="Univers Condensed"/>
          <w:b/>
          <w:bCs/>
          <w:sz w:val="22"/>
          <w:szCs w:val="22"/>
          <w:u w:val="single"/>
        </w:rPr>
      </w:pPr>
    </w:p>
    <w:p w14:paraId="2FDE5CF2" w14:textId="7998439E" w:rsidR="00A11D23" w:rsidRPr="0076393B" w:rsidRDefault="00A11D23" w:rsidP="00507EAA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 Log Linux:</w:t>
      </w:r>
    </w:p>
    <w:p w14:paraId="00A0766D" w14:textId="77777777" w:rsidR="00A11D23" w:rsidRPr="0076393B" w:rsidRDefault="00A11D23" w:rsidP="00F9568D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b/>
          <w:bCs/>
          <w:u w:val="single"/>
          <w:lang w:val="es-PE"/>
        </w:rPr>
        <w:br/>
      </w:r>
      <w:r w:rsidRPr="007639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26EBE427" w14:textId="34260E1F" w:rsidR="00A11D23" w:rsidRDefault="00A11D23" w:rsidP="00482A8F">
      <w:pPr>
        <w:pStyle w:val="Prrafodelista"/>
        <w:autoSpaceDE w:val="0"/>
        <w:autoSpaceDN w:val="0"/>
        <w:adjustRightInd w:val="0"/>
        <w:ind w:left="1276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r w:rsidR="00C42632" w:rsidRPr="1AC87A3B">
        <w:rPr>
          <w:rFonts w:ascii="Univers Condensed" w:hAnsi="Univers Condensed"/>
          <w:sz w:val="22"/>
          <w:szCs w:val="22"/>
          <w:lang w:val="es-PE"/>
        </w:rPr>
        <w:t>datos5/FG_REG_</w:t>
      </w:r>
      <w:r w:rsidR="003633E4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</w:t>
      </w:r>
      <w:r w:rsidR="58EA2420" w:rsidRPr="1AC87A3B">
        <w:rPr>
          <w:rFonts w:ascii="Univers Condensed" w:hAnsi="Univers Condensed"/>
          <w:sz w:val="22"/>
          <w:szCs w:val="22"/>
          <w:lang w:val="es-PE"/>
        </w:rPr>
        <w:t>SPTdt_PLTCHRNFJ</w:t>
      </w:r>
      <w:r w:rsidR="001A1C28"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650AEBF0" w14:textId="73B64FF3" w:rsidR="00482A8F" w:rsidRPr="00482A8F" w:rsidRDefault="00482A8F" w:rsidP="00482A8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/datos5/FG_REG_</w:t>
      </w:r>
      <w:r w:rsidR="003633E4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/Logs/SPTdt_PLT</w:t>
      </w:r>
      <w:r w:rsidR="00CA58B9">
        <w:rPr>
          <w:rFonts w:ascii="Univers Condensed" w:hAnsi="Univers Condensed"/>
          <w:sz w:val="22"/>
          <w:szCs w:val="22"/>
          <w:lang w:val="es-PE"/>
        </w:rPr>
        <w:t>MTC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361A23CE" w14:textId="694F1A95" w:rsidR="00902B9A" w:rsidRPr="00482A8F" w:rsidRDefault="1D0AF9F9" w:rsidP="00482A8F">
      <w:pPr>
        <w:pStyle w:val="Prrafodelista"/>
        <w:ind w:left="709"/>
      </w:pPr>
      <w:r>
        <w:rPr>
          <w:noProof/>
        </w:rPr>
        <w:drawing>
          <wp:inline distT="0" distB="0" distL="0" distR="0" wp14:anchorId="0F2643D2" wp14:editId="6CDB2782">
            <wp:extent cx="5400000" cy="2147346"/>
            <wp:effectExtent l="0" t="0" r="0" b="0"/>
            <wp:docPr id="1977505310" name="Imagen 197750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279" w14:textId="2DC2A788" w:rsidR="00A11D23" w:rsidRPr="0076393B" w:rsidRDefault="00A11D23" w:rsidP="1AC87A3B">
      <w:pPr>
        <w:pStyle w:val="Prrafodelista"/>
        <w:autoSpaceDE w:val="0"/>
        <w:autoSpaceDN w:val="0"/>
        <w:adjustRightInd w:val="0"/>
        <w:rPr>
          <w:rFonts w:ascii="Univers Condensed" w:hAnsi="Univers Condensed"/>
          <w:sz w:val="22"/>
          <w:szCs w:val="22"/>
          <w:lang w:val="es-PE"/>
        </w:rPr>
      </w:pPr>
    </w:p>
    <w:p w14:paraId="00E7866D" w14:textId="739CC751" w:rsidR="00A11D23" w:rsidRPr="0076393B" w:rsidRDefault="00A11D23" w:rsidP="00507EAA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1637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</w:t>
      </w:r>
      <w:r w:rsidR="00F9568D"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Log</w:t>
      </w:r>
      <w:r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BD:</w:t>
      </w:r>
    </w:p>
    <w:p w14:paraId="6A9F79E6" w14:textId="5BD15701" w:rsidR="003A1023" w:rsidRDefault="003A1023" w:rsidP="00F9568D">
      <w:pPr>
        <w:pStyle w:val="Prrafodelista"/>
        <w:autoSpaceDE w:val="0"/>
        <w:autoSpaceDN w:val="0"/>
        <w:adjustRightInd w:val="0"/>
        <w:ind w:left="92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2CF55D53" w14:textId="382187E9" w:rsidR="003A1023" w:rsidRPr="007073F5" w:rsidRDefault="003A1023" w:rsidP="003A1023">
      <w:pPr>
        <w:pStyle w:val="HTMLconformatoprevio"/>
        <w:ind w:left="1172"/>
        <w:rPr>
          <w:rFonts w:ascii="Univers Condensed" w:hAnsi="Univers Condensed"/>
          <w:color w:val="008000"/>
          <w:sz w:val="18"/>
          <w:szCs w:val="18"/>
          <w:lang w:val="en-US"/>
        </w:rPr>
      </w:pPr>
      <w:r w:rsidRPr="1AC87A3B">
        <w:rPr>
          <w:rFonts w:ascii="Univers Condensed" w:hAnsi="Univers Condensed"/>
          <w:color w:val="008000"/>
          <w:sz w:val="18"/>
          <w:szCs w:val="18"/>
          <w:lang w:val="en-US"/>
        </w:rPr>
        <w:lastRenderedPageBreak/>
        <w:t>--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  <w:lang w:val="en-US"/>
        </w:rPr>
        <w:t>Validación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  <w:lang w:val="en-US"/>
        </w:rPr>
        <w:t xml:space="preserve"> Config. </w:t>
      </w:r>
      <w:r w:rsidR="78610972" w:rsidRPr="1AC87A3B">
        <w:rPr>
          <w:rFonts w:ascii="Univers Condensed" w:hAnsi="Univers Condensed"/>
          <w:color w:val="008000"/>
          <w:sz w:val="18"/>
          <w:szCs w:val="18"/>
          <w:lang w:val="en-US"/>
        </w:rPr>
        <w:t>SP</w:t>
      </w:r>
    </w:p>
    <w:p w14:paraId="5A8AEAB2" w14:textId="39A4924D" w:rsidR="003A1023" w:rsidRPr="0042070B" w:rsidRDefault="0CCB9583" w:rsidP="1AC87A3B">
      <w:pPr>
        <w:pStyle w:val="HTMLconformatoprevio"/>
        <w:autoSpaceDE w:val="0"/>
        <w:autoSpaceDN w:val="0"/>
        <w:adjustRightInd w:val="0"/>
        <w:ind w:left="1172"/>
        <w:rPr>
          <w:rFonts w:ascii="Univers Condensed" w:eastAsia="Univers Condensed" w:hAnsi="Univers Condensed" w:cs="Univers Condensed"/>
          <w:b/>
          <w:bCs/>
          <w:color w:val="FF0000"/>
          <w:lang w:val="en-US"/>
        </w:rPr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lang w:val="en-US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lang w:val="en-US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lang w:val="en-US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PE_REG_</w:t>
      </w:r>
      <w:r w:rsidR="003633E4">
        <w:rPr>
          <w:rFonts w:ascii="Univers Condensed" w:eastAsia="Univers Condensed" w:hAnsi="Univers Condensed" w:cs="Univers Condensed"/>
          <w:color w:val="800000"/>
          <w:lang w:val="en-US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TB_STOREPROCEDURE</w:t>
      </w:r>
      <w:r w:rsidR="00A741B1" w:rsidRPr="00280928">
        <w:rPr>
          <w:lang w:val="en-US"/>
        </w:rPr>
        <w:br/>
      </w:r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CodigoSP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lang w:val="en-US"/>
        </w:rPr>
        <w:t>in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(</w:t>
      </w:r>
      <w:r w:rsidRPr="1AC87A3B">
        <w:rPr>
          <w:rFonts w:ascii="Univers Condensed" w:eastAsia="Univers Condensed" w:hAnsi="Univers Condensed" w:cs="Univers Condensed"/>
          <w:color w:val="FF00FF"/>
          <w:lang w:val="en-US"/>
        </w:rPr>
        <w:t>'SPREGPLTCHRNFJ'</w:t>
      </w:r>
      <w:r w:rsidR="00280928">
        <w:rPr>
          <w:rFonts w:ascii="Univers Condensed" w:eastAsia="Univers Condensed" w:hAnsi="Univers Condensed" w:cs="Univers Condensed"/>
          <w:color w:val="FF00FF"/>
          <w:lang w:val="en-US"/>
        </w:rPr>
        <w:t>,’</w:t>
      </w:r>
      <w:r w:rsidR="00280928" w:rsidRPr="00280928">
        <w:rPr>
          <w:lang w:val="en-US"/>
        </w:rPr>
        <w:t xml:space="preserve"> </w:t>
      </w:r>
      <w:r w:rsidR="00280928" w:rsidRPr="00280928">
        <w:rPr>
          <w:rFonts w:ascii="Univers Condensed" w:eastAsia="Univers Condensed" w:hAnsi="Univers Condensed" w:cs="Univers Condensed"/>
          <w:color w:val="FF00FF"/>
          <w:lang w:val="en-US"/>
        </w:rPr>
        <w:t>SPREGPLTMTC</w:t>
      </w:r>
      <w:r w:rsidR="00280928">
        <w:rPr>
          <w:rFonts w:ascii="Univers Condensed" w:eastAsia="Univers Condensed" w:hAnsi="Univers Condensed" w:cs="Univers Condensed"/>
          <w:color w:val="FF00FF"/>
          <w:lang w:val="en-US"/>
        </w:rPr>
        <w:t>’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)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lang w:val="en-US"/>
        </w:rPr>
        <w:t>and</w:t>
      </w:r>
      <w:r w:rsidRPr="1AC87A3B">
        <w:rPr>
          <w:rFonts w:ascii="Univers Condensed" w:eastAsia="Univers Condensed" w:hAnsi="Univers Condensed" w:cs="Univers Condensed"/>
          <w:color w:val="000000" w:themeColor="text1"/>
          <w:lang w:val="en-US"/>
        </w:rPr>
        <w:t xml:space="preserve"> </w:t>
      </w:r>
      <w:proofErr w:type="spellStart"/>
      <w:r w:rsidRPr="1AC87A3B">
        <w:rPr>
          <w:rFonts w:ascii="Univers Condensed" w:eastAsia="Univers Condensed" w:hAnsi="Univers Condensed" w:cs="Univers Condensed"/>
          <w:color w:val="800000"/>
          <w:lang w:val="en-US"/>
        </w:rPr>
        <w:t>EstadoSP</w:t>
      </w:r>
      <w:proofErr w:type="spellEnd"/>
      <w:r w:rsidRPr="1AC87A3B">
        <w:rPr>
          <w:rFonts w:ascii="Univers Condensed" w:eastAsia="Univers Condensed" w:hAnsi="Univers Condensed" w:cs="Univers Condensed"/>
          <w:color w:val="808080" w:themeColor="background1" w:themeShade="80"/>
          <w:lang w:val="en-US"/>
        </w:rPr>
        <w:t>=</w:t>
      </w:r>
      <w:proofErr w:type="gramStart"/>
      <w:r w:rsidRPr="1AC87A3B">
        <w:rPr>
          <w:rFonts w:ascii="Univers Condensed" w:eastAsia="Univers Condensed" w:hAnsi="Univers Condensed" w:cs="Univers Condensed"/>
          <w:color w:val="FF00FF"/>
          <w:lang w:val="en-US"/>
        </w:rPr>
        <w:t>1</w:t>
      </w:r>
      <w:r w:rsidRPr="1AC87A3B">
        <w:rPr>
          <w:rFonts w:ascii="Univers Condensed" w:eastAsia="Univers Condensed" w:hAnsi="Univers Condensed" w:cs="Univers Condensed"/>
          <w:b/>
          <w:bCs/>
          <w:color w:val="FF0000"/>
          <w:lang w:val="en-US"/>
        </w:rPr>
        <w:t>;</w:t>
      </w:r>
      <w:proofErr w:type="gramEnd"/>
    </w:p>
    <w:p w14:paraId="0929C28D" w14:textId="74F1931C" w:rsidR="003A1023" w:rsidRPr="0042070B" w:rsidRDefault="003A1023" w:rsidP="1AC87A3B">
      <w:pPr>
        <w:pStyle w:val="HTMLconformatoprevio"/>
        <w:autoSpaceDE w:val="0"/>
        <w:autoSpaceDN w:val="0"/>
        <w:adjustRightInd w:val="0"/>
        <w:ind w:left="1172"/>
        <w:rPr>
          <w:rFonts w:ascii="Univers Condensed" w:hAnsi="Univers Condensed"/>
          <w:b/>
          <w:bCs/>
          <w:color w:val="FF0000"/>
          <w:sz w:val="18"/>
          <w:szCs w:val="18"/>
          <w:lang w:val="en-US"/>
        </w:rPr>
      </w:pPr>
    </w:p>
    <w:p w14:paraId="3D7E2F9D" w14:textId="72A595C6" w:rsidR="003A1023" w:rsidRDefault="00280928" w:rsidP="1AC87A3B">
      <w:pPr>
        <w:pStyle w:val="HTMLconformatoprevio"/>
        <w:autoSpaceDE w:val="0"/>
        <w:autoSpaceDN w:val="0"/>
        <w:adjustRightInd w:val="0"/>
        <w:ind w:left="1172"/>
      </w:pPr>
      <w:r w:rsidRPr="00280928">
        <w:drawing>
          <wp:anchor distT="0" distB="0" distL="114300" distR="114300" simplePos="0" relativeHeight="251653120" behindDoc="0" locked="0" layoutInCell="1" allowOverlap="1" wp14:anchorId="31C63D93" wp14:editId="3D84DE71">
            <wp:simplePos x="0" y="0"/>
            <wp:positionH relativeFrom="column">
              <wp:posOffset>706755</wp:posOffset>
            </wp:positionH>
            <wp:positionV relativeFrom="paragraph">
              <wp:posOffset>975360</wp:posOffset>
            </wp:positionV>
            <wp:extent cx="5067300" cy="422910"/>
            <wp:effectExtent l="0" t="0" r="0" b="0"/>
            <wp:wrapTopAndBottom/>
            <wp:docPr id="2780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2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C476361">
        <w:rPr>
          <w:noProof/>
        </w:rPr>
        <w:drawing>
          <wp:inline distT="0" distB="0" distL="0" distR="0" wp14:anchorId="4B902F2A" wp14:editId="1063A924">
            <wp:extent cx="4969614" cy="890389"/>
            <wp:effectExtent l="0" t="0" r="0" b="0"/>
            <wp:docPr id="1637602177" name="Imagen 163760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14" cy="8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318D" w14:textId="76B373BB" w:rsidR="00280928" w:rsidRPr="0042070B" w:rsidRDefault="00280928" w:rsidP="1AC87A3B">
      <w:pPr>
        <w:pStyle w:val="HTMLconformatoprevio"/>
        <w:autoSpaceDE w:val="0"/>
        <w:autoSpaceDN w:val="0"/>
        <w:adjustRightInd w:val="0"/>
        <w:ind w:left="1172"/>
      </w:pPr>
    </w:p>
    <w:p w14:paraId="20D6BD1F" w14:textId="6B194566" w:rsidR="00AD1F2C" w:rsidRPr="00CE21EB" w:rsidRDefault="00AD1F2C" w:rsidP="00AD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134"/>
        <w:rPr>
          <w:rFonts w:ascii="Univers Condensed" w:hAnsi="Univers Condensed" w:cs="Courier New"/>
          <w:sz w:val="20"/>
          <w:szCs w:val="20"/>
          <w:lang w:eastAsia="es-PE"/>
        </w:rPr>
      </w:pPr>
    </w:p>
    <w:p w14:paraId="49DAEC77" w14:textId="3835A7EC" w:rsidR="00D319CF" w:rsidRPr="0076393B" w:rsidRDefault="00D319CF" w:rsidP="00D319CF">
      <w:pPr>
        <w:pStyle w:val="Textonotapie"/>
        <w:numPr>
          <w:ilvl w:val="0"/>
          <w:numId w:val="7"/>
        </w:numPr>
        <w:ind w:left="1069"/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Registro Módulo </w:t>
      </w:r>
      <w:r w:rsidR="622B5FB0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Extractor</w:t>
      </w: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:</w:t>
      </w:r>
    </w:p>
    <w:p w14:paraId="6EAE7183" w14:textId="77777777" w:rsidR="00D319CF" w:rsidRPr="0076393B" w:rsidRDefault="00D319CF" w:rsidP="00D319CF">
      <w:pPr>
        <w:pStyle w:val="Textonotapie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35459817" w14:textId="77777777" w:rsidR="00D319CF" w:rsidRPr="0076393B" w:rsidRDefault="00D319CF" w:rsidP="00D319CF">
      <w:pPr>
        <w:pStyle w:val="Textonotapie"/>
        <w:numPr>
          <w:ilvl w:val="0"/>
          <w:numId w:val="9"/>
        </w:numPr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49E87A9A" w14:textId="77777777" w:rsidR="00D319CF" w:rsidRPr="0076393B" w:rsidRDefault="00D319CF" w:rsidP="00D319CF">
      <w:pPr>
        <w:pStyle w:val="Textonotapie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76B45463" w14:textId="77777777" w:rsidR="00D319CF" w:rsidRPr="0076393B" w:rsidRDefault="00D319CF" w:rsidP="00D319CF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007639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007639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7F165020" w14:textId="77777777" w:rsidR="00D319CF" w:rsidRPr="0076393B" w:rsidRDefault="00D319CF" w:rsidP="00D319CF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160CC6B3" w14:textId="3578B4EE" w:rsidR="00D319CF" w:rsidRPr="0076393B" w:rsidRDefault="00D319CF" w:rsidP="00D319C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/datos5/FG_REG_</w:t>
      </w:r>
      <w:r w:rsidR="003633E4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032F8A3C" w14:textId="6472B9BB" w:rsidR="00D319CF" w:rsidRPr="00010889" w:rsidRDefault="4A1D9C86" w:rsidP="003633E4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Univers Condensed" w:hAnsi="Univers Condensed"/>
          <w:lang w:val="en-US"/>
        </w:rPr>
      </w:pPr>
      <w:r w:rsidRPr="1AC87A3B">
        <w:rPr>
          <w:rFonts w:ascii="Univers Condensed" w:hAnsi="Univers Condensed"/>
          <w:sz w:val="22"/>
          <w:szCs w:val="22"/>
          <w:lang w:val="en-US"/>
        </w:rPr>
        <w:t>python Frame_Load_Extract.py</w:t>
      </w:r>
      <w:r w:rsidR="00D319CF" w:rsidRPr="1AC87A3B">
        <w:rPr>
          <w:rFonts w:ascii="Univers Condensed" w:hAnsi="Univers Condensed"/>
          <w:sz w:val="22"/>
          <w:szCs w:val="22"/>
          <w:lang w:val="en-US"/>
        </w:rPr>
        <w:t xml:space="preserve"> </w:t>
      </w:r>
      <w:r w:rsidR="36043F98" w:rsidRPr="1AC87A3B">
        <w:rPr>
          <w:rFonts w:ascii="Univers Condensed" w:hAnsi="Univers Condensed"/>
          <w:color w:val="C00000"/>
          <w:sz w:val="22"/>
          <w:szCs w:val="22"/>
          <w:lang w:val="en-US"/>
        </w:rPr>
        <w:t>EXTDT_PLT_CHRN_FJ.xlsx</w:t>
      </w:r>
      <w:r w:rsidR="00D319CF" w:rsidRPr="1AC87A3B">
        <w:rPr>
          <w:rFonts w:ascii="Univers Condensed" w:hAnsi="Univers Condensed"/>
          <w:color w:val="C00000"/>
          <w:sz w:val="22"/>
          <w:szCs w:val="22"/>
          <w:lang w:val="en-US"/>
        </w:rPr>
        <w:t xml:space="preserve"> </w:t>
      </w:r>
    </w:p>
    <w:p w14:paraId="2E8865D0" w14:textId="3504C8F7" w:rsidR="00010889" w:rsidRPr="00515001" w:rsidRDefault="003633E4" w:rsidP="0051500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Univers Condensed" w:hAnsi="Univers Condensed"/>
          <w:lang w:val="en-US"/>
        </w:rPr>
      </w:pPr>
      <w:r w:rsidRPr="1AC87A3B">
        <w:rPr>
          <w:rFonts w:ascii="Univers Condensed" w:hAnsi="Univers Condensed"/>
          <w:sz w:val="22"/>
          <w:szCs w:val="22"/>
          <w:lang w:val="en-US"/>
        </w:rPr>
        <w:t xml:space="preserve">python Frame_Load_Extract.py </w:t>
      </w:r>
      <w:r w:rsidR="00515001" w:rsidRPr="00515001">
        <w:rPr>
          <w:rFonts w:ascii="Univers Condensed" w:hAnsi="Univers Condensed"/>
          <w:color w:val="C00000"/>
          <w:sz w:val="22"/>
          <w:szCs w:val="22"/>
          <w:lang w:val="en-US"/>
        </w:rPr>
        <w:t>EXTDT_PLT_MTC.xlsx</w:t>
      </w:r>
    </w:p>
    <w:p w14:paraId="51D6E508" w14:textId="77777777" w:rsidR="00D319CF" w:rsidRPr="00CE21EB" w:rsidRDefault="00D319CF" w:rsidP="00D319CF">
      <w:pPr>
        <w:ind w:left="349"/>
        <w:rPr>
          <w:rFonts w:ascii="Univers Condensed" w:hAnsi="Univers Condensed"/>
          <w:b/>
          <w:bCs/>
          <w:sz w:val="22"/>
          <w:szCs w:val="22"/>
          <w:u w:val="single"/>
        </w:rPr>
      </w:pPr>
    </w:p>
    <w:p w14:paraId="3C1D3774" w14:textId="77777777" w:rsidR="00D319CF" w:rsidRPr="0076393B" w:rsidRDefault="00D319CF" w:rsidP="00D319CF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 Log Linux:</w:t>
      </w:r>
    </w:p>
    <w:p w14:paraId="47E53BED" w14:textId="77777777" w:rsidR="00D319CF" w:rsidRPr="0076393B" w:rsidRDefault="00D319CF" w:rsidP="00D319C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b/>
          <w:bCs/>
          <w:u w:val="single"/>
          <w:lang w:val="es-PE"/>
        </w:rPr>
        <w:br/>
      </w:r>
      <w:r w:rsidRPr="007639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4038C452" w14:textId="7BB5AD4B" w:rsidR="00D319CF" w:rsidRDefault="00D319CF" w:rsidP="00D319C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/datos5/FG_REG_</w:t>
      </w:r>
      <w:r w:rsidR="00515001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</w:t>
      </w:r>
      <w:r w:rsidR="09977D2A" w:rsidRPr="1AC87A3B">
        <w:rPr>
          <w:rFonts w:ascii="Univers Condensed" w:hAnsi="Univers Condensed"/>
          <w:sz w:val="22"/>
          <w:szCs w:val="22"/>
          <w:lang w:val="es-PE"/>
        </w:rPr>
        <w:t>EXTDT_PLT_CHRN_FJ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3E25CB6E" w14:textId="2649E676" w:rsidR="00A7608E" w:rsidRDefault="00A7608E" w:rsidP="00A7608E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/datos5/FG_REG_</w:t>
      </w:r>
      <w:r w:rsidR="00515001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/Logs/EXTDT_PLT_</w:t>
      </w:r>
      <w:r>
        <w:rPr>
          <w:rFonts w:ascii="Univers Condensed" w:hAnsi="Univers Condensed"/>
          <w:sz w:val="22"/>
          <w:szCs w:val="22"/>
          <w:lang w:val="es-PE"/>
        </w:rPr>
        <w:t>MTC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14453598" w14:textId="77777777" w:rsidR="00A7608E" w:rsidRDefault="00A7608E" w:rsidP="00D319C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</w:p>
    <w:p w14:paraId="25ECB4F9" w14:textId="7E6C8190" w:rsidR="00D319CF" w:rsidRPr="00B641EE" w:rsidRDefault="75463506" w:rsidP="1AC87A3B">
      <w:pPr>
        <w:pStyle w:val="Prrafodelista"/>
        <w:autoSpaceDE w:val="0"/>
        <w:autoSpaceDN w:val="0"/>
        <w:adjustRightInd w:val="0"/>
        <w:ind w:left="1417"/>
      </w:pPr>
      <w:r>
        <w:rPr>
          <w:noProof/>
        </w:rPr>
        <w:drawing>
          <wp:inline distT="0" distB="0" distL="0" distR="0" wp14:anchorId="782D698A" wp14:editId="3F444F79">
            <wp:extent cx="5238750" cy="1670392"/>
            <wp:effectExtent l="0" t="0" r="0" b="0"/>
            <wp:docPr id="1122491889" name="Imagen 112249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F34" w14:textId="77777777" w:rsidR="00D319CF" w:rsidRPr="0076393B" w:rsidRDefault="00D319CF" w:rsidP="00D319CF">
      <w:pPr>
        <w:pStyle w:val="Prrafodelista"/>
        <w:autoSpaceDE w:val="0"/>
        <w:autoSpaceDN w:val="0"/>
        <w:adjustRightInd w:val="0"/>
        <w:ind w:left="106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3DA1E0F4" w14:textId="77777777" w:rsidR="00D319CF" w:rsidRPr="0076393B" w:rsidRDefault="00D319CF" w:rsidP="00D319CF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1637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 Log BD:</w:t>
      </w:r>
    </w:p>
    <w:p w14:paraId="063FB9ED" w14:textId="77777777" w:rsidR="00D319CF" w:rsidRPr="0076393B" w:rsidRDefault="00D319CF" w:rsidP="00D319CF">
      <w:pPr>
        <w:pStyle w:val="Prrafodelista"/>
        <w:autoSpaceDE w:val="0"/>
        <w:autoSpaceDN w:val="0"/>
        <w:adjustRightInd w:val="0"/>
        <w:ind w:left="92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49321FE8" w14:textId="36F1F09A" w:rsidR="00D319CF" w:rsidRPr="00736DF9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hAnsi="Univers Condensed"/>
          <w:color w:val="008000"/>
          <w:sz w:val="18"/>
          <w:szCs w:val="18"/>
        </w:rPr>
      </w:pPr>
      <w:r w:rsidRPr="1AC87A3B">
        <w:rPr>
          <w:rFonts w:ascii="Univers Condensed" w:hAnsi="Univers Condensed"/>
          <w:color w:val="008000"/>
          <w:sz w:val="18"/>
          <w:szCs w:val="18"/>
        </w:rPr>
        <w:t>--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Validación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</w:rPr>
        <w:t xml:space="preserve"> 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Configuració</w:t>
      </w:r>
      <w:r w:rsidR="14F8ACA5" w:rsidRPr="1AC87A3B">
        <w:rPr>
          <w:rFonts w:ascii="Univers Condensed" w:hAnsi="Univers Condensed"/>
          <w:color w:val="008000"/>
          <w:sz w:val="18"/>
          <w:szCs w:val="18"/>
        </w:rPr>
        <w:t>n</w:t>
      </w:r>
      <w:proofErr w:type="spellEnd"/>
      <w:r w:rsidR="14F8ACA5" w:rsidRPr="1AC87A3B">
        <w:rPr>
          <w:rFonts w:ascii="Univers Condensed" w:hAnsi="Univers Condensed"/>
          <w:color w:val="008000"/>
          <w:sz w:val="18"/>
          <w:szCs w:val="18"/>
        </w:rPr>
        <w:t xml:space="preserve"> de Extractor</w:t>
      </w:r>
      <w:r w:rsidR="6B99D5F9" w:rsidRPr="1AC87A3B">
        <w:rPr>
          <w:rFonts w:ascii="Consolas" w:eastAsia="Consolas" w:hAnsi="Consolas" w:cs="Consolas"/>
          <w:b/>
          <w:bCs/>
          <w:color w:val="0000FF"/>
          <w:sz w:val="18"/>
          <w:szCs w:val="18"/>
        </w:rPr>
        <w:t xml:space="preserve"> </w:t>
      </w:r>
    </w:p>
    <w:p w14:paraId="1602AE31" w14:textId="7B1CECBB" w:rsidR="00D319CF" w:rsidRPr="00736DF9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Consolas" w:eastAsia="Consolas" w:hAnsi="Consolas" w:cs="Consolas"/>
          <w:b/>
          <w:bCs/>
          <w:color w:val="0000FF"/>
          <w:sz w:val="18"/>
          <w:szCs w:val="18"/>
        </w:rPr>
      </w:pPr>
    </w:p>
    <w:p w14:paraId="55CC5EEF" w14:textId="346E6482" w:rsidR="00D319CF" w:rsidRPr="00736DF9" w:rsidRDefault="6B99D5F9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PE_REG_</w:t>
      </w:r>
      <w:r w:rsidR="00515001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TB_LAYOUT_EXTR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NombLayout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in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(</w:t>
      </w:r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'EXTPLTCHRNFJ'</w:t>
      </w:r>
      <w:r w:rsidR="00A7608E">
        <w:rPr>
          <w:rFonts w:ascii="Univers Condensed" w:eastAsia="Univers Condensed" w:hAnsi="Univers Condensed" w:cs="Univers Condensed"/>
          <w:color w:val="FF00FF"/>
          <w:sz w:val="18"/>
          <w:szCs w:val="18"/>
        </w:rPr>
        <w:t>,’</w:t>
      </w:r>
      <w:r w:rsidR="00A7608E" w:rsidRPr="00A7608E">
        <w:t xml:space="preserve"> </w:t>
      </w:r>
      <w:r w:rsidR="00A7608E" w:rsidRPr="00A7608E">
        <w:rPr>
          <w:rFonts w:ascii="Univers Condensed" w:eastAsia="Univers Condensed" w:hAnsi="Univers Condensed" w:cs="Univers Condensed"/>
          <w:color w:val="FF00FF"/>
          <w:sz w:val="18"/>
          <w:szCs w:val="18"/>
        </w:rPr>
        <w:t>EXTPLTMTC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)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and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proofErr w:type="spellStart"/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estadoLayout</w:t>
      </w:r>
      <w:proofErr w:type="spellEnd"/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=</w:t>
      </w:r>
      <w:proofErr w:type="gramStart"/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1</w:t>
      </w:r>
      <w:r w:rsidRPr="1AC87A3B"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  <w:t>;</w:t>
      </w:r>
      <w:proofErr w:type="gramEnd"/>
    </w:p>
    <w:p w14:paraId="0932CE7F" w14:textId="3AABBE8C" w:rsidR="00D319CF" w:rsidRPr="00E108FD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Consolas" w:eastAsia="Consolas" w:hAnsi="Consolas" w:cs="Consolas"/>
          <w:b/>
          <w:bCs/>
          <w:color w:val="FF0000"/>
          <w:sz w:val="18"/>
          <w:szCs w:val="18"/>
        </w:rPr>
      </w:pPr>
    </w:p>
    <w:p w14:paraId="668A0576" w14:textId="384A9661" w:rsidR="00D319CF" w:rsidRDefault="2BBF2A29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7"/>
      </w:pPr>
      <w:r>
        <w:rPr>
          <w:noProof/>
        </w:rPr>
        <w:lastRenderedPageBreak/>
        <w:drawing>
          <wp:inline distT="0" distB="0" distL="0" distR="0" wp14:anchorId="006CE79B" wp14:editId="76B9FE2A">
            <wp:extent cx="5028528" cy="648269"/>
            <wp:effectExtent l="0" t="0" r="0" b="0"/>
            <wp:docPr id="1390339235" name="Imagen 139033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74"/>
                    <a:stretch/>
                  </pic:blipFill>
                  <pic:spPr bwMode="auto">
                    <a:xfrm>
                      <a:off x="0" y="0"/>
                      <a:ext cx="5029200" cy="64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1CDE3" w14:textId="700DE633" w:rsidR="004B260F" w:rsidRPr="00E108FD" w:rsidRDefault="004B260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7"/>
      </w:pPr>
      <w:r w:rsidRPr="004B260F">
        <w:drawing>
          <wp:inline distT="0" distB="0" distL="0" distR="0" wp14:anchorId="6045198D" wp14:editId="17ABDDA8">
            <wp:extent cx="5026241" cy="825689"/>
            <wp:effectExtent l="0" t="0" r="0" b="0"/>
            <wp:docPr id="40791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5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549" cy="8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8038" w14:textId="0523426D" w:rsidR="00D319CF" w:rsidRDefault="734CC65B" w:rsidP="1AC87A3B">
      <w:pPr>
        <w:pStyle w:val="Prrafodelista"/>
        <w:numPr>
          <w:ilvl w:val="0"/>
          <w:numId w:val="7"/>
        </w:numPr>
        <w:rPr>
          <w:rFonts w:ascii="Univers Condensed" w:hAnsi="Univers Condensed" w:cs="Arial"/>
          <w:b/>
          <w:bCs/>
          <w:sz w:val="22"/>
          <w:szCs w:val="22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</w:rPr>
        <w:t xml:space="preserve">Registro Módulo </w:t>
      </w:r>
      <w:proofErr w:type="spellStart"/>
      <w:r w:rsidRPr="1AC87A3B">
        <w:rPr>
          <w:rFonts w:ascii="Univers Condensed" w:hAnsi="Univers Condensed" w:cs="Arial"/>
          <w:b/>
          <w:bCs/>
          <w:sz w:val="22"/>
          <w:szCs w:val="22"/>
        </w:rPr>
        <w:t>Layout</w:t>
      </w:r>
      <w:proofErr w:type="spellEnd"/>
      <w:r w:rsidRPr="1AC87A3B">
        <w:rPr>
          <w:rFonts w:ascii="Univers Condensed" w:hAnsi="Univers Condensed" w:cs="Arial"/>
          <w:b/>
          <w:bCs/>
          <w:sz w:val="22"/>
          <w:szCs w:val="22"/>
        </w:rPr>
        <w:t xml:space="preserve"> Carga NZ:</w:t>
      </w:r>
    </w:p>
    <w:p w14:paraId="0848FFA1" w14:textId="60C4F233" w:rsidR="00D319CF" w:rsidRPr="00D319CF" w:rsidRDefault="00D319CF" w:rsidP="1AC87A3B">
      <w:pPr>
        <w:autoSpaceDE w:val="0"/>
        <w:autoSpaceDN w:val="0"/>
        <w:adjustRightInd w:val="0"/>
        <w:rPr>
          <w:rFonts w:ascii="Univers Condensed" w:hAnsi="Univers Condensed" w:cs="Arial"/>
          <w:b/>
          <w:bCs/>
        </w:rPr>
      </w:pPr>
    </w:p>
    <w:p w14:paraId="0F38BCC4" w14:textId="77777777" w:rsidR="00D319CF" w:rsidRPr="00D319CF" w:rsidRDefault="734CC65B" w:rsidP="1AC87A3B">
      <w:pPr>
        <w:pStyle w:val="Textonotapie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5350E144" w14:textId="77777777" w:rsidR="00D319CF" w:rsidRPr="00D319CF" w:rsidRDefault="00D319CF" w:rsidP="1AC87A3B">
      <w:pPr>
        <w:pStyle w:val="Textonotapie"/>
        <w:autoSpaceDE w:val="0"/>
        <w:autoSpaceDN w:val="0"/>
        <w:adjustRightInd w:val="0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06E27B6D" w14:textId="77777777" w:rsidR="00D319CF" w:rsidRPr="00D319CF" w:rsidRDefault="734CC65B" w:rsidP="1AC87A3B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140764BD" w14:textId="77777777" w:rsidR="00D319CF" w:rsidRPr="00D319CF" w:rsidRDefault="00D319CF" w:rsidP="1AC87A3B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3F402F01" w14:textId="0FC0A840" w:rsidR="00D319CF" w:rsidRPr="00D319CF" w:rsidRDefault="734CC65B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/datos5/FG_REG_</w:t>
      </w:r>
      <w:r w:rsidR="00515001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0A27375C" w14:textId="2912FE62" w:rsidR="00D319CF" w:rsidRPr="00657CE5" w:rsidRDefault="5905CF58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800"/>
        <w:rPr>
          <w:rFonts w:ascii="Univers Condensed" w:hAnsi="Univers Condensed"/>
          <w:lang w:val="en-US"/>
        </w:rPr>
      </w:pPr>
      <w:r w:rsidRPr="1AC87A3B">
        <w:rPr>
          <w:rFonts w:ascii="Univers Condensed" w:hAnsi="Univers Condensed"/>
          <w:sz w:val="22"/>
          <w:szCs w:val="22"/>
          <w:lang w:val="en-US"/>
        </w:rPr>
        <w:t>python Frame_Load_Excel_to_TDT.py</w:t>
      </w:r>
      <w:r w:rsidR="655778FE" w:rsidRPr="1AC87A3B">
        <w:rPr>
          <w:rFonts w:ascii="Univers Condensed" w:hAnsi="Univers Condensed"/>
          <w:color w:val="C00000"/>
          <w:sz w:val="22"/>
          <w:szCs w:val="22"/>
          <w:lang w:val="en-US"/>
        </w:rPr>
        <w:t xml:space="preserve"> NzLoad_PLT_CHRN_FJ.xlsx</w:t>
      </w:r>
      <w:r w:rsidR="734CC65B" w:rsidRPr="1AC87A3B">
        <w:rPr>
          <w:rFonts w:ascii="Univers Condensed" w:hAnsi="Univers Condensed"/>
          <w:color w:val="C00000"/>
          <w:sz w:val="22"/>
          <w:szCs w:val="22"/>
          <w:lang w:val="en-US"/>
        </w:rPr>
        <w:t xml:space="preserve"> </w:t>
      </w:r>
    </w:p>
    <w:p w14:paraId="5A2AA84B" w14:textId="3137F50E" w:rsidR="00D319CF" w:rsidRPr="00657CE5" w:rsidRDefault="00657CE5" w:rsidP="00657CE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800"/>
        <w:rPr>
          <w:rFonts w:ascii="Univers Condensed" w:hAnsi="Univers Condensed"/>
          <w:lang w:val="en-US"/>
        </w:rPr>
      </w:pPr>
      <w:r w:rsidRPr="1AC87A3B">
        <w:rPr>
          <w:rFonts w:ascii="Univers Condensed" w:hAnsi="Univers Condensed"/>
          <w:sz w:val="22"/>
          <w:szCs w:val="22"/>
          <w:lang w:val="en-US"/>
        </w:rPr>
        <w:t>python Frame_Load_Excel_to_TDT.py</w:t>
      </w:r>
      <w:r w:rsidRPr="1AC87A3B">
        <w:rPr>
          <w:rFonts w:ascii="Univers Condensed" w:hAnsi="Univers Condensed"/>
          <w:color w:val="C00000"/>
          <w:sz w:val="22"/>
          <w:szCs w:val="22"/>
          <w:lang w:val="en-US"/>
        </w:rPr>
        <w:t xml:space="preserve"> NzLoad_PLT_</w:t>
      </w:r>
      <w:r w:rsidR="001565EE">
        <w:rPr>
          <w:rFonts w:ascii="Univers Condensed" w:hAnsi="Univers Condensed"/>
          <w:color w:val="C00000"/>
          <w:sz w:val="22"/>
          <w:szCs w:val="22"/>
          <w:lang w:val="en-US"/>
        </w:rPr>
        <w:t>MTC</w:t>
      </w:r>
      <w:r w:rsidRPr="1AC87A3B">
        <w:rPr>
          <w:rFonts w:ascii="Univers Condensed" w:hAnsi="Univers Condensed"/>
          <w:color w:val="C00000"/>
          <w:sz w:val="22"/>
          <w:szCs w:val="22"/>
          <w:lang w:val="en-US"/>
        </w:rPr>
        <w:t xml:space="preserve">.xlsx </w:t>
      </w:r>
    </w:p>
    <w:p w14:paraId="584FC217" w14:textId="77777777" w:rsidR="00657CE5" w:rsidRPr="00D319CF" w:rsidRDefault="00657CE5" w:rsidP="1AC87A3B">
      <w:pPr>
        <w:autoSpaceDE w:val="0"/>
        <w:autoSpaceDN w:val="0"/>
        <w:adjustRightInd w:val="0"/>
        <w:ind w:left="349"/>
        <w:rPr>
          <w:rFonts w:ascii="Univers Condensed" w:hAnsi="Univers Condensed"/>
          <w:b/>
          <w:bCs/>
          <w:sz w:val="22"/>
          <w:szCs w:val="22"/>
          <w:u w:val="single"/>
        </w:rPr>
      </w:pPr>
    </w:p>
    <w:p w14:paraId="2AFE9D42" w14:textId="77777777" w:rsidR="00D319CF" w:rsidRPr="00D319CF" w:rsidRDefault="734CC65B" w:rsidP="1AC87A3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 Log Linux:</w:t>
      </w:r>
    </w:p>
    <w:p w14:paraId="6C698B26" w14:textId="77777777" w:rsidR="00D319CF" w:rsidRPr="00D319CF" w:rsidRDefault="00D319CF" w:rsidP="1AC87A3B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>
        <w:br/>
      </w:r>
      <w:r w:rsidR="734CC65B" w:rsidRPr="1AC87A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6E9F6136" w14:textId="6823F8E1" w:rsidR="00D319CF" w:rsidRDefault="734CC65B" w:rsidP="001565EE">
      <w:pPr>
        <w:pStyle w:val="Prrafodelista"/>
        <w:autoSpaceDE w:val="0"/>
        <w:autoSpaceDN w:val="0"/>
        <w:adjustRightInd w:val="0"/>
        <w:ind w:left="1418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/datos5/FG_REG_</w:t>
      </w:r>
      <w:r w:rsidR="00515001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</w:t>
      </w:r>
      <w:r w:rsidR="6B68EF40" w:rsidRPr="1AC87A3B">
        <w:rPr>
          <w:rFonts w:ascii="Univers Condensed" w:hAnsi="Univers Condensed"/>
          <w:sz w:val="22"/>
          <w:szCs w:val="22"/>
          <w:lang w:val="es-PE"/>
        </w:rPr>
        <w:t>NzLoad_PLT_CHRN_FJ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4DA20654" w14:textId="179AD7CD" w:rsidR="001565EE" w:rsidRPr="00D319CF" w:rsidRDefault="001565EE" w:rsidP="001565EE">
      <w:pPr>
        <w:pStyle w:val="Prrafodelista"/>
        <w:autoSpaceDE w:val="0"/>
        <w:autoSpaceDN w:val="0"/>
        <w:adjustRightInd w:val="0"/>
        <w:ind w:left="1418"/>
        <w:rPr>
          <w:rFonts w:ascii="Univers Condensed" w:hAnsi="Univers Condensed"/>
          <w:sz w:val="22"/>
          <w:szCs w:val="22"/>
          <w:lang w:val="es-PE"/>
        </w:rPr>
      </w:pPr>
      <w:r>
        <w:rPr>
          <w:rFonts w:ascii="Univers Condensed" w:hAnsi="Univers Condensed"/>
          <w:sz w:val="22"/>
          <w:szCs w:val="22"/>
          <w:lang w:val="es-PE"/>
        </w:rPr>
        <w:t>/</w:t>
      </w:r>
      <w:r w:rsidRPr="1AC87A3B">
        <w:rPr>
          <w:rFonts w:ascii="Univers Condensed" w:hAnsi="Univers Condensed"/>
          <w:sz w:val="22"/>
          <w:szCs w:val="22"/>
          <w:lang w:val="es-PE"/>
        </w:rPr>
        <w:t>datos5/FG_REG_</w:t>
      </w:r>
      <w:r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/Logs/NzLoad_PLT_</w:t>
      </w:r>
      <w:r>
        <w:rPr>
          <w:rFonts w:ascii="Univers Condensed" w:hAnsi="Univers Condensed"/>
          <w:sz w:val="22"/>
          <w:szCs w:val="22"/>
          <w:lang w:val="es-PE"/>
        </w:rPr>
        <w:t>MTC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.xlsx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/>
          <w:sz w:val="22"/>
          <w:szCs w:val="22"/>
          <w:lang w:val="es-PE"/>
        </w:rPr>
        <w:t>_</w:t>
      </w:r>
      <w:r w:rsidRPr="1AC87A3B">
        <w:rPr>
          <w:rFonts w:ascii="Univers Condensed" w:hAnsi="Univers Condensed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/>
          <w:sz w:val="22"/>
          <w:szCs w:val="22"/>
          <w:lang w:val="es-PE"/>
        </w:rPr>
        <w:t>.log</w:t>
      </w:r>
    </w:p>
    <w:p w14:paraId="6077AA94" w14:textId="47D4D3C2" w:rsidR="00D319CF" w:rsidRPr="00D319CF" w:rsidRDefault="4689FD8A" w:rsidP="1AC87A3B">
      <w:pPr>
        <w:pStyle w:val="Prrafodelista"/>
        <w:autoSpaceDE w:val="0"/>
        <w:autoSpaceDN w:val="0"/>
        <w:adjustRightInd w:val="0"/>
        <w:ind w:left="1417"/>
      </w:pPr>
      <w:r>
        <w:rPr>
          <w:noProof/>
        </w:rPr>
        <w:drawing>
          <wp:inline distT="0" distB="0" distL="0" distR="0" wp14:anchorId="344DCA66" wp14:editId="3008E2B6">
            <wp:extent cx="5076825" cy="1171575"/>
            <wp:effectExtent l="0" t="0" r="0" b="0"/>
            <wp:docPr id="1432548777" name="Imagen 1432548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C65E" w14:textId="67A982DE" w:rsidR="00D319CF" w:rsidRPr="00D319CF" w:rsidRDefault="00D319CF" w:rsidP="1AC87A3B">
      <w:pPr>
        <w:pStyle w:val="Prrafodelista"/>
        <w:autoSpaceDE w:val="0"/>
        <w:autoSpaceDN w:val="0"/>
        <w:adjustRightInd w:val="0"/>
      </w:pPr>
    </w:p>
    <w:p w14:paraId="6D9988A7" w14:textId="77777777" w:rsidR="00D319CF" w:rsidRPr="00D319CF" w:rsidRDefault="00D319CF" w:rsidP="1AC87A3B">
      <w:pPr>
        <w:pStyle w:val="Prrafodelista"/>
        <w:autoSpaceDE w:val="0"/>
        <w:autoSpaceDN w:val="0"/>
        <w:adjustRightInd w:val="0"/>
        <w:ind w:left="106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01019FFE" w14:textId="77777777" w:rsidR="00D319CF" w:rsidRPr="00D319CF" w:rsidRDefault="734CC65B" w:rsidP="1AC87A3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Registro - Log BD:</w:t>
      </w:r>
    </w:p>
    <w:p w14:paraId="3806BE74" w14:textId="77777777" w:rsidR="00D319CF" w:rsidRPr="00D319CF" w:rsidRDefault="00D319CF" w:rsidP="1AC87A3B">
      <w:pPr>
        <w:pStyle w:val="Prrafodelista"/>
        <w:autoSpaceDE w:val="0"/>
        <w:autoSpaceDN w:val="0"/>
        <w:adjustRightInd w:val="0"/>
        <w:ind w:left="92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3B7F49B1" w14:textId="7F51C471" w:rsidR="00D319CF" w:rsidRPr="00D319CF" w:rsidRDefault="734CC65B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hAnsi="Univers Condensed"/>
          <w:color w:val="008000"/>
          <w:sz w:val="18"/>
          <w:szCs w:val="18"/>
        </w:rPr>
      </w:pPr>
      <w:r w:rsidRPr="1AC87A3B">
        <w:rPr>
          <w:rFonts w:ascii="Univers Condensed" w:hAnsi="Univers Condensed"/>
          <w:color w:val="008000"/>
          <w:sz w:val="18"/>
          <w:szCs w:val="18"/>
        </w:rPr>
        <w:t>--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Validación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</w:rPr>
        <w:t xml:space="preserve"> 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Configuración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</w:rPr>
        <w:t xml:space="preserve"> </w:t>
      </w:r>
      <w:r w:rsidR="1EE2C202" w:rsidRPr="1AC87A3B">
        <w:rPr>
          <w:rFonts w:ascii="Univers Condensed" w:hAnsi="Univers Condensed"/>
          <w:color w:val="008000"/>
          <w:sz w:val="18"/>
          <w:szCs w:val="18"/>
        </w:rPr>
        <w:t>Layout - STAGE</w:t>
      </w:r>
      <w:r w:rsidRPr="1AC87A3B">
        <w:rPr>
          <w:rFonts w:ascii="Consolas" w:eastAsia="Consolas" w:hAnsi="Consolas" w:cs="Consolas"/>
          <w:b/>
          <w:bCs/>
          <w:color w:val="0000FF"/>
          <w:sz w:val="18"/>
          <w:szCs w:val="18"/>
        </w:rPr>
        <w:t xml:space="preserve"> </w:t>
      </w:r>
    </w:p>
    <w:p w14:paraId="58C66AFA" w14:textId="7B1CECBB" w:rsidR="00D319CF" w:rsidRPr="00D319CF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Consolas" w:eastAsia="Consolas" w:hAnsi="Consolas" w:cs="Consolas"/>
          <w:b/>
          <w:bCs/>
          <w:color w:val="0000FF"/>
          <w:sz w:val="18"/>
          <w:szCs w:val="18"/>
        </w:rPr>
      </w:pPr>
    </w:p>
    <w:p w14:paraId="03CBF968" w14:textId="1A6CB6A8" w:rsidR="00D319CF" w:rsidRPr="00D319CF" w:rsidRDefault="6961D92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PE_REG_</w:t>
      </w:r>
      <w:r w:rsidR="00484813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TB_LAYOUT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proofErr w:type="spellStart"/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NombreLayout</w:t>
      </w:r>
      <w:proofErr w:type="spellEnd"/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in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(</w:t>
      </w:r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'REGPLTCHRNFJ'</w:t>
      </w:r>
      <w:r w:rsidR="00484813">
        <w:rPr>
          <w:rFonts w:ascii="Univers Condensed" w:eastAsia="Univers Condensed" w:hAnsi="Univers Condensed" w:cs="Univers Condensed"/>
          <w:color w:val="FF00FF"/>
          <w:sz w:val="18"/>
          <w:szCs w:val="18"/>
        </w:rPr>
        <w:t>,’</w:t>
      </w:r>
      <w:r w:rsidR="00484813" w:rsidRPr="00484813">
        <w:rPr>
          <w:rFonts w:ascii="Univers Condensed" w:eastAsia="Univers Condensed" w:hAnsi="Univers Condensed" w:cs="Univers Condensed"/>
          <w:color w:val="FF00FF"/>
          <w:sz w:val="18"/>
          <w:szCs w:val="18"/>
        </w:rPr>
        <w:t>INPPLTMTC</w:t>
      </w:r>
      <w:r w:rsidR="00484813">
        <w:rPr>
          <w:rFonts w:ascii="Univers Condensed" w:eastAsia="Univers Condensed" w:hAnsi="Univers Condensed" w:cs="Univers Condensed"/>
          <w:color w:val="FF00FF"/>
          <w:sz w:val="18"/>
          <w:szCs w:val="18"/>
        </w:rPr>
        <w:t>’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)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and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proofErr w:type="spellStart"/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estadoLayout</w:t>
      </w:r>
      <w:proofErr w:type="spellEnd"/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=</w:t>
      </w:r>
      <w:proofErr w:type="gramStart"/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1</w:t>
      </w:r>
      <w:r w:rsidRPr="1AC87A3B"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  <w:t>;</w:t>
      </w:r>
      <w:proofErr w:type="gramEnd"/>
    </w:p>
    <w:p w14:paraId="4EF6A6C6" w14:textId="4783EF5D" w:rsidR="00D319CF" w:rsidRPr="00D319CF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</w:pPr>
    </w:p>
    <w:p w14:paraId="57BD48A4" w14:textId="272E8344" w:rsidR="00D319CF" w:rsidRDefault="049BCAF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</w:pPr>
      <w:r>
        <w:rPr>
          <w:noProof/>
        </w:rPr>
        <w:drawing>
          <wp:inline distT="0" distB="0" distL="0" distR="0" wp14:anchorId="6D03A8AA" wp14:editId="649F1834">
            <wp:extent cx="5054987" cy="863560"/>
            <wp:effectExtent l="0" t="0" r="0" b="0"/>
            <wp:docPr id="967020768" name="Imagen 96702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87" cy="8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62D" w14:textId="6BB95645" w:rsidR="00631EBA" w:rsidRPr="00D319CF" w:rsidRDefault="00373C35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</w:pPr>
      <w:r w:rsidRPr="00373C35">
        <w:drawing>
          <wp:inline distT="0" distB="0" distL="0" distR="0" wp14:anchorId="402F7BCB" wp14:editId="5FC83B61">
            <wp:extent cx="4981433" cy="787868"/>
            <wp:effectExtent l="0" t="0" r="0" b="0"/>
            <wp:docPr id="475801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01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8746" cy="7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389" w14:textId="16754BC1" w:rsidR="00D319CF" w:rsidRPr="00D319CF" w:rsidRDefault="049BCAF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hAnsi="Univers Condensed"/>
          <w:color w:val="008000"/>
          <w:sz w:val="18"/>
          <w:szCs w:val="18"/>
        </w:rPr>
      </w:pPr>
      <w:r w:rsidRPr="1AC87A3B">
        <w:rPr>
          <w:rFonts w:ascii="Univers Condensed" w:hAnsi="Univers Condensed"/>
          <w:color w:val="008000"/>
          <w:sz w:val="18"/>
          <w:szCs w:val="18"/>
        </w:rPr>
        <w:lastRenderedPageBreak/>
        <w:t>--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Validación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</w:rPr>
        <w:t xml:space="preserve"> </w:t>
      </w:r>
      <w:proofErr w:type="spellStart"/>
      <w:r w:rsidRPr="1AC87A3B">
        <w:rPr>
          <w:rFonts w:ascii="Univers Condensed" w:hAnsi="Univers Condensed"/>
          <w:color w:val="008000"/>
          <w:sz w:val="18"/>
          <w:szCs w:val="18"/>
        </w:rPr>
        <w:t>Configuración</w:t>
      </w:r>
      <w:proofErr w:type="spellEnd"/>
      <w:r w:rsidRPr="1AC87A3B">
        <w:rPr>
          <w:rFonts w:ascii="Univers Condensed" w:hAnsi="Univers Condensed"/>
          <w:color w:val="008000"/>
          <w:sz w:val="18"/>
          <w:szCs w:val="18"/>
        </w:rPr>
        <w:t xml:space="preserve"> Campos Layout - STAGE</w:t>
      </w:r>
      <w:r w:rsidRPr="1AC87A3B">
        <w:rPr>
          <w:rFonts w:ascii="Consolas" w:eastAsia="Consolas" w:hAnsi="Consolas" w:cs="Consolas"/>
          <w:b/>
          <w:bCs/>
          <w:color w:val="0000FF"/>
          <w:sz w:val="18"/>
          <w:szCs w:val="18"/>
        </w:rPr>
        <w:t xml:space="preserve"> </w:t>
      </w:r>
    </w:p>
    <w:p w14:paraId="20BB5590" w14:textId="7B1CECBB" w:rsidR="00D319CF" w:rsidRPr="00D319CF" w:rsidRDefault="00D319CF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Consolas" w:eastAsia="Consolas" w:hAnsi="Consolas" w:cs="Consolas"/>
          <w:b/>
          <w:bCs/>
          <w:color w:val="0000FF"/>
          <w:sz w:val="18"/>
          <w:szCs w:val="18"/>
        </w:rPr>
      </w:pPr>
    </w:p>
    <w:p w14:paraId="66D1F990" w14:textId="53C7C089" w:rsidR="00D319CF" w:rsidRPr="00D319CF" w:rsidRDefault="31DA01EE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FROM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PE_REG_</w:t>
      </w:r>
      <w:r w:rsidR="00515001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TB_CAMPOS_LAYOUT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proofErr w:type="gramStart"/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  (</w:t>
      </w:r>
      <w:proofErr w:type="gramEnd"/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LAYOUTCD, VERSION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)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=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(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LAYOUTCD, VERSION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      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PE_REG_</w:t>
      </w:r>
      <w:r w:rsidR="00515001">
        <w:rPr>
          <w:rFonts w:ascii="Univers Condensed" w:eastAsia="Univers Condensed" w:hAnsi="Univers Condensed" w:cs="Univers Condensed"/>
          <w:color w:val="800000"/>
          <w:sz w:val="18"/>
          <w:szCs w:val="18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TB_LAYOUT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      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NOMBRELAYOUT</w:t>
      </w:r>
      <w:r w:rsidR="00373C35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 xml:space="preserve"> IN (</w:t>
      </w:r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'REGPLTCHRNFJ'</w:t>
      </w:r>
      <w:r w:rsidR="00373C35">
        <w:rPr>
          <w:rFonts w:ascii="Univers Condensed" w:eastAsia="Univers Condensed" w:hAnsi="Univers Condensed" w:cs="Univers Condensed"/>
          <w:color w:val="FF00FF"/>
          <w:sz w:val="18"/>
          <w:szCs w:val="18"/>
        </w:rPr>
        <w:t>,</w:t>
      </w:r>
      <w:r w:rsidR="008851C4">
        <w:rPr>
          <w:rFonts w:ascii="Univers Condensed" w:eastAsia="Univers Condensed" w:hAnsi="Univers Condensed" w:cs="Univers Condensed"/>
          <w:color w:val="FF00FF"/>
          <w:sz w:val="18"/>
          <w:szCs w:val="18"/>
        </w:rPr>
        <w:t>’</w:t>
      </w:r>
      <w:r w:rsidR="008851C4" w:rsidRPr="008851C4">
        <w:t xml:space="preserve"> </w:t>
      </w:r>
      <w:r w:rsidR="008851C4" w:rsidRPr="008851C4">
        <w:rPr>
          <w:rFonts w:ascii="Univers Condensed" w:eastAsia="Univers Condensed" w:hAnsi="Univers Condensed" w:cs="Univers Condensed"/>
          <w:color w:val="FF00FF"/>
          <w:sz w:val="18"/>
          <w:szCs w:val="18"/>
        </w:rPr>
        <w:t>INPPLTMTC</w:t>
      </w:r>
      <w:r w:rsidR="008851C4">
        <w:rPr>
          <w:rFonts w:ascii="Univers Condensed" w:eastAsia="Univers Condensed" w:hAnsi="Univers Condensed" w:cs="Univers Condensed"/>
          <w:color w:val="FF00FF"/>
          <w:sz w:val="18"/>
          <w:szCs w:val="18"/>
        </w:rPr>
        <w:t>’)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AND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ESTADOLAYOUT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18"/>
          <w:szCs w:val="18"/>
        </w:rPr>
        <w:t>=</w:t>
      </w:r>
      <w:r w:rsidRPr="1AC87A3B">
        <w:rPr>
          <w:rFonts w:ascii="Univers Condensed" w:eastAsia="Univers Condensed" w:hAnsi="Univers Condensed" w:cs="Univers Condensed"/>
          <w:color w:val="FF00FF"/>
          <w:sz w:val="18"/>
          <w:szCs w:val="18"/>
        </w:rPr>
        <w:t>1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>)</w:t>
      </w:r>
      <w:r w:rsidR="00D319CF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ORDER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BY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18"/>
          <w:szCs w:val="18"/>
        </w:rPr>
        <w:t>ORDEN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18"/>
          <w:szCs w:val="18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18"/>
          <w:szCs w:val="18"/>
        </w:rPr>
        <w:t>ASC</w:t>
      </w:r>
      <w:r w:rsidRPr="1AC87A3B">
        <w:rPr>
          <w:rFonts w:ascii="Univers Condensed" w:eastAsia="Univers Condensed" w:hAnsi="Univers Condensed" w:cs="Univers Condensed"/>
          <w:b/>
          <w:bCs/>
          <w:color w:val="FF0000"/>
          <w:sz w:val="18"/>
          <w:szCs w:val="18"/>
        </w:rPr>
        <w:t>;</w:t>
      </w:r>
    </w:p>
    <w:p w14:paraId="3A7C074B" w14:textId="2904D739" w:rsidR="00D319CF" w:rsidRDefault="3D21C8AE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</w:pPr>
      <w:r>
        <w:rPr>
          <w:noProof/>
        </w:rPr>
        <w:drawing>
          <wp:inline distT="0" distB="0" distL="0" distR="0" wp14:anchorId="6607D731" wp14:editId="1B217F9D">
            <wp:extent cx="4572000" cy="2295525"/>
            <wp:effectExtent l="0" t="0" r="0" b="0"/>
            <wp:docPr id="1243069762" name="Imagen 124306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06C" w14:textId="77777777" w:rsidR="000F496C" w:rsidRDefault="000F496C" w:rsidP="000F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5455F06" w14:textId="77777777" w:rsidR="000F496C" w:rsidRDefault="000F496C" w:rsidP="000F49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615B46B1" w14:textId="77777777" w:rsidR="000F496C" w:rsidRDefault="000F496C" w:rsidP="000F496C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textAlignment w:val="baseline"/>
        <w:rPr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b/>
          <w:bCs/>
          <w:sz w:val="22"/>
          <w:szCs w:val="22"/>
        </w:rPr>
        <w:t>Registro Módulo Agendamiento (Schedule):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05B3D928" w14:textId="77777777" w:rsidR="000F496C" w:rsidRDefault="000F496C" w:rsidP="000F496C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5F9E99BD" w14:textId="77777777" w:rsidR="000F496C" w:rsidRDefault="000F496C" w:rsidP="000F496C">
      <w:pPr>
        <w:pStyle w:val="paragraph"/>
        <w:numPr>
          <w:ilvl w:val="0"/>
          <w:numId w:val="25"/>
        </w:numPr>
        <w:spacing w:before="0" w:beforeAutospacing="0" w:after="0" w:afterAutospacing="0"/>
        <w:ind w:left="1785" w:firstLine="0"/>
        <w:textAlignment w:val="baseline"/>
        <w:rPr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b/>
          <w:bCs/>
          <w:sz w:val="22"/>
          <w:szCs w:val="22"/>
          <w:u w:val="single"/>
        </w:rPr>
        <w:t>Modo de Ejecución: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627CC911" w14:textId="77777777" w:rsidR="000F496C" w:rsidRDefault="000F496C" w:rsidP="000F496C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683A701C" w14:textId="77777777" w:rsidR="000F496C" w:rsidRDefault="000F496C" w:rsidP="000F496C">
      <w:pPr>
        <w:pStyle w:val="paragraph"/>
        <w:spacing w:before="0" w:beforeAutospacing="0" w:after="0" w:afterAutospacing="0"/>
        <w:ind w:left="142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Univers Condensed" w:hAnsi="Univers Condensed" w:cs="Segoe UI"/>
          <w:sz w:val="22"/>
          <w:szCs w:val="22"/>
        </w:rPr>
        <w:t xml:space="preserve">Ejecución </w:t>
      </w:r>
      <w:proofErr w:type="spellStart"/>
      <w:r>
        <w:rPr>
          <w:rStyle w:val="normaltextrun"/>
          <w:rFonts w:ascii="Univers Condensed" w:hAnsi="Univers Condensed" w:cs="Segoe UI"/>
          <w:sz w:val="22"/>
          <w:szCs w:val="22"/>
        </w:rPr>
        <w:t>shell</w:t>
      </w:r>
      <w:proofErr w:type="spellEnd"/>
      <w:r>
        <w:rPr>
          <w:rStyle w:val="normaltextrun"/>
          <w:rFonts w:ascii="Univers Condensed" w:hAnsi="Univers Condensed" w:cs="Segoe UI"/>
          <w:sz w:val="22"/>
          <w:szCs w:val="22"/>
        </w:rPr>
        <w:t>: 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24EBC155" w14:textId="77777777" w:rsidR="000F496C" w:rsidRDefault="000F496C" w:rsidP="000F496C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0364A795" w14:textId="77777777" w:rsidR="000F496C" w:rsidRDefault="000F496C" w:rsidP="000F496C">
      <w:pPr>
        <w:pStyle w:val="paragraph"/>
        <w:numPr>
          <w:ilvl w:val="0"/>
          <w:numId w:val="26"/>
        </w:numPr>
        <w:spacing w:before="0" w:beforeAutospacing="0" w:after="0" w:afterAutospacing="0"/>
        <w:ind w:left="2145" w:firstLine="0"/>
        <w:textAlignment w:val="baseline"/>
        <w:rPr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sz w:val="22"/>
          <w:szCs w:val="22"/>
        </w:rPr>
        <w:t>cd /datos5/FG_REG_PROD/</w:t>
      </w:r>
      <w:proofErr w:type="spellStart"/>
      <w:r>
        <w:rPr>
          <w:rStyle w:val="normaltextrun"/>
          <w:rFonts w:ascii="Univers Condensed" w:hAnsi="Univers Condensed" w:cs="Segoe UI"/>
          <w:sz w:val="22"/>
          <w:szCs w:val="22"/>
        </w:rPr>
        <w:t>Shells</w:t>
      </w:r>
      <w:proofErr w:type="spellEnd"/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477DC077" w14:textId="4DD4AD65" w:rsidR="000F496C" w:rsidRPr="0004184F" w:rsidRDefault="000F496C" w:rsidP="00F71EE6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eop"/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sz w:val="22"/>
          <w:szCs w:val="22"/>
          <w:lang w:val="en-US"/>
        </w:rPr>
        <w:t xml:space="preserve">python Frame_LoadSchedule.py </w:t>
      </w:r>
      <w:r w:rsidR="00387301" w:rsidRPr="00387301">
        <w:rPr>
          <w:rStyle w:val="normaltextrun"/>
          <w:rFonts w:ascii="Univers Condensed" w:hAnsi="Univers Condensed" w:cs="Segoe UI"/>
          <w:color w:val="C00000"/>
          <w:sz w:val="22"/>
          <w:szCs w:val="22"/>
          <w:lang w:val="en-US"/>
        </w:rPr>
        <w:t>Sched_PLT_MTC.xlsx</w:t>
      </w:r>
      <w:r>
        <w:rPr>
          <w:rStyle w:val="normaltextrun"/>
          <w:rFonts w:ascii="Univers Condensed" w:hAnsi="Univers Condensed" w:cs="Segoe UI"/>
          <w:color w:val="C00000"/>
          <w:sz w:val="22"/>
          <w:szCs w:val="22"/>
          <w:lang w:val="en-US"/>
        </w:rPr>
        <w:t> </w:t>
      </w:r>
      <w:r>
        <w:rPr>
          <w:rStyle w:val="eop"/>
          <w:rFonts w:ascii="Univers Condensed" w:hAnsi="Univers Condensed" w:cs="Segoe UI"/>
          <w:color w:val="C00000"/>
          <w:sz w:val="22"/>
          <w:szCs w:val="22"/>
        </w:rPr>
        <w:t> </w:t>
      </w:r>
    </w:p>
    <w:p w14:paraId="0B1CEF59" w14:textId="3159BA49" w:rsidR="0004184F" w:rsidRDefault="0004184F" w:rsidP="00F71EE6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sz w:val="22"/>
          <w:szCs w:val="22"/>
          <w:lang w:val="en-US"/>
        </w:rPr>
        <w:t xml:space="preserve">python Frame_LoadSchedule.py </w:t>
      </w:r>
      <w:r w:rsidR="00F71EE6" w:rsidRPr="00F71EE6">
        <w:rPr>
          <w:rStyle w:val="normaltextrun"/>
          <w:rFonts w:ascii="Univers Condensed" w:hAnsi="Univers Condensed" w:cs="Segoe UI"/>
          <w:color w:val="C00000"/>
          <w:sz w:val="22"/>
          <w:szCs w:val="22"/>
          <w:lang w:val="en-US"/>
        </w:rPr>
        <w:t>Sched_PLT_CHRN_FJ.xlsx</w:t>
      </w:r>
    </w:p>
    <w:p w14:paraId="33D4F08C" w14:textId="77777777" w:rsidR="0004184F" w:rsidRDefault="0004184F" w:rsidP="00F71EE6">
      <w:pPr>
        <w:pStyle w:val="paragraph"/>
        <w:spacing w:before="0" w:beforeAutospacing="0" w:after="0" w:afterAutospacing="0"/>
        <w:ind w:left="2145"/>
        <w:textAlignment w:val="baseline"/>
        <w:rPr>
          <w:rFonts w:ascii="Univers Condensed" w:hAnsi="Univers Condensed" w:cs="Segoe UI"/>
          <w:sz w:val="22"/>
          <w:szCs w:val="22"/>
        </w:rPr>
      </w:pPr>
    </w:p>
    <w:p w14:paraId="3E4D7E0E" w14:textId="28163682" w:rsidR="000F496C" w:rsidRDefault="000F496C" w:rsidP="000F496C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sz w:val="18"/>
          <w:szCs w:val="18"/>
        </w:rPr>
      </w:pPr>
    </w:p>
    <w:p w14:paraId="3DE9BD59" w14:textId="77777777" w:rsidR="000F496C" w:rsidRDefault="000F496C" w:rsidP="000F496C">
      <w:pPr>
        <w:pStyle w:val="paragraph"/>
        <w:numPr>
          <w:ilvl w:val="0"/>
          <w:numId w:val="27"/>
        </w:numPr>
        <w:spacing w:before="0" w:beforeAutospacing="0" w:after="0" w:afterAutospacing="0"/>
        <w:ind w:left="1785" w:firstLine="0"/>
        <w:textAlignment w:val="baseline"/>
        <w:rPr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b/>
          <w:bCs/>
          <w:sz w:val="22"/>
          <w:szCs w:val="22"/>
          <w:u w:val="single"/>
        </w:rPr>
        <w:t>Validación del Registro - Log Linux: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4B11C624" w14:textId="77777777" w:rsidR="000F496C" w:rsidRDefault="000F496C" w:rsidP="000F496C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8922631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rFonts w:ascii="Univers Condensed" w:hAnsi="Univers Condensed" w:cs="Segoe UI"/>
          <w:sz w:val="22"/>
          <w:szCs w:val="22"/>
        </w:rPr>
        <w:t>Verificar log en ruta: 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2E09730F" w14:textId="2E41B5FD" w:rsidR="00F71EE6" w:rsidRDefault="000F496C" w:rsidP="00F71EE6">
      <w:pPr>
        <w:pStyle w:val="paragraph"/>
        <w:spacing w:before="0" w:beforeAutospacing="0" w:after="0" w:afterAutospacing="0"/>
        <w:ind w:left="1410"/>
        <w:textAlignment w:val="baseline"/>
        <w:rPr>
          <w:rStyle w:val="eop"/>
          <w:rFonts w:ascii="Univers Condensed" w:hAnsi="Univers Condensed" w:cs="Segoe UI"/>
          <w:sz w:val="22"/>
          <w:szCs w:val="22"/>
        </w:rPr>
      </w:pPr>
      <w:r>
        <w:rPr>
          <w:rStyle w:val="normaltextrun"/>
          <w:rFonts w:ascii="Univers Condensed" w:hAnsi="Univers Condensed" w:cs="Segoe UI"/>
          <w:sz w:val="22"/>
          <w:szCs w:val="22"/>
        </w:rPr>
        <w:t>/datos5/FG_REG_PROD/Logs/RS_</w:t>
      </w:r>
      <w:r w:rsidR="00387301" w:rsidRPr="00387301"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Sched_PLT_MTC.xlsx</w:t>
      </w:r>
      <w:r>
        <w:rPr>
          <w:rStyle w:val="normaltextrun"/>
          <w:rFonts w:ascii="Univers Condensed" w:hAnsi="Univers Condensed" w:cs="Segoe UI"/>
          <w:sz w:val="22"/>
          <w:szCs w:val="22"/>
        </w:rPr>
        <w:t>_</w:t>
      </w:r>
      <w:r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YYYYMMDD</w:t>
      </w:r>
      <w:r>
        <w:rPr>
          <w:rStyle w:val="normaltextrun"/>
          <w:rFonts w:ascii="Univers Condensed" w:hAnsi="Univers Condensed" w:cs="Segoe UI"/>
          <w:sz w:val="22"/>
          <w:szCs w:val="22"/>
        </w:rPr>
        <w:t>_</w:t>
      </w:r>
      <w:r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HHMMSS</w:t>
      </w:r>
      <w:r>
        <w:rPr>
          <w:rStyle w:val="normaltextrun"/>
          <w:rFonts w:ascii="Univers Condensed" w:hAnsi="Univers Condensed" w:cs="Segoe UI"/>
          <w:sz w:val="22"/>
          <w:szCs w:val="22"/>
        </w:rPr>
        <w:t>.log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27E80D46" w14:textId="5E0431AE" w:rsidR="00F71EE6" w:rsidRDefault="00F71EE6" w:rsidP="00F71EE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Univers Condensed" w:hAnsi="Univers Condensed" w:cs="Segoe UI"/>
          <w:sz w:val="22"/>
          <w:szCs w:val="22"/>
        </w:rPr>
        <w:t>/datos5/FG_REG_PROD/Logs/RS_</w:t>
      </w:r>
      <w:r w:rsidRPr="00F71EE6"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Sched_PLT_CHRN_FJ.xlsx</w:t>
      </w:r>
      <w:r>
        <w:rPr>
          <w:rStyle w:val="normaltextrun"/>
          <w:rFonts w:ascii="Univers Condensed" w:hAnsi="Univers Condensed" w:cs="Segoe UI"/>
          <w:sz w:val="22"/>
          <w:szCs w:val="22"/>
        </w:rPr>
        <w:t>_</w:t>
      </w:r>
      <w:r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YYYYMMDD</w:t>
      </w:r>
      <w:r>
        <w:rPr>
          <w:rStyle w:val="normaltextrun"/>
          <w:rFonts w:ascii="Univers Condensed" w:hAnsi="Univers Condensed" w:cs="Segoe UI"/>
          <w:sz w:val="22"/>
          <w:szCs w:val="22"/>
        </w:rPr>
        <w:t>_</w:t>
      </w:r>
      <w:r>
        <w:rPr>
          <w:rStyle w:val="normaltextrun"/>
          <w:rFonts w:ascii="Univers Condensed" w:hAnsi="Univers Condensed" w:cs="Segoe UI"/>
          <w:color w:val="C00000"/>
          <w:sz w:val="22"/>
          <w:szCs w:val="22"/>
        </w:rPr>
        <w:t>HHMMSS</w:t>
      </w:r>
      <w:r>
        <w:rPr>
          <w:rStyle w:val="normaltextrun"/>
          <w:rFonts w:ascii="Univers Condensed" w:hAnsi="Univers Condensed" w:cs="Segoe UI"/>
          <w:sz w:val="22"/>
          <w:szCs w:val="22"/>
        </w:rPr>
        <w:t>.log</w:t>
      </w:r>
      <w:r>
        <w:rPr>
          <w:rStyle w:val="eop"/>
          <w:rFonts w:ascii="Univers Condensed" w:hAnsi="Univers Condensed" w:cs="Segoe UI"/>
          <w:sz w:val="22"/>
          <w:szCs w:val="22"/>
        </w:rPr>
        <w:t> </w:t>
      </w:r>
    </w:p>
    <w:p w14:paraId="6043DF48" w14:textId="77777777" w:rsidR="00F71EE6" w:rsidRPr="00F71EE6" w:rsidRDefault="00F71EE6" w:rsidP="00F71EE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</w:p>
    <w:p w14:paraId="457E5228" w14:textId="488E8381" w:rsidR="00A11D23" w:rsidRPr="0076393B" w:rsidRDefault="00A11D23" w:rsidP="00A11D23">
      <w:pPr>
        <w:pStyle w:val="Ttulo3"/>
        <w:rPr>
          <w:rFonts w:ascii="Univers Condensed" w:hAnsi="Univers Condensed"/>
          <w:iCs w:val="0"/>
          <w:lang w:val="es-PE"/>
        </w:rPr>
      </w:pPr>
      <w:bookmarkStart w:id="21" w:name="_Toc139975577"/>
      <w:r w:rsidRPr="0076393B">
        <w:rPr>
          <w:rFonts w:ascii="Univers Condensed" w:hAnsi="Univers Condensed"/>
          <w:iCs w:val="0"/>
          <w:lang w:val="es-PE"/>
        </w:rPr>
        <w:t>Ejecución de Procesos</w:t>
      </w:r>
      <w:bookmarkEnd w:id="21"/>
    </w:p>
    <w:p w14:paraId="1A22B554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b/>
          <w:bCs/>
          <w:sz w:val="22"/>
          <w:szCs w:val="22"/>
          <w:u w:val="single"/>
          <w:lang w:val="es-PE"/>
        </w:rPr>
      </w:pPr>
    </w:p>
    <w:p w14:paraId="40932777" w14:textId="77777777" w:rsidR="00A11D23" w:rsidRPr="0076393B" w:rsidRDefault="00A11D23" w:rsidP="00A11D23">
      <w:pPr>
        <w:pStyle w:val="Textonotapie"/>
        <w:ind w:firstLine="708"/>
        <w:jc w:val="left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>Datos de acceso:</w:t>
      </w:r>
    </w:p>
    <w:p w14:paraId="685DD2CD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b/>
          <w:bCs/>
          <w:sz w:val="22"/>
          <w:szCs w:val="22"/>
          <w:u w:val="single"/>
          <w:lang w:val="es-PE"/>
        </w:rPr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02"/>
        <w:gridCol w:w="2724"/>
      </w:tblGrid>
      <w:tr w:rsidR="00A11D23" w:rsidRPr="0076393B" w14:paraId="5643EF9C" w14:textId="77777777" w:rsidTr="1AC8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gridSpan w:val="3"/>
            <w:shd w:val="clear" w:color="auto" w:fill="1F497D" w:themeFill="text2"/>
          </w:tcPr>
          <w:p w14:paraId="726CE2C1" w14:textId="77777777" w:rsidR="00A11D23" w:rsidRPr="0076393B" w:rsidRDefault="00A11D23" w:rsidP="001075A8">
            <w:pPr>
              <w:jc w:val="center"/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  <w:t>LINUX</w:t>
            </w:r>
          </w:p>
        </w:tc>
      </w:tr>
      <w:tr w:rsidR="00A11D23" w:rsidRPr="0076393B" w14:paraId="1EA92506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74C2A4A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Servidor</w:t>
            </w:r>
          </w:p>
        </w:tc>
        <w:tc>
          <w:tcPr>
            <w:tcW w:w="402" w:type="dxa"/>
          </w:tcPr>
          <w:p w14:paraId="0FFEFA9B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43E0B5BE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b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10.4.77.90</w:t>
            </w:r>
          </w:p>
        </w:tc>
      </w:tr>
      <w:tr w:rsidR="00A11D23" w:rsidRPr="0076393B" w14:paraId="3F5C18A0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9FE1957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Usuario</w:t>
            </w:r>
          </w:p>
        </w:tc>
        <w:tc>
          <w:tcPr>
            <w:tcW w:w="402" w:type="dxa"/>
          </w:tcPr>
          <w:p w14:paraId="041F075C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356A055A" w14:textId="0F52A25D" w:rsidR="00A11D23" w:rsidRPr="0076393B" w:rsidRDefault="004B260F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U</w:t>
            </w:r>
            <w:r w:rsidR="00A11D23"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srewa</w:t>
            </w:r>
            <w:r w:rsidR="00F71EE6">
              <w:rPr>
                <w:rFonts w:ascii="Univers Condensed" w:hAnsi="Univers Condensed"/>
                <w:sz w:val="20"/>
                <w:szCs w:val="20"/>
                <w:lang w:val="es-PE"/>
              </w:rPr>
              <w:t>5</w:t>
            </w:r>
          </w:p>
        </w:tc>
      </w:tr>
      <w:tr w:rsidR="00A11D23" w:rsidRPr="0076393B" w14:paraId="55114A1D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B297E2D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proofErr w:type="spellStart"/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lastRenderedPageBreak/>
              <w:t>Password</w:t>
            </w:r>
            <w:proofErr w:type="spellEnd"/>
          </w:p>
        </w:tc>
        <w:tc>
          <w:tcPr>
            <w:tcW w:w="402" w:type="dxa"/>
          </w:tcPr>
          <w:p w14:paraId="11DA6C34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0375B0EE" w14:textId="6100BBAE" w:rsidR="00A11D23" w:rsidRPr="0076393B" w:rsidRDefault="004B260F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>
              <w:rPr>
                <w:rFonts w:ascii="Univers Condensed" w:hAnsi="Univers Condensed"/>
                <w:sz w:val="20"/>
                <w:szCs w:val="20"/>
                <w:lang w:val="es-PE"/>
              </w:rPr>
              <w:t>*****</w:t>
            </w:r>
          </w:p>
        </w:tc>
      </w:tr>
      <w:tr w:rsidR="00A11D23" w:rsidRPr="005D63A7" w14:paraId="6DC597D0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3552875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Ruta</w:t>
            </w:r>
          </w:p>
        </w:tc>
        <w:tc>
          <w:tcPr>
            <w:tcW w:w="402" w:type="dxa"/>
          </w:tcPr>
          <w:p w14:paraId="44FDD5E3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2724" w:type="dxa"/>
          </w:tcPr>
          <w:p w14:paraId="590346F2" w14:textId="7282B46D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/</w:t>
            </w:r>
            <w:r w:rsidR="00C42632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datos5/FG_REG_</w:t>
            </w:r>
            <w:r w:rsidR="00F71EE6">
              <w:rPr>
                <w:rFonts w:ascii="Univers Condensed" w:hAnsi="Univers Condensed"/>
                <w:sz w:val="20"/>
                <w:szCs w:val="20"/>
                <w:lang w:val="es-PE"/>
              </w:rPr>
              <w:t>PROD</w:t>
            </w:r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/</w:t>
            </w:r>
            <w:proofErr w:type="spellStart"/>
            <w:r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Shells</w:t>
            </w:r>
            <w:proofErr w:type="spellEnd"/>
          </w:p>
        </w:tc>
      </w:tr>
    </w:tbl>
    <w:p w14:paraId="505E07F7" w14:textId="6EAE4A02" w:rsidR="00A11D23" w:rsidRDefault="00A11D23" w:rsidP="00A11D23">
      <w:pPr>
        <w:rPr>
          <w:rFonts w:ascii="Univers Condensed" w:hAnsi="Univers Condensed" w:cs="Arial"/>
          <w:b/>
          <w:bCs/>
          <w:sz w:val="22"/>
          <w:szCs w:val="22"/>
          <w:lang w:val="es-PE"/>
        </w:rPr>
      </w:pPr>
    </w:p>
    <w:p w14:paraId="1A30AEEC" w14:textId="77777777" w:rsidR="00AB46A8" w:rsidRPr="0076393B" w:rsidRDefault="00AB46A8" w:rsidP="00A11D23">
      <w:pPr>
        <w:rPr>
          <w:rFonts w:ascii="Univers Condensed" w:hAnsi="Univers Condensed" w:cs="Arial"/>
          <w:b/>
          <w:bCs/>
          <w:sz w:val="22"/>
          <w:szCs w:val="22"/>
          <w:lang w:val="es-PE"/>
        </w:rPr>
      </w:pPr>
    </w:p>
    <w:p w14:paraId="3E7EFD7E" w14:textId="33A32D96" w:rsidR="00EE3685" w:rsidRPr="0076393B" w:rsidRDefault="0BAD2000" w:rsidP="1AC87A3B">
      <w:pPr>
        <w:pStyle w:val="Ttulo4"/>
        <w:numPr>
          <w:ilvl w:val="3"/>
          <w:numId w:val="8"/>
        </w:numPr>
        <w:rPr>
          <w:rFonts w:ascii="Univers Condensed" w:hAnsi="Univers Condensed"/>
          <w:b/>
          <w:bCs/>
          <w:i w:val="0"/>
          <w:color w:val="C00000"/>
          <w:lang w:val="es-PE"/>
        </w:rPr>
      </w:pPr>
      <w:bookmarkStart w:id="22" w:name="_Toc139975578"/>
      <w:r w:rsidRPr="1AC87A3B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Agregados de Planta </w:t>
      </w:r>
      <w:proofErr w:type="spellStart"/>
      <w:r w:rsidRPr="1AC87A3B">
        <w:rPr>
          <w:rFonts w:ascii="Univers Condensed" w:hAnsi="Univers Condensed"/>
          <w:b/>
          <w:bCs/>
          <w:i w:val="0"/>
          <w:color w:val="C00000"/>
          <w:lang w:val="es-PE"/>
        </w:rPr>
        <w:t>Churn</w:t>
      </w:r>
      <w:proofErr w:type="spellEnd"/>
      <w:r w:rsidRPr="1AC87A3B">
        <w:rPr>
          <w:rFonts w:ascii="Univers Condensed" w:hAnsi="Univers Condensed"/>
          <w:b/>
          <w:bCs/>
          <w:i w:val="0"/>
          <w:color w:val="C00000"/>
          <w:lang w:val="es-PE"/>
        </w:rPr>
        <w:t xml:space="preserve"> Fija</w:t>
      </w:r>
      <w:bookmarkEnd w:id="22"/>
    </w:p>
    <w:p w14:paraId="49BED39C" w14:textId="77777777" w:rsidR="00EE3685" w:rsidRDefault="00EE3685" w:rsidP="00EE3685">
      <w:pPr>
        <w:pStyle w:val="Textonotapie"/>
        <w:ind w:left="1069"/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</w:p>
    <w:p w14:paraId="06E1D788" w14:textId="380B0B4B" w:rsidR="00152404" w:rsidRPr="0076393B" w:rsidRDefault="00152404" w:rsidP="00152404">
      <w:pPr>
        <w:pStyle w:val="Textonotapie"/>
        <w:numPr>
          <w:ilvl w:val="0"/>
          <w:numId w:val="10"/>
        </w:numPr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Ejecución</w:t>
      </w:r>
      <w:r w:rsidR="0A3C6C08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 Módulo</w:t>
      </w: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 P</w:t>
      </w:r>
      <w:r w:rsidR="60804BB9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rocedimiento Almacenado</w:t>
      </w: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:</w:t>
      </w:r>
    </w:p>
    <w:p w14:paraId="211637FA" w14:textId="77777777" w:rsidR="00152404" w:rsidRPr="0076393B" w:rsidRDefault="00152404" w:rsidP="00152404">
      <w:pPr>
        <w:pStyle w:val="Textonotapie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6C6E34CE" w14:textId="77777777" w:rsidR="00152404" w:rsidRPr="0076393B" w:rsidRDefault="00152404" w:rsidP="00152404">
      <w:pPr>
        <w:pStyle w:val="Textonotapie"/>
        <w:numPr>
          <w:ilvl w:val="0"/>
          <w:numId w:val="9"/>
        </w:numPr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5AECAB82" w14:textId="77777777" w:rsidR="00152404" w:rsidRPr="0076393B" w:rsidRDefault="00152404" w:rsidP="00152404">
      <w:pPr>
        <w:pStyle w:val="Textonotapie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447C90FD" w14:textId="77777777" w:rsidR="00152404" w:rsidRPr="0076393B" w:rsidRDefault="00152404" w:rsidP="00152404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007639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007639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79D30FED" w14:textId="77777777" w:rsidR="00152404" w:rsidRPr="0076393B" w:rsidRDefault="00152404" w:rsidP="00152404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3116E505" w14:textId="19867C33" w:rsidR="00152404" w:rsidRPr="0076393B" w:rsidRDefault="00152404" w:rsidP="00152404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/datos5/FG_REG_</w:t>
      </w:r>
      <w:r w:rsidR="004207FC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2A931D70" w14:textId="5E61AF1E" w:rsidR="6DC8B182" w:rsidRPr="007E625E" w:rsidRDefault="6DC8B182" w:rsidP="1AC87A3B">
      <w:pPr>
        <w:pStyle w:val="Prrafodelista"/>
        <w:numPr>
          <w:ilvl w:val="0"/>
          <w:numId w:val="5"/>
        </w:numPr>
        <w:ind w:left="1789"/>
        <w:rPr>
          <w:rFonts w:ascii="Univers Condensed" w:hAnsi="Univers Condensed"/>
          <w:sz w:val="20"/>
          <w:szCs w:val="20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Frame_EjecutaSP.py SPREGPLTCHRNFJ YYYYMM</w:t>
      </w:r>
    </w:p>
    <w:p w14:paraId="461F9955" w14:textId="0B18818F" w:rsidR="007E625E" w:rsidRDefault="007E625E" w:rsidP="1AC87A3B">
      <w:pPr>
        <w:pStyle w:val="Prrafodelista"/>
        <w:numPr>
          <w:ilvl w:val="0"/>
          <w:numId w:val="5"/>
        </w:numPr>
        <w:ind w:left="1789"/>
        <w:rPr>
          <w:rFonts w:ascii="Univers Condensed" w:hAnsi="Univers Condensed"/>
          <w:sz w:val="20"/>
          <w:szCs w:val="20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Frame_EjecutaSP.py </w:t>
      </w:r>
      <w:r w:rsidRPr="007E625E">
        <w:rPr>
          <w:rFonts w:ascii="Univers Condensed" w:hAnsi="Univers Condensed"/>
          <w:sz w:val="22"/>
          <w:szCs w:val="22"/>
          <w:lang w:val="es-PE"/>
        </w:rPr>
        <w:t>SPREGPLTMTC</w:t>
      </w:r>
      <w:r w:rsidRPr="007E625E">
        <w:rPr>
          <w:rFonts w:ascii="Univers Condensed" w:hAnsi="Univers Condensed"/>
          <w:sz w:val="22"/>
          <w:szCs w:val="22"/>
          <w:lang w:val="es-PE"/>
        </w:rPr>
        <w:t xml:space="preserve"> </w:t>
      </w:r>
      <w:r w:rsidRPr="1AC87A3B">
        <w:rPr>
          <w:rFonts w:ascii="Univers Condensed" w:hAnsi="Univers Condensed"/>
          <w:sz w:val="22"/>
          <w:szCs w:val="22"/>
          <w:lang w:val="es-PE"/>
        </w:rPr>
        <w:t>YYYYMM</w:t>
      </w:r>
      <w:r w:rsidR="008C57CB">
        <w:rPr>
          <w:rFonts w:ascii="Univers Condensed" w:hAnsi="Univers Condensed"/>
          <w:sz w:val="22"/>
          <w:szCs w:val="22"/>
          <w:lang w:val="es-PE"/>
        </w:rPr>
        <w:t>DD</w:t>
      </w:r>
    </w:p>
    <w:p w14:paraId="3DC983E1" w14:textId="77777777" w:rsidR="00152404" w:rsidRPr="00152404" w:rsidRDefault="00152404" w:rsidP="00152404">
      <w:pPr>
        <w:ind w:left="1416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76D53084" w14:textId="77777777" w:rsidR="00152404" w:rsidRPr="0076393B" w:rsidRDefault="00152404" w:rsidP="00152404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 Ejecución Proceso - Log Linux:</w:t>
      </w:r>
    </w:p>
    <w:p w14:paraId="6BB339BA" w14:textId="77777777" w:rsidR="00152404" w:rsidRPr="0076393B" w:rsidRDefault="00152404" w:rsidP="00152404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b/>
          <w:bCs/>
          <w:u w:val="single"/>
          <w:lang w:val="es-PE"/>
        </w:rPr>
        <w:br/>
      </w:r>
      <w:r w:rsidRPr="007639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55BA857C" w14:textId="1629F223" w:rsidR="00152404" w:rsidRDefault="00152404" w:rsidP="00152404">
      <w:pPr>
        <w:autoSpaceDE w:val="0"/>
        <w:autoSpaceDN w:val="0"/>
        <w:adjustRightInd w:val="0"/>
        <w:ind w:left="1418"/>
        <w:rPr>
          <w:rFonts w:ascii="Univers Condensed" w:hAnsi="Univers Condensed"/>
          <w:sz w:val="20"/>
          <w:szCs w:val="20"/>
          <w:lang w:val="es-PE"/>
        </w:rPr>
      </w:pPr>
      <w:r w:rsidRPr="1AC87A3B">
        <w:rPr>
          <w:rFonts w:ascii="Univers Condensed" w:hAnsi="Univers Condensed"/>
          <w:sz w:val="20"/>
          <w:szCs w:val="20"/>
          <w:lang w:val="es-PE"/>
        </w:rPr>
        <w:t>/datos5/FG_REG_</w:t>
      </w:r>
      <w:r w:rsidR="004207FC">
        <w:rPr>
          <w:rFonts w:ascii="Univers Condensed" w:hAnsi="Univers Condensed"/>
          <w:sz w:val="20"/>
          <w:szCs w:val="20"/>
          <w:lang w:val="es-PE"/>
        </w:rPr>
        <w:t>PROD</w:t>
      </w:r>
      <w:r w:rsidRPr="1AC87A3B">
        <w:rPr>
          <w:rFonts w:ascii="Univers Condensed" w:hAnsi="Univers Condensed"/>
          <w:sz w:val="20"/>
          <w:szCs w:val="20"/>
          <w:lang w:val="es-PE"/>
        </w:rPr>
        <w:t>/Logs/</w:t>
      </w:r>
      <w:r w:rsidR="7C064603" w:rsidRPr="1AC87A3B">
        <w:rPr>
          <w:rFonts w:ascii="Univers Condensed" w:hAnsi="Univers Condensed"/>
          <w:sz w:val="20"/>
          <w:szCs w:val="20"/>
          <w:lang w:val="es-PE"/>
        </w:rPr>
        <w:t>EXSP_SPREGPLTCHRNFJ</w:t>
      </w:r>
      <w:r w:rsidR="00913240"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="00913240">
        <w:rPr>
          <w:rFonts w:ascii="Univers Condensed" w:hAnsi="Univers Condensed"/>
          <w:sz w:val="20"/>
          <w:szCs w:val="20"/>
          <w:lang w:val="es-PE"/>
        </w:rPr>
        <w:t>YYYYMMDD</w:t>
      </w:r>
      <w:r w:rsidR="00913240"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="00913240">
        <w:rPr>
          <w:rFonts w:ascii="Univers Condensed" w:hAnsi="Univers Condensed"/>
          <w:sz w:val="20"/>
          <w:szCs w:val="20"/>
          <w:lang w:val="es-PE"/>
        </w:rPr>
        <w:t>HHMMSS</w:t>
      </w:r>
      <w:r w:rsidR="00913240" w:rsidRPr="1AC87A3B">
        <w:rPr>
          <w:rFonts w:ascii="Univers Condensed" w:hAnsi="Univers Condensed"/>
          <w:sz w:val="20"/>
          <w:szCs w:val="20"/>
          <w:lang w:val="es-PE"/>
        </w:rPr>
        <w:t>.log</w:t>
      </w:r>
    </w:p>
    <w:p w14:paraId="289FD636" w14:textId="6A420D46" w:rsidR="00913240" w:rsidRDefault="00913240" w:rsidP="00913240">
      <w:pPr>
        <w:autoSpaceDE w:val="0"/>
        <w:autoSpaceDN w:val="0"/>
        <w:adjustRightInd w:val="0"/>
        <w:ind w:left="1418"/>
        <w:rPr>
          <w:rFonts w:ascii="Univers Condensed" w:hAnsi="Univers Condensed"/>
          <w:sz w:val="20"/>
          <w:szCs w:val="20"/>
          <w:lang w:val="es-PE"/>
        </w:rPr>
      </w:pPr>
      <w:r w:rsidRPr="1AC87A3B">
        <w:rPr>
          <w:rFonts w:ascii="Univers Condensed" w:hAnsi="Univers Condensed"/>
          <w:sz w:val="20"/>
          <w:szCs w:val="20"/>
          <w:lang w:val="es-PE"/>
        </w:rPr>
        <w:t>/datos5/FG_REG_</w:t>
      </w:r>
      <w:r w:rsidR="004207FC">
        <w:rPr>
          <w:rFonts w:ascii="Univers Condensed" w:hAnsi="Univers Condensed"/>
          <w:sz w:val="20"/>
          <w:szCs w:val="20"/>
          <w:lang w:val="es-PE"/>
        </w:rPr>
        <w:t>PROD</w:t>
      </w:r>
      <w:r w:rsidRPr="1AC87A3B">
        <w:rPr>
          <w:rFonts w:ascii="Univers Condensed" w:hAnsi="Univers Condensed"/>
          <w:sz w:val="20"/>
          <w:szCs w:val="20"/>
          <w:lang w:val="es-PE"/>
        </w:rPr>
        <w:t>/Logs/EXSP_</w:t>
      </w:r>
      <w:r w:rsidRPr="00913240">
        <w:rPr>
          <w:rFonts w:ascii="Univers Condensed" w:hAnsi="Univers Condensed"/>
          <w:sz w:val="20"/>
          <w:szCs w:val="20"/>
          <w:lang w:val="es-PE"/>
        </w:rPr>
        <w:t>SPREGPLTMTC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>
        <w:rPr>
          <w:rFonts w:ascii="Univers Condensed" w:hAnsi="Univers Condensed"/>
          <w:sz w:val="20"/>
          <w:szCs w:val="20"/>
          <w:lang w:val="es-PE"/>
        </w:rPr>
        <w:t>YYYYMMDD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>
        <w:rPr>
          <w:rFonts w:ascii="Univers Condensed" w:hAnsi="Univers Condensed"/>
          <w:sz w:val="20"/>
          <w:szCs w:val="20"/>
          <w:lang w:val="es-PE"/>
        </w:rPr>
        <w:t>HHMMSS</w:t>
      </w:r>
      <w:r w:rsidRPr="1AC87A3B">
        <w:rPr>
          <w:rFonts w:ascii="Univers Condensed" w:hAnsi="Univers Condensed"/>
          <w:sz w:val="20"/>
          <w:szCs w:val="20"/>
          <w:lang w:val="es-PE"/>
        </w:rPr>
        <w:t>.log</w:t>
      </w:r>
    </w:p>
    <w:p w14:paraId="62CA0882" w14:textId="37D6929A" w:rsidR="00152404" w:rsidRDefault="00152404" w:rsidP="00913240">
      <w:pPr>
        <w:autoSpaceDE w:val="0"/>
        <w:autoSpaceDN w:val="0"/>
        <w:adjustRightInd w:val="0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noProof/>
        </w:rPr>
        <w:t xml:space="preserve"> </w:t>
      </w:r>
    </w:p>
    <w:p w14:paraId="7BB55424" w14:textId="072686C7" w:rsidR="00152404" w:rsidRDefault="0FB007A0" w:rsidP="1AC87A3B">
      <w:pPr>
        <w:autoSpaceDE w:val="0"/>
        <w:autoSpaceDN w:val="0"/>
        <w:adjustRightInd w:val="0"/>
        <w:ind w:firstLine="708"/>
      </w:pPr>
      <w:r>
        <w:rPr>
          <w:noProof/>
        </w:rPr>
        <w:drawing>
          <wp:inline distT="0" distB="0" distL="0" distR="0" wp14:anchorId="183AEAFF" wp14:editId="0B5E6813">
            <wp:extent cx="5400675" cy="2065139"/>
            <wp:effectExtent l="0" t="0" r="0" b="0"/>
            <wp:docPr id="2128077517" name="Imagen 212807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F402" w14:textId="77777777" w:rsidR="00152404" w:rsidRPr="0076393B" w:rsidRDefault="00152404" w:rsidP="00EE3685">
      <w:pPr>
        <w:pStyle w:val="Textonotapie"/>
        <w:ind w:left="1069"/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</w:p>
    <w:p w14:paraId="38C8E7CE" w14:textId="63F589DB" w:rsidR="00EE3685" w:rsidRPr="0076393B" w:rsidRDefault="007A0356" w:rsidP="00507EAA">
      <w:pPr>
        <w:pStyle w:val="Textonotapie"/>
        <w:numPr>
          <w:ilvl w:val="0"/>
          <w:numId w:val="10"/>
        </w:numPr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Ejecución </w:t>
      </w:r>
      <w:r w:rsidR="00EE3685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Módulo Procedimiento </w:t>
      </w:r>
      <w:r w:rsidR="00152404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de </w:t>
      </w:r>
      <w:r w:rsidR="616325F2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Extra</w:t>
      </w:r>
      <w:r w:rsidR="4C352487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c</w:t>
      </w:r>
      <w:r w:rsidR="616325F2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ción</w:t>
      </w:r>
      <w:r w:rsidR="00EE3685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:</w:t>
      </w:r>
    </w:p>
    <w:p w14:paraId="0E71A567" w14:textId="77777777" w:rsidR="00EE3685" w:rsidRPr="0076393B" w:rsidRDefault="00EE3685" w:rsidP="00EE3685">
      <w:pPr>
        <w:pStyle w:val="Textonotapie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38E3128C" w14:textId="77777777" w:rsidR="00EE3685" w:rsidRPr="0076393B" w:rsidRDefault="00EE3685" w:rsidP="00507EAA">
      <w:pPr>
        <w:pStyle w:val="Textonotapie"/>
        <w:numPr>
          <w:ilvl w:val="0"/>
          <w:numId w:val="9"/>
        </w:numPr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7A4B4C30" w14:textId="77777777" w:rsidR="00EE3685" w:rsidRPr="0076393B" w:rsidRDefault="00EE3685" w:rsidP="00EE3685">
      <w:pPr>
        <w:pStyle w:val="Textonotapie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35B6CAA5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007639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007639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4088E380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5E8C6AE2" w14:textId="4330F6B3" w:rsidR="00EE3685" w:rsidRPr="0076393B" w:rsidRDefault="00EE3685" w:rsidP="00EE368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</w:t>
      </w:r>
      <w:r w:rsidR="00C42632" w:rsidRPr="1AC87A3B">
        <w:rPr>
          <w:rFonts w:ascii="Univers Condensed" w:hAnsi="Univers Condensed"/>
          <w:sz w:val="22"/>
          <w:szCs w:val="22"/>
          <w:lang w:val="es-PE"/>
        </w:rPr>
        <w:t>datos5/FG_REG_</w:t>
      </w:r>
      <w:r w:rsidR="004207FC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4BED4195" w14:textId="1F4D66BD" w:rsidR="00EE3685" w:rsidRPr="00EF77CA" w:rsidRDefault="0CCBACB1" w:rsidP="00EE368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it-IT"/>
        </w:rPr>
      </w:pPr>
      <w:r w:rsidRPr="1AC87A3B">
        <w:rPr>
          <w:rFonts w:ascii="Univers Condensed" w:hAnsi="Univers Condensed"/>
          <w:sz w:val="22"/>
          <w:szCs w:val="22"/>
          <w:lang w:val="it-IT"/>
        </w:rPr>
        <w:t>python Frame_Extractor.py</w:t>
      </w:r>
      <w:r w:rsidR="00EF77CA" w:rsidRPr="1AC87A3B">
        <w:rPr>
          <w:rFonts w:ascii="Univers Condensed" w:hAnsi="Univers Condensed"/>
          <w:sz w:val="22"/>
          <w:szCs w:val="22"/>
          <w:lang w:val="it-IT"/>
        </w:rPr>
        <w:t xml:space="preserve"> </w:t>
      </w:r>
      <w:r w:rsidR="3A3DFB6E" w:rsidRPr="1AC87A3B">
        <w:rPr>
          <w:rFonts w:ascii="Univers Condensed" w:hAnsi="Univers Condensed"/>
          <w:sz w:val="22"/>
          <w:szCs w:val="22"/>
          <w:lang w:val="it-IT"/>
        </w:rPr>
        <w:t>EXTPLTCHRNFJ</w:t>
      </w:r>
    </w:p>
    <w:p w14:paraId="10AD7984" w14:textId="4AEDBFD9" w:rsidR="00F71EE6" w:rsidRPr="00EF77CA" w:rsidRDefault="00F71EE6" w:rsidP="00F71EE6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it-IT"/>
        </w:rPr>
      </w:pPr>
      <w:r w:rsidRPr="1AC87A3B">
        <w:rPr>
          <w:rFonts w:ascii="Univers Condensed" w:hAnsi="Univers Condensed"/>
          <w:sz w:val="22"/>
          <w:szCs w:val="22"/>
          <w:lang w:val="it-IT"/>
        </w:rPr>
        <w:t xml:space="preserve">python Frame_Extractor.py </w:t>
      </w:r>
      <w:r w:rsidR="00913240" w:rsidRPr="00913240">
        <w:rPr>
          <w:rFonts w:ascii="Univers Condensed" w:hAnsi="Univers Condensed"/>
          <w:sz w:val="22"/>
          <w:szCs w:val="22"/>
          <w:lang w:val="it-IT"/>
        </w:rPr>
        <w:t>EXTPLTMTC</w:t>
      </w:r>
    </w:p>
    <w:p w14:paraId="5FDAB5DA" w14:textId="1D3D1B76" w:rsidR="00655860" w:rsidRPr="00EF77CA" w:rsidRDefault="00655860" w:rsidP="00DB60E3">
      <w:pPr>
        <w:ind w:left="1416"/>
        <w:rPr>
          <w:rFonts w:ascii="Univers Condensed" w:hAnsi="Univers Condensed"/>
          <w:b/>
          <w:bCs/>
          <w:sz w:val="22"/>
          <w:szCs w:val="22"/>
          <w:u w:val="single"/>
          <w:lang w:val="it-IT"/>
        </w:rPr>
      </w:pPr>
    </w:p>
    <w:p w14:paraId="051E99FE" w14:textId="2F15513F" w:rsidR="00EE3685" w:rsidRPr="0076393B" w:rsidRDefault="00EE3685" w:rsidP="00507EAA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</w:t>
      </w:r>
      <w:r w:rsidR="00D2219D"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Ejecución Proceso </w:t>
      </w: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- Log Linux:</w:t>
      </w:r>
    </w:p>
    <w:p w14:paraId="0206633E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b/>
          <w:bCs/>
          <w:u w:val="single"/>
          <w:lang w:val="es-PE"/>
        </w:rPr>
        <w:br/>
      </w:r>
      <w:r w:rsidRPr="007639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6217E451" w14:textId="5B04F955" w:rsidR="00EE3685" w:rsidRPr="00871D5E" w:rsidRDefault="00EE3685" w:rsidP="1AC87A3B">
      <w:pPr>
        <w:autoSpaceDE w:val="0"/>
        <w:autoSpaceDN w:val="0"/>
        <w:adjustRightInd w:val="0"/>
        <w:ind w:left="1418"/>
        <w:rPr>
          <w:rFonts w:ascii="Univers Condensed" w:hAnsi="Univers Condensed"/>
          <w:sz w:val="20"/>
          <w:szCs w:val="20"/>
          <w:lang w:val="es-PE"/>
        </w:rPr>
      </w:pPr>
      <w:r w:rsidRPr="1AC87A3B">
        <w:rPr>
          <w:rFonts w:ascii="Univers Condensed" w:hAnsi="Univers Condensed"/>
          <w:sz w:val="20"/>
          <w:szCs w:val="20"/>
          <w:lang w:val="es-PE"/>
        </w:rPr>
        <w:t>/</w:t>
      </w:r>
      <w:r w:rsidR="00C42632" w:rsidRPr="1AC87A3B">
        <w:rPr>
          <w:rFonts w:ascii="Univers Condensed" w:hAnsi="Univers Condensed"/>
          <w:sz w:val="20"/>
          <w:szCs w:val="20"/>
          <w:lang w:val="es-PE"/>
        </w:rPr>
        <w:t>datos5/FG_REG_</w:t>
      </w:r>
      <w:r w:rsidR="004207FC">
        <w:rPr>
          <w:rFonts w:ascii="Univers Condensed" w:hAnsi="Univers Condensed"/>
          <w:sz w:val="20"/>
          <w:szCs w:val="20"/>
          <w:lang w:val="es-PE"/>
        </w:rPr>
        <w:t>PROD</w:t>
      </w:r>
      <w:r w:rsidRPr="1AC87A3B">
        <w:rPr>
          <w:rFonts w:ascii="Univers Condensed" w:hAnsi="Univers Condensed"/>
          <w:sz w:val="20"/>
          <w:szCs w:val="20"/>
          <w:lang w:val="es-PE"/>
        </w:rPr>
        <w:t>/</w:t>
      </w:r>
      <w:r w:rsidR="00C5150C" w:rsidRPr="1AC87A3B">
        <w:rPr>
          <w:rFonts w:ascii="Univers Condensed" w:hAnsi="Univers Condensed"/>
          <w:sz w:val="20"/>
          <w:szCs w:val="20"/>
          <w:lang w:val="es-PE"/>
        </w:rPr>
        <w:t>Logs/</w:t>
      </w:r>
      <w:r w:rsidR="2200BDE2" w:rsidRPr="1AC87A3B">
        <w:rPr>
          <w:rFonts w:ascii="Univers Condensed" w:hAnsi="Univers Condensed"/>
          <w:sz w:val="20"/>
          <w:szCs w:val="20"/>
          <w:lang w:val="es-PE"/>
        </w:rPr>
        <w:t>EXTDT</w:t>
      </w:r>
      <w:r w:rsidR="00C5150C"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="5383B579" w:rsidRPr="1AC87A3B">
        <w:rPr>
          <w:rFonts w:ascii="Univers Condensed" w:hAnsi="Univers Condensed"/>
          <w:sz w:val="20"/>
          <w:szCs w:val="20"/>
          <w:lang w:val="es-PE"/>
        </w:rPr>
        <w:t xml:space="preserve"> </w:t>
      </w:r>
      <w:r w:rsidR="7EC544E1" w:rsidRPr="1AC87A3B">
        <w:rPr>
          <w:rFonts w:ascii="Univers Condensed" w:hAnsi="Univers Condensed"/>
          <w:sz w:val="20"/>
          <w:szCs w:val="20"/>
          <w:lang w:val="es-PE"/>
        </w:rPr>
        <w:t xml:space="preserve">EXTPLTCHRNFJ 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Pr="1AC87A3B">
        <w:rPr>
          <w:rFonts w:ascii="Univers Condensed" w:hAnsi="Univers Condensed"/>
          <w:color w:val="C00000"/>
          <w:sz w:val="20"/>
          <w:szCs w:val="20"/>
          <w:lang w:val="es-PE"/>
        </w:rPr>
        <w:t>YYYYMMDD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Pr="1AC87A3B">
        <w:rPr>
          <w:rFonts w:ascii="Univers Condensed" w:hAnsi="Univers Condensed"/>
          <w:color w:val="C00000"/>
          <w:sz w:val="20"/>
          <w:szCs w:val="20"/>
          <w:lang w:val="es-PE"/>
        </w:rPr>
        <w:t>HHMMSS</w:t>
      </w:r>
      <w:r w:rsidRPr="1AC87A3B">
        <w:rPr>
          <w:rFonts w:ascii="Univers Condensed" w:hAnsi="Univers Condensed"/>
          <w:sz w:val="20"/>
          <w:szCs w:val="20"/>
          <w:lang w:val="es-PE"/>
        </w:rPr>
        <w:t>.log</w:t>
      </w:r>
    </w:p>
    <w:p w14:paraId="3FB5E0B2" w14:textId="692A8634" w:rsidR="004207FC" w:rsidRPr="00871D5E" w:rsidRDefault="004207FC" w:rsidP="004207FC">
      <w:pPr>
        <w:autoSpaceDE w:val="0"/>
        <w:autoSpaceDN w:val="0"/>
        <w:adjustRightInd w:val="0"/>
        <w:ind w:left="1418"/>
        <w:rPr>
          <w:rFonts w:ascii="Univers Condensed" w:hAnsi="Univers Condensed"/>
          <w:sz w:val="20"/>
          <w:szCs w:val="20"/>
          <w:lang w:val="es-PE"/>
        </w:rPr>
      </w:pPr>
      <w:r w:rsidRPr="1AC87A3B">
        <w:rPr>
          <w:rFonts w:ascii="Univers Condensed" w:hAnsi="Univers Condensed"/>
          <w:sz w:val="20"/>
          <w:szCs w:val="20"/>
          <w:lang w:val="es-PE"/>
        </w:rPr>
        <w:lastRenderedPageBreak/>
        <w:t>/datos5/FG_REG_</w:t>
      </w:r>
      <w:r>
        <w:rPr>
          <w:rFonts w:ascii="Univers Condensed" w:hAnsi="Univers Condensed"/>
          <w:sz w:val="20"/>
          <w:szCs w:val="20"/>
          <w:lang w:val="es-PE"/>
        </w:rPr>
        <w:t>PROD</w:t>
      </w:r>
      <w:r w:rsidRPr="1AC87A3B">
        <w:rPr>
          <w:rFonts w:ascii="Univers Condensed" w:hAnsi="Univers Condensed"/>
          <w:sz w:val="20"/>
          <w:szCs w:val="20"/>
          <w:lang w:val="es-PE"/>
        </w:rPr>
        <w:t xml:space="preserve">/Logs/EXTDT_ </w:t>
      </w:r>
      <w:r w:rsidRPr="004207FC">
        <w:rPr>
          <w:rFonts w:ascii="Univers Condensed" w:hAnsi="Univers Condensed"/>
          <w:sz w:val="20"/>
          <w:szCs w:val="20"/>
          <w:lang w:val="es-PE"/>
        </w:rPr>
        <w:t>EXTPLTMTC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Pr="1AC87A3B">
        <w:rPr>
          <w:rFonts w:ascii="Univers Condensed" w:hAnsi="Univers Condensed"/>
          <w:color w:val="C00000"/>
          <w:sz w:val="20"/>
          <w:szCs w:val="20"/>
          <w:lang w:val="es-PE"/>
        </w:rPr>
        <w:t>YYYYMMDD</w:t>
      </w:r>
      <w:r w:rsidRPr="1AC87A3B">
        <w:rPr>
          <w:rFonts w:ascii="Univers Condensed" w:hAnsi="Univers Condensed"/>
          <w:sz w:val="20"/>
          <w:szCs w:val="20"/>
          <w:lang w:val="es-PE"/>
        </w:rPr>
        <w:t>_</w:t>
      </w:r>
      <w:r w:rsidRPr="1AC87A3B">
        <w:rPr>
          <w:rFonts w:ascii="Univers Condensed" w:hAnsi="Univers Condensed"/>
          <w:color w:val="C00000"/>
          <w:sz w:val="20"/>
          <w:szCs w:val="20"/>
          <w:lang w:val="es-PE"/>
        </w:rPr>
        <w:t>HHMMSS</w:t>
      </w:r>
      <w:r w:rsidRPr="1AC87A3B">
        <w:rPr>
          <w:rFonts w:ascii="Univers Condensed" w:hAnsi="Univers Condensed"/>
          <w:sz w:val="20"/>
          <w:szCs w:val="20"/>
          <w:lang w:val="es-PE"/>
        </w:rPr>
        <w:t>.log</w:t>
      </w:r>
    </w:p>
    <w:p w14:paraId="4C07227C" w14:textId="4B744B91" w:rsidR="00C93FE1" w:rsidRDefault="00C93FE1" w:rsidP="1AC87A3B">
      <w:pPr>
        <w:autoSpaceDE w:val="0"/>
        <w:autoSpaceDN w:val="0"/>
        <w:adjustRightInd w:val="0"/>
        <w:ind w:left="1418"/>
        <w:rPr>
          <w:rFonts w:ascii="Univers Condensed" w:hAnsi="Univers Condensed"/>
          <w:sz w:val="20"/>
          <w:szCs w:val="20"/>
          <w:lang w:val="es-PE"/>
        </w:rPr>
      </w:pPr>
    </w:p>
    <w:p w14:paraId="403468A7" w14:textId="0B6B94D8" w:rsidR="00C93FE1" w:rsidRDefault="78E2E09F" w:rsidP="1AC87A3B">
      <w:pPr>
        <w:autoSpaceDE w:val="0"/>
        <w:autoSpaceDN w:val="0"/>
        <w:adjustRightInd w:val="0"/>
        <w:ind w:left="1418"/>
        <w:rPr>
          <w:rFonts w:ascii="Univers Condensed" w:hAnsi="Univers Condensed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6AB89E8F" wp14:editId="4AFF777C">
            <wp:extent cx="5132916" cy="2267038"/>
            <wp:effectExtent l="0" t="0" r="0" b="0"/>
            <wp:docPr id="183081047" name="Imagen 18308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16" cy="22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39">
        <w:rPr>
          <w:noProof/>
        </w:rPr>
        <w:t xml:space="preserve"> </w:t>
      </w:r>
    </w:p>
    <w:p w14:paraId="6FCC7186" w14:textId="77777777" w:rsidR="000A0B39" w:rsidRPr="00EF77CA" w:rsidRDefault="000A0B39" w:rsidP="1AC87A3B">
      <w:pPr>
        <w:pStyle w:val="Prrafodelista"/>
        <w:autoSpaceDE w:val="0"/>
        <w:autoSpaceDN w:val="0"/>
        <w:adjustRightInd w:val="0"/>
        <w:ind w:left="0"/>
        <w:jc w:val="center"/>
        <w:rPr>
          <w:rFonts w:ascii="Univers Condensed" w:hAnsi="Univers Condensed"/>
          <w:sz w:val="22"/>
          <w:szCs w:val="22"/>
        </w:rPr>
      </w:pPr>
    </w:p>
    <w:p w14:paraId="662AF6F1" w14:textId="58276429" w:rsidR="00EE3685" w:rsidRPr="0076393B" w:rsidRDefault="00EE3685" w:rsidP="1AC87A3B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Univers Condensed" w:hAnsi="Univers Condensed"/>
          <w:b/>
          <w:bCs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</w:t>
      </w:r>
      <w:r w:rsidR="00D2219D"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Ejecución Proceso </w:t>
      </w: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- Log BD:</w:t>
      </w:r>
    </w:p>
    <w:p w14:paraId="5D443F14" w14:textId="77777777" w:rsidR="00410662" w:rsidRDefault="00410662" w:rsidP="0069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nivers Condensed" w:hAnsi="Univers Condensed" w:cs="Courier New"/>
          <w:sz w:val="20"/>
          <w:szCs w:val="20"/>
          <w:lang w:eastAsia="es-PE"/>
        </w:rPr>
      </w:pPr>
    </w:p>
    <w:p w14:paraId="4AFB65BC" w14:textId="6BDA7BAD" w:rsidR="00410662" w:rsidRPr="00940A2F" w:rsidRDefault="00410662" w:rsidP="0041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hAnsi="Univers Condensed" w:cs="Courier New"/>
          <w:color w:val="008000"/>
          <w:sz w:val="20"/>
          <w:szCs w:val="20"/>
          <w:lang w:eastAsia="es-PE"/>
        </w:rPr>
      </w:pPr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--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Validación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Ejecución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- 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Tabla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Log </w:t>
      </w:r>
      <w:r w:rsidR="2FFE8BCA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Layout </w:t>
      </w:r>
      <w:proofErr w:type="spellStart"/>
      <w:r w:rsidR="2FFE8BCA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Extr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:</w:t>
      </w:r>
    </w:p>
    <w:p w14:paraId="649C7B9F" w14:textId="4B714BE4" w:rsidR="0134E2FC" w:rsidRDefault="0134E2FC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eastAsia="Univers Condensed" w:hAnsi="Univers Condensed" w:cs="Univers Condensed"/>
          <w:b/>
          <w:bCs/>
          <w:color w:val="FF0000"/>
          <w:sz w:val="20"/>
          <w:szCs w:val="20"/>
        </w:rPr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0"/>
          <w:szCs w:val="20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20"/>
          <w:szCs w:val="20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0"/>
          <w:szCs w:val="20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PE_REG_</w:t>
      </w:r>
      <w:r w:rsidR="004207FC">
        <w:rPr>
          <w:rFonts w:ascii="Univers Condensed" w:eastAsia="Univers Condensed" w:hAnsi="Univers Condensed" w:cs="Univers Condensed"/>
          <w:color w:val="800000"/>
          <w:sz w:val="20"/>
          <w:szCs w:val="20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TB_LOG_LAYOUT_EXTR</w:t>
      </w:r>
      <w:r>
        <w:br/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NOMBLAYOUT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0"/>
          <w:szCs w:val="20"/>
        </w:rPr>
        <w:t>IN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(</w:t>
      </w:r>
      <w:r w:rsidRPr="1AC87A3B">
        <w:rPr>
          <w:rFonts w:ascii="Univers Condensed" w:eastAsia="Univers Condensed" w:hAnsi="Univers Condensed" w:cs="Univers Condensed"/>
          <w:color w:val="FF00FF"/>
          <w:sz w:val="20"/>
          <w:szCs w:val="20"/>
        </w:rPr>
        <w:t>'EXTPLTCHRNFJ'</w:t>
      </w:r>
      <w:r w:rsidR="004207FC">
        <w:rPr>
          <w:rFonts w:ascii="Univers Condensed" w:eastAsia="Univers Condensed" w:hAnsi="Univers Condensed" w:cs="Univers Condensed"/>
          <w:color w:val="FF00FF"/>
          <w:sz w:val="20"/>
          <w:szCs w:val="20"/>
        </w:rPr>
        <w:t>,’</w:t>
      </w:r>
      <w:r w:rsidR="004207FC" w:rsidRPr="004207FC">
        <w:t xml:space="preserve"> </w:t>
      </w:r>
      <w:r w:rsidR="004207FC" w:rsidRPr="004207FC">
        <w:rPr>
          <w:rFonts w:ascii="Univers Condensed" w:eastAsia="Univers Condensed" w:hAnsi="Univers Condensed" w:cs="Univers Condensed"/>
          <w:color w:val="FF00FF"/>
          <w:sz w:val="20"/>
          <w:szCs w:val="20"/>
        </w:rPr>
        <w:t>EXTPLTMTC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) </w:t>
      </w:r>
      <w:r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ORDER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0"/>
          <w:szCs w:val="20"/>
        </w:rPr>
        <w:t>BY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0"/>
          <w:szCs w:val="20"/>
        </w:rPr>
        <w:t>FECINIGEN_TS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0"/>
          <w:szCs w:val="20"/>
        </w:rPr>
        <w:t xml:space="preserve"> </w:t>
      </w:r>
      <w:proofErr w:type="gramStart"/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0"/>
          <w:szCs w:val="20"/>
        </w:rPr>
        <w:t>DESC</w:t>
      </w:r>
      <w:r w:rsidRPr="1AC87A3B">
        <w:rPr>
          <w:rFonts w:ascii="Univers Condensed" w:eastAsia="Univers Condensed" w:hAnsi="Univers Condensed" w:cs="Univers Condensed"/>
          <w:b/>
          <w:bCs/>
          <w:color w:val="FF0000"/>
          <w:sz w:val="20"/>
          <w:szCs w:val="20"/>
        </w:rPr>
        <w:t>;</w:t>
      </w:r>
      <w:proofErr w:type="gramEnd"/>
    </w:p>
    <w:p w14:paraId="76329D85" w14:textId="7A84F8A2" w:rsidR="00D32D48" w:rsidRPr="00940A2F" w:rsidRDefault="00D32D48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hAnsi="Univers Condensed" w:cs="Courier New"/>
          <w:sz w:val="20"/>
          <w:szCs w:val="20"/>
          <w:lang w:eastAsia="es-PE"/>
        </w:rPr>
      </w:pPr>
    </w:p>
    <w:p w14:paraId="013E381D" w14:textId="4AC6499D" w:rsidR="00410662" w:rsidRDefault="7EF00AA9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4" w:firstLine="708"/>
        <w:rPr>
          <w:rFonts w:ascii="Univers Condensed" w:hAnsi="Univers Condensed" w:cs="Courier New"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3F4DBC24" wp14:editId="09602B88">
            <wp:extent cx="4838700" cy="473789"/>
            <wp:effectExtent l="0" t="0" r="0" b="0"/>
            <wp:docPr id="1288879517" name="Imagen 128887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27E">
        <w:tab/>
      </w:r>
    </w:p>
    <w:p w14:paraId="558237D8" w14:textId="3A1D6965" w:rsidR="0069727E" w:rsidRDefault="0069727E" w:rsidP="1AC87A3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rFonts w:ascii="Univers Condensed" w:hAnsi="Univers Condensed" w:cs="Courier New"/>
          <w:sz w:val="20"/>
          <w:szCs w:val="20"/>
          <w:lang w:eastAsia="es-PE"/>
        </w:rPr>
      </w:pPr>
      <w:r>
        <w:rPr>
          <w:rFonts w:ascii="Univers Condensed" w:hAnsi="Univers Condensed" w:cs="Courier New"/>
          <w:sz w:val="20"/>
          <w:szCs w:val="20"/>
          <w:lang w:eastAsia="es-PE"/>
        </w:rPr>
        <w:tab/>
      </w:r>
    </w:p>
    <w:p w14:paraId="7FA53567" w14:textId="66762D05" w:rsidR="00EE3685" w:rsidRPr="0076393B" w:rsidRDefault="00F3363F" w:rsidP="00507EAA">
      <w:pPr>
        <w:pStyle w:val="Textonotapie"/>
        <w:numPr>
          <w:ilvl w:val="0"/>
          <w:numId w:val="10"/>
        </w:numPr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Ejecución</w:t>
      </w:r>
      <w:r w:rsidR="00EE3685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 xml:space="preserve"> Módulo </w:t>
      </w:r>
      <w:r w:rsidR="2F12C15C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de Carga</w:t>
      </w:r>
      <w:r w:rsidR="00EE3685"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:</w:t>
      </w:r>
    </w:p>
    <w:p w14:paraId="7FFEABBF" w14:textId="77777777" w:rsidR="00EE3685" w:rsidRPr="0076393B" w:rsidRDefault="00EE3685" w:rsidP="00EE3685">
      <w:pPr>
        <w:pStyle w:val="Textonotapie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680FBDFD" w14:textId="77777777" w:rsidR="00EE3685" w:rsidRPr="0076393B" w:rsidRDefault="00EE3685" w:rsidP="00507EAA">
      <w:pPr>
        <w:pStyle w:val="Textonotapie"/>
        <w:numPr>
          <w:ilvl w:val="0"/>
          <w:numId w:val="9"/>
        </w:numPr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3EF879A3" w14:textId="77777777" w:rsidR="00EE3685" w:rsidRPr="0076393B" w:rsidRDefault="00EE3685" w:rsidP="00EE3685">
      <w:pPr>
        <w:pStyle w:val="Textonotapie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5D5F3D2D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007639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007639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29BAD4D2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7F833E39" w14:textId="7487EF62" w:rsidR="00EE3685" w:rsidRPr="0076393B" w:rsidRDefault="00EE3685" w:rsidP="00EE368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</w:t>
      </w:r>
      <w:r w:rsidR="00C42632" w:rsidRPr="1AC87A3B">
        <w:rPr>
          <w:rFonts w:ascii="Univers Condensed" w:hAnsi="Univers Condensed"/>
          <w:sz w:val="22"/>
          <w:szCs w:val="22"/>
          <w:lang w:val="es-PE"/>
        </w:rPr>
        <w:t>datos5/FG_REG_</w:t>
      </w:r>
      <w:r w:rsidR="004207FC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68F70AEA" w14:textId="2D070516" w:rsidR="00EE3685" w:rsidRPr="002106A0" w:rsidRDefault="717BA809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Frame_NZLoad.py</w:t>
      </w:r>
      <w:r w:rsidR="00037381" w:rsidRPr="1AC87A3B">
        <w:rPr>
          <w:rFonts w:ascii="Univers Condensed" w:hAnsi="Univers Condensed"/>
          <w:sz w:val="22"/>
          <w:szCs w:val="22"/>
          <w:lang w:val="es-PE"/>
        </w:rPr>
        <w:t xml:space="preserve"> </w:t>
      </w:r>
      <w:r w:rsidR="1C15BCEB" w:rsidRPr="1AC87A3B">
        <w:rPr>
          <w:rFonts w:ascii="Univers Condensed" w:hAnsi="Univers Condensed"/>
          <w:sz w:val="22"/>
          <w:szCs w:val="22"/>
          <w:lang w:val="es-PE"/>
        </w:rPr>
        <w:t xml:space="preserve">REGPLTCHRNFJ </w:t>
      </w:r>
      <w:r w:rsidR="002106A0">
        <w:rPr>
          <w:rFonts w:ascii="Univers Condensed" w:hAnsi="Univers Condensed"/>
          <w:sz w:val="22"/>
          <w:szCs w:val="22"/>
          <w:lang w:val="es-PE"/>
        </w:rPr>
        <w:t>YYYYMMDD</w:t>
      </w:r>
    </w:p>
    <w:p w14:paraId="3A299ED6" w14:textId="01DAA82E" w:rsidR="002106A0" w:rsidRPr="003F090D" w:rsidRDefault="002106A0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Frame_NZLoad.py </w:t>
      </w:r>
      <w:r w:rsidRPr="002106A0">
        <w:rPr>
          <w:rFonts w:ascii="Univers Condensed" w:hAnsi="Univers Condensed"/>
          <w:sz w:val="22"/>
          <w:szCs w:val="22"/>
          <w:lang w:val="es-PE"/>
        </w:rPr>
        <w:t>INPPLTMTC</w:t>
      </w:r>
      <w:r>
        <w:rPr>
          <w:rFonts w:ascii="Univers Condensed" w:hAnsi="Univers Condensed"/>
          <w:sz w:val="22"/>
          <w:szCs w:val="22"/>
          <w:lang w:val="es-PE"/>
        </w:rPr>
        <w:t xml:space="preserve"> YYYYMMDD</w:t>
      </w:r>
    </w:p>
    <w:p w14:paraId="2A3545BA" w14:textId="77777777" w:rsidR="00F0498F" w:rsidRPr="003F090D" w:rsidRDefault="00F0498F" w:rsidP="00CC1349">
      <w:pPr>
        <w:ind w:left="1416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2AAEF1D2" w14:textId="13EC8052" w:rsidR="00EE3685" w:rsidRPr="0076393B" w:rsidRDefault="00EE3685" w:rsidP="00507EAA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</w:t>
      </w:r>
      <w:r w:rsidR="00D2219D"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Ejecución Proceso </w:t>
      </w: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- Log Linux:</w:t>
      </w:r>
    </w:p>
    <w:p w14:paraId="07F8FF35" w14:textId="77777777" w:rsidR="00F0498F" w:rsidRPr="0076393B" w:rsidRDefault="00EE3685" w:rsidP="00F0498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 w:rsidRPr="0076393B">
        <w:rPr>
          <w:rFonts w:ascii="Univers Condensed" w:hAnsi="Univers Condensed"/>
          <w:b/>
          <w:bCs/>
          <w:u w:val="single"/>
          <w:lang w:val="es-PE"/>
        </w:rPr>
        <w:br/>
      </w:r>
      <w:r w:rsidRPr="007639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74203D56" w14:textId="6B6328D4" w:rsidR="00F0498F" w:rsidRDefault="00F0498F" w:rsidP="00F0498F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 w:cs="Calibri"/>
          <w:sz w:val="22"/>
          <w:szCs w:val="22"/>
          <w:lang w:val="es-PE"/>
        </w:rPr>
      </w:pPr>
      <w:r w:rsidRPr="1AC87A3B">
        <w:rPr>
          <w:rFonts w:ascii="Univers Condensed" w:hAnsi="Univers Condensed" w:cs="Calibri"/>
          <w:sz w:val="22"/>
          <w:szCs w:val="22"/>
          <w:lang w:val="es-PE"/>
        </w:rPr>
        <w:t>/</w:t>
      </w:r>
      <w:r w:rsidR="00C42632" w:rsidRPr="1AC87A3B">
        <w:rPr>
          <w:rFonts w:ascii="Univers Condensed" w:hAnsi="Univers Condensed" w:cs="Calibri"/>
          <w:sz w:val="22"/>
          <w:szCs w:val="22"/>
          <w:lang w:val="es-PE"/>
        </w:rPr>
        <w:t>datos5/FG_REG_</w:t>
      </w:r>
      <w:r w:rsidR="004207FC">
        <w:rPr>
          <w:rFonts w:ascii="Univers Condensed" w:hAnsi="Univers Condensed" w:cs="Calibri"/>
          <w:sz w:val="22"/>
          <w:szCs w:val="22"/>
          <w:lang w:val="es-PE"/>
        </w:rPr>
        <w:t>PROD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/</w:t>
      </w:r>
      <w:r w:rsidR="00355ABB" w:rsidRPr="1AC87A3B">
        <w:rPr>
          <w:rFonts w:ascii="Univers Condensed" w:hAnsi="Univers Condensed" w:cs="Calibri"/>
          <w:sz w:val="22"/>
          <w:szCs w:val="22"/>
          <w:lang w:val="es-PE"/>
        </w:rPr>
        <w:t>Logs/</w:t>
      </w:r>
      <w:proofErr w:type="spellStart"/>
      <w:r w:rsidR="00355ABB" w:rsidRPr="1AC87A3B">
        <w:rPr>
          <w:rFonts w:ascii="Univers Condensed" w:hAnsi="Univers Condensed" w:cs="Calibri"/>
          <w:sz w:val="22"/>
          <w:szCs w:val="22"/>
          <w:lang w:val="es-PE"/>
        </w:rPr>
        <w:t>N</w:t>
      </w:r>
      <w:r w:rsidR="1274BEC8" w:rsidRPr="1AC87A3B">
        <w:rPr>
          <w:rFonts w:ascii="Univers Condensed" w:hAnsi="Univers Condensed" w:cs="Calibri"/>
          <w:sz w:val="22"/>
          <w:szCs w:val="22"/>
          <w:lang w:val="es-PE"/>
        </w:rPr>
        <w:t>ZLoad</w:t>
      </w:r>
      <w:proofErr w:type="spellEnd"/>
      <w:r w:rsidR="00355ABB" w:rsidRPr="1AC87A3B">
        <w:rPr>
          <w:rFonts w:ascii="Univers Condensed" w:hAnsi="Univers Condensed" w:cs="Calibri"/>
          <w:sz w:val="22"/>
          <w:szCs w:val="22"/>
          <w:lang w:val="es-PE"/>
        </w:rPr>
        <w:t>_</w:t>
      </w:r>
      <w:r w:rsidR="0C925A86" w:rsidRPr="1AC87A3B">
        <w:rPr>
          <w:rFonts w:ascii="Univers Condensed" w:hAnsi="Univers Condensed" w:cs="Calibri"/>
          <w:sz w:val="22"/>
          <w:szCs w:val="22"/>
          <w:lang w:val="es-PE"/>
        </w:rPr>
        <w:t xml:space="preserve"> REGPLTCHRNFJ 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_</w:t>
      </w:r>
      <w:r w:rsidR="002106A0">
        <w:rPr>
          <w:rFonts w:ascii="Univers Condensed" w:hAnsi="Univers Condensed" w:cs="Calibri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 w:cs="Calibri"/>
          <w:color w:val="C00000"/>
          <w:sz w:val="22"/>
          <w:szCs w:val="22"/>
          <w:lang w:val="es-PE"/>
        </w:rPr>
        <w:t>_</w:t>
      </w:r>
      <w:r w:rsidR="002106A0">
        <w:rPr>
          <w:rFonts w:ascii="Univers Condensed" w:hAnsi="Univers Condensed" w:cs="Calibri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.log</w:t>
      </w:r>
    </w:p>
    <w:p w14:paraId="46F257A4" w14:textId="4FE8DF0D" w:rsidR="002106A0" w:rsidRDefault="002106A0" w:rsidP="002106A0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 w:cs="Calibri"/>
          <w:sz w:val="22"/>
          <w:szCs w:val="22"/>
          <w:lang w:val="es-PE"/>
        </w:rPr>
      </w:pPr>
      <w:r w:rsidRPr="1AC87A3B">
        <w:rPr>
          <w:rFonts w:ascii="Univers Condensed" w:hAnsi="Univers Condensed" w:cs="Calibri"/>
          <w:sz w:val="22"/>
          <w:szCs w:val="22"/>
          <w:lang w:val="es-PE"/>
        </w:rPr>
        <w:t>/datos5/FG_REG_</w:t>
      </w:r>
      <w:r>
        <w:rPr>
          <w:rFonts w:ascii="Univers Condensed" w:hAnsi="Univers Condensed" w:cs="Calibri"/>
          <w:sz w:val="22"/>
          <w:szCs w:val="22"/>
          <w:lang w:val="es-PE"/>
        </w:rPr>
        <w:t>PROD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/Logs/</w:t>
      </w:r>
      <w:proofErr w:type="spellStart"/>
      <w:r w:rsidRPr="1AC87A3B">
        <w:rPr>
          <w:rFonts w:ascii="Univers Condensed" w:hAnsi="Univers Condensed" w:cs="Calibri"/>
          <w:sz w:val="22"/>
          <w:szCs w:val="22"/>
          <w:lang w:val="es-PE"/>
        </w:rPr>
        <w:t>NZLoad</w:t>
      </w:r>
      <w:proofErr w:type="spellEnd"/>
      <w:r w:rsidRPr="1AC87A3B">
        <w:rPr>
          <w:rFonts w:ascii="Univers Condensed" w:hAnsi="Univers Condensed" w:cs="Calibri"/>
          <w:sz w:val="22"/>
          <w:szCs w:val="22"/>
          <w:lang w:val="es-PE"/>
        </w:rPr>
        <w:t xml:space="preserve">_ </w:t>
      </w:r>
      <w:r w:rsidRPr="002106A0">
        <w:rPr>
          <w:rFonts w:ascii="Univers Condensed" w:hAnsi="Univers Condensed" w:cs="Calibri"/>
          <w:sz w:val="22"/>
          <w:szCs w:val="22"/>
          <w:lang w:val="es-PE"/>
        </w:rPr>
        <w:t>INPPLTMTC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_</w:t>
      </w:r>
      <w:r>
        <w:rPr>
          <w:rFonts w:ascii="Univers Condensed" w:hAnsi="Univers Condensed" w:cs="Calibri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 w:cs="Calibri"/>
          <w:color w:val="C00000"/>
          <w:sz w:val="22"/>
          <w:szCs w:val="22"/>
          <w:lang w:val="es-PE"/>
        </w:rPr>
        <w:t>_</w:t>
      </w:r>
      <w:r>
        <w:rPr>
          <w:rFonts w:ascii="Univers Condensed" w:hAnsi="Univers Condensed" w:cs="Calibri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.log</w:t>
      </w:r>
    </w:p>
    <w:p w14:paraId="7133BB99" w14:textId="0C28D71A" w:rsidR="00057C2D" w:rsidRPr="002106A0" w:rsidRDefault="00057C2D" w:rsidP="00057C2D">
      <w:pPr>
        <w:pStyle w:val="Prrafodelista"/>
        <w:autoSpaceDE w:val="0"/>
        <w:autoSpaceDN w:val="0"/>
        <w:adjustRightInd w:val="0"/>
        <w:ind w:left="993"/>
        <w:rPr>
          <w:lang w:val="es-PE"/>
        </w:rPr>
      </w:pPr>
    </w:p>
    <w:p w14:paraId="2F318C36" w14:textId="4884DF66" w:rsidR="00F3363F" w:rsidRPr="0076393B" w:rsidRDefault="782DC7C4" w:rsidP="1AC87A3B">
      <w:pPr>
        <w:autoSpaceDE w:val="0"/>
        <w:autoSpaceDN w:val="0"/>
        <w:adjustRightInd w:val="0"/>
        <w:ind w:left="851"/>
      </w:pPr>
      <w:r>
        <w:rPr>
          <w:noProof/>
        </w:rPr>
        <w:lastRenderedPageBreak/>
        <w:drawing>
          <wp:inline distT="0" distB="0" distL="0" distR="0" wp14:anchorId="0BC3DD94" wp14:editId="68C3DD30">
            <wp:extent cx="5297714" cy="3090333"/>
            <wp:effectExtent l="0" t="0" r="0" b="0"/>
            <wp:docPr id="1734105525" name="Imagen 173410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30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B63" w14:textId="77777777" w:rsidR="00F3363F" w:rsidRPr="0076393B" w:rsidRDefault="00F3363F" w:rsidP="00EE3685">
      <w:pPr>
        <w:pStyle w:val="Prrafodelista"/>
        <w:autoSpaceDE w:val="0"/>
        <w:autoSpaceDN w:val="0"/>
        <w:adjustRightInd w:val="0"/>
        <w:ind w:left="106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5A74D9AA" w14:textId="70617B30" w:rsidR="00EE3685" w:rsidRPr="0076393B" w:rsidRDefault="00EE3685" w:rsidP="00507EAA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1637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Validación del </w:t>
      </w:r>
      <w:r w:rsidR="00D2219D"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Ejecución Proceso</w:t>
      </w: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 xml:space="preserve"> - Log BD:</w:t>
      </w:r>
    </w:p>
    <w:p w14:paraId="4FCF2706" w14:textId="77777777" w:rsidR="00EE3685" w:rsidRPr="0076393B" w:rsidRDefault="00EE3685" w:rsidP="00EE3685">
      <w:pPr>
        <w:pStyle w:val="Prrafodelista"/>
        <w:autoSpaceDE w:val="0"/>
        <w:autoSpaceDN w:val="0"/>
        <w:adjustRightInd w:val="0"/>
        <w:ind w:left="92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0148FD42" w14:textId="09A8ABF7" w:rsidR="005D43FF" w:rsidRPr="00940A2F" w:rsidRDefault="005D43FF" w:rsidP="005D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hAnsi="Univers Condensed" w:cs="Courier New"/>
          <w:color w:val="008000"/>
          <w:sz w:val="20"/>
          <w:szCs w:val="20"/>
          <w:lang w:eastAsia="es-PE"/>
        </w:rPr>
      </w:pPr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--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Validación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</w:t>
      </w:r>
      <w:proofErr w:type="spellStart"/>
      <w:r w:rsidR="7EB33152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Ejecución</w:t>
      </w:r>
      <w:proofErr w:type="spellEnd"/>
      <w:r w:rsidR="7EB33152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- </w:t>
      </w:r>
      <w:proofErr w:type="spellStart"/>
      <w:r w:rsidR="7EB33152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Tabla</w:t>
      </w:r>
      <w:proofErr w:type="spellEnd"/>
      <w:r w:rsidR="7EB33152"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Log Carga Stage</w:t>
      </w:r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:</w:t>
      </w:r>
    </w:p>
    <w:p w14:paraId="34062BBA" w14:textId="58E5710A" w:rsidR="00515BB3" w:rsidRDefault="34B84C47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Consolas" w:eastAsia="Consolas" w:hAnsi="Consolas" w:cs="Consolas"/>
          <w:b/>
          <w:bCs/>
          <w:color w:val="FF0000"/>
        </w:rPr>
      </w:pP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2"/>
          <w:szCs w:val="22"/>
        </w:rPr>
        <w:t>SELECT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8080" w:themeColor="background1" w:themeShade="80"/>
          <w:sz w:val="22"/>
          <w:szCs w:val="22"/>
        </w:rPr>
        <w:t>*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2"/>
          <w:szCs w:val="22"/>
        </w:rPr>
        <w:t>FROM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PE_REG_</w:t>
      </w:r>
      <w:r w:rsidR="004207FC">
        <w:rPr>
          <w:rFonts w:ascii="Univers Condensed" w:eastAsia="Univers Condensed" w:hAnsi="Univers Condensed" w:cs="Univers Condensed"/>
          <w:color w:val="800000"/>
          <w:sz w:val="22"/>
          <w:szCs w:val="22"/>
        </w:rPr>
        <w:t>P</w:t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_FG_CONFIG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>.</w:t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TB_LOG_CARGA</w:t>
      </w:r>
      <w:r w:rsidR="00515BB3">
        <w:br/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WHERE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NOMBRELAYOUT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2"/>
          <w:szCs w:val="22"/>
        </w:rPr>
        <w:t>IN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(</w:t>
      </w:r>
      <w:r w:rsidRPr="1AC87A3B">
        <w:rPr>
          <w:rFonts w:ascii="Univers Condensed" w:eastAsia="Univers Condensed" w:hAnsi="Univers Condensed" w:cs="Univers Condensed"/>
          <w:color w:val="FF00FF"/>
          <w:sz w:val="22"/>
          <w:szCs w:val="22"/>
        </w:rPr>
        <w:t>'REGPLTCHRNFJ'</w:t>
      </w:r>
      <w:r w:rsidR="002106A0">
        <w:rPr>
          <w:rFonts w:ascii="Univers Condensed" w:eastAsia="Univers Condensed" w:hAnsi="Univers Condensed" w:cs="Univers Condensed"/>
          <w:color w:val="FF00FF"/>
          <w:sz w:val="22"/>
          <w:szCs w:val="22"/>
        </w:rPr>
        <w:t>,’</w:t>
      </w:r>
      <w:r w:rsidR="002106A0" w:rsidRPr="002106A0">
        <w:t xml:space="preserve"> </w:t>
      </w:r>
      <w:r w:rsidR="002106A0" w:rsidRPr="002106A0">
        <w:rPr>
          <w:rFonts w:ascii="Univers Condensed" w:eastAsia="Univers Condensed" w:hAnsi="Univers Condensed" w:cs="Univers Condensed"/>
          <w:color w:val="FF00FF"/>
          <w:sz w:val="22"/>
          <w:szCs w:val="22"/>
        </w:rPr>
        <w:t>INPPLTMTC</w:t>
      </w:r>
      <w:r w:rsidR="002106A0">
        <w:rPr>
          <w:rFonts w:ascii="Univers Condensed" w:eastAsia="Univers Condensed" w:hAnsi="Univers Condensed" w:cs="Univers Condensed"/>
          <w:color w:val="FF00FF"/>
          <w:sz w:val="22"/>
          <w:szCs w:val="22"/>
        </w:rPr>
        <w:t>’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) </w:t>
      </w:r>
      <w:r w:rsidR="00515BB3">
        <w:br/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ORDER </w:t>
      </w:r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2"/>
          <w:szCs w:val="22"/>
        </w:rPr>
        <w:t>BY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r w:rsidRPr="1AC87A3B">
        <w:rPr>
          <w:rFonts w:ascii="Univers Condensed" w:eastAsia="Univers Condensed" w:hAnsi="Univers Condensed" w:cs="Univers Condensed"/>
          <w:color w:val="800000"/>
          <w:sz w:val="22"/>
          <w:szCs w:val="22"/>
        </w:rPr>
        <w:t>LOTESTAGE</w:t>
      </w:r>
      <w:r w:rsidRPr="1AC87A3B">
        <w:rPr>
          <w:rFonts w:ascii="Univers Condensed" w:eastAsia="Univers Condensed" w:hAnsi="Univers Condensed" w:cs="Univers Condensed"/>
          <w:color w:val="000000" w:themeColor="text1"/>
          <w:sz w:val="22"/>
          <w:szCs w:val="22"/>
        </w:rPr>
        <w:t xml:space="preserve"> </w:t>
      </w:r>
      <w:proofErr w:type="gramStart"/>
      <w:r w:rsidRPr="1AC87A3B">
        <w:rPr>
          <w:rFonts w:ascii="Univers Condensed" w:eastAsia="Univers Condensed" w:hAnsi="Univers Condensed" w:cs="Univers Condensed"/>
          <w:b/>
          <w:bCs/>
          <w:color w:val="0000FF"/>
          <w:sz w:val="22"/>
          <w:szCs w:val="22"/>
        </w:rPr>
        <w:t>DESC</w:t>
      </w:r>
      <w:r w:rsidRPr="1AC87A3B">
        <w:rPr>
          <w:rFonts w:ascii="Consolas" w:eastAsia="Consolas" w:hAnsi="Consolas" w:cs="Consolas"/>
          <w:b/>
          <w:bCs/>
          <w:color w:val="FF0000"/>
        </w:rPr>
        <w:t>;</w:t>
      </w:r>
      <w:proofErr w:type="gramEnd"/>
    </w:p>
    <w:p w14:paraId="35467C09" w14:textId="77777777" w:rsidR="00FE1967" w:rsidRDefault="00FE1967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</w:pPr>
    </w:p>
    <w:p w14:paraId="0E268AE5" w14:textId="208F2695" w:rsidR="00EE3685" w:rsidRDefault="1A028C9A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</w:pPr>
      <w:r>
        <w:rPr>
          <w:noProof/>
        </w:rPr>
        <w:drawing>
          <wp:inline distT="0" distB="0" distL="0" distR="0" wp14:anchorId="10ECB0F9" wp14:editId="68E3C94A">
            <wp:extent cx="4699000" cy="880533"/>
            <wp:effectExtent l="0" t="0" r="0" b="0"/>
            <wp:docPr id="1797673839" name="Imagen 179767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6D4" w14:textId="783872E6" w:rsidR="00FE1967" w:rsidRPr="0076393B" w:rsidRDefault="00FE1967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</w:pPr>
      <w:r w:rsidRPr="00FE1967">
        <w:drawing>
          <wp:inline distT="0" distB="0" distL="0" distR="0" wp14:anchorId="289CC7C2" wp14:editId="2345280D">
            <wp:extent cx="4667534" cy="421005"/>
            <wp:effectExtent l="0" t="0" r="0" b="0"/>
            <wp:docPr id="420555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5641" name=""/>
                    <pic:cNvPicPr/>
                  </pic:nvPicPr>
                  <pic:blipFill rotWithShape="1">
                    <a:blip r:embed="rId29"/>
                    <a:srcRect r="13565"/>
                    <a:stretch/>
                  </pic:blipFill>
                  <pic:spPr bwMode="auto">
                    <a:xfrm>
                      <a:off x="0" y="0"/>
                      <a:ext cx="4667534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46DD6" w14:textId="0DC5309A" w:rsidR="00655860" w:rsidRPr="0076393B" w:rsidRDefault="00655860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center"/>
        <w:rPr>
          <w:lang w:val="es-PE" w:eastAsia="es-PE"/>
        </w:rPr>
      </w:pPr>
    </w:p>
    <w:p w14:paraId="0933ABA3" w14:textId="51993BD9" w:rsidR="00446162" w:rsidRPr="0076393B" w:rsidRDefault="67570978" w:rsidP="1AC87A3B">
      <w:pPr>
        <w:pStyle w:val="Textonotapie"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Univers Condensed" w:hAnsi="Univers Condensed" w:cs="Arial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lang w:val="es-PE"/>
        </w:rPr>
        <w:t>Ejecución Módulo Transformación:</w:t>
      </w:r>
    </w:p>
    <w:p w14:paraId="2B959F3F" w14:textId="77777777" w:rsidR="00446162" w:rsidRPr="0076393B" w:rsidRDefault="00446162" w:rsidP="1AC87A3B">
      <w:pPr>
        <w:pStyle w:val="Textonotapie"/>
        <w:autoSpaceDE w:val="0"/>
        <w:autoSpaceDN w:val="0"/>
        <w:adjustRightInd w:val="0"/>
        <w:ind w:left="349"/>
        <w:jc w:val="left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</w:p>
    <w:p w14:paraId="736C251B" w14:textId="77777777" w:rsidR="00446162" w:rsidRPr="0076393B" w:rsidRDefault="67570978" w:rsidP="1AC87A3B">
      <w:pPr>
        <w:pStyle w:val="Textonotapie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 w:cs="Arial"/>
          <w:b/>
          <w:bCs/>
          <w:sz w:val="22"/>
          <w:szCs w:val="22"/>
          <w:u w:val="single"/>
          <w:lang w:val="es-PE"/>
        </w:rPr>
        <w:t>Modo de Ejecución:</w:t>
      </w:r>
    </w:p>
    <w:p w14:paraId="2532FEDF" w14:textId="77777777" w:rsidR="00446162" w:rsidRPr="0076393B" w:rsidRDefault="00446162" w:rsidP="1AC87A3B">
      <w:pPr>
        <w:pStyle w:val="Textonotapie"/>
        <w:autoSpaceDE w:val="0"/>
        <w:autoSpaceDN w:val="0"/>
        <w:adjustRightInd w:val="0"/>
        <w:ind w:left="349"/>
        <w:jc w:val="left"/>
        <w:rPr>
          <w:rFonts w:ascii="Univers Condensed" w:hAnsi="Univers Condensed" w:cs="Arial"/>
          <w:sz w:val="22"/>
          <w:szCs w:val="22"/>
          <w:lang w:val="es-PE"/>
        </w:rPr>
      </w:pPr>
    </w:p>
    <w:p w14:paraId="53B6F12E" w14:textId="77777777" w:rsidR="00446162" w:rsidRPr="0076393B" w:rsidRDefault="67570978" w:rsidP="1AC87A3B">
      <w:pPr>
        <w:pStyle w:val="Prrafodelista"/>
        <w:autoSpaceDE w:val="0"/>
        <w:autoSpaceDN w:val="0"/>
        <w:adjustRightInd w:val="0"/>
        <w:ind w:left="142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 xml:space="preserve">Ejecución 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: </w:t>
      </w:r>
    </w:p>
    <w:p w14:paraId="4F622097" w14:textId="77777777" w:rsidR="00446162" w:rsidRPr="0076393B" w:rsidRDefault="00446162" w:rsidP="1AC87A3B">
      <w:pPr>
        <w:pStyle w:val="Prrafodelista"/>
        <w:autoSpaceDE w:val="0"/>
        <w:autoSpaceDN w:val="0"/>
        <w:adjustRightInd w:val="0"/>
        <w:ind w:left="1069"/>
        <w:rPr>
          <w:rFonts w:ascii="Univers Condensed" w:hAnsi="Univers Condensed"/>
          <w:sz w:val="22"/>
          <w:szCs w:val="22"/>
          <w:lang w:val="es-PE"/>
        </w:rPr>
      </w:pPr>
    </w:p>
    <w:p w14:paraId="219B4CFF" w14:textId="04060F97" w:rsidR="00446162" w:rsidRPr="0076393B" w:rsidRDefault="67570978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1789"/>
        <w:rPr>
          <w:rFonts w:ascii="Univers Condensed" w:hAnsi="Univers Condensed"/>
          <w:sz w:val="22"/>
          <w:szCs w:val="22"/>
          <w:lang w:val="es-PE"/>
        </w:rPr>
      </w:pPr>
      <w:r w:rsidRPr="1AC87A3B">
        <w:rPr>
          <w:rFonts w:ascii="Univers Condensed" w:hAnsi="Univers Condensed"/>
          <w:sz w:val="22"/>
          <w:szCs w:val="22"/>
          <w:lang w:val="es-PE"/>
        </w:rPr>
        <w:t>cd /datos5/FG_REG_</w:t>
      </w:r>
      <w:r w:rsidR="004207FC">
        <w:rPr>
          <w:rFonts w:ascii="Univers Condensed" w:hAnsi="Univers Condensed"/>
          <w:sz w:val="22"/>
          <w:szCs w:val="22"/>
          <w:lang w:val="es-PE"/>
        </w:rPr>
        <w:t>PROD</w:t>
      </w:r>
      <w:r w:rsidRPr="1AC87A3B">
        <w:rPr>
          <w:rFonts w:ascii="Univers Condensed" w:hAnsi="Univers Condensed"/>
          <w:sz w:val="22"/>
          <w:szCs w:val="22"/>
          <w:lang w:val="es-PE"/>
        </w:rPr>
        <w:t>/</w:t>
      </w: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Shells</w:t>
      </w:r>
      <w:proofErr w:type="spellEnd"/>
    </w:p>
    <w:p w14:paraId="6C0C2565" w14:textId="09410A99" w:rsidR="00446162" w:rsidRDefault="67570978" w:rsidP="1AC87A3B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Univers Condensed" w:hAnsi="Univers Condensed"/>
          <w:sz w:val="22"/>
          <w:szCs w:val="22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Frame_TransformaRN_NZ.py </w:t>
      </w:r>
      <w:r w:rsidR="31934E00" w:rsidRPr="1AC87A3B">
        <w:rPr>
          <w:rFonts w:ascii="Univers Condensed" w:hAnsi="Univers Condensed"/>
          <w:sz w:val="22"/>
          <w:szCs w:val="22"/>
          <w:lang w:val="es-PE"/>
        </w:rPr>
        <w:t>REGPLTCHRNFJ</w:t>
      </w:r>
    </w:p>
    <w:p w14:paraId="61E6B012" w14:textId="2C860E67" w:rsidR="00FE1967" w:rsidRPr="00FE1967" w:rsidRDefault="00FE1967" w:rsidP="00FE1967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Univers Condensed" w:hAnsi="Univers Condensed"/>
          <w:sz w:val="22"/>
          <w:szCs w:val="22"/>
          <w:lang w:val="es-PE"/>
        </w:rPr>
      </w:pPr>
      <w:proofErr w:type="spellStart"/>
      <w:r w:rsidRPr="1AC87A3B">
        <w:rPr>
          <w:rFonts w:ascii="Univers Condensed" w:hAnsi="Univers Condensed"/>
          <w:sz w:val="22"/>
          <w:szCs w:val="22"/>
          <w:lang w:val="es-PE"/>
        </w:rPr>
        <w:t>python</w:t>
      </w:r>
      <w:proofErr w:type="spellEnd"/>
      <w:r w:rsidRPr="1AC87A3B">
        <w:rPr>
          <w:rFonts w:ascii="Univers Condensed" w:hAnsi="Univers Condensed"/>
          <w:sz w:val="22"/>
          <w:szCs w:val="22"/>
          <w:lang w:val="es-PE"/>
        </w:rPr>
        <w:t xml:space="preserve"> Frame_TransformaRN_NZ.py </w:t>
      </w:r>
      <w:r w:rsidRPr="00FE1967">
        <w:rPr>
          <w:rFonts w:ascii="Univers Condensed" w:hAnsi="Univers Condensed"/>
          <w:sz w:val="22"/>
          <w:szCs w:val="22"/>
          <w:lang w:val="es-PE"/>
        </w:rPr>
        <w:t>INPPLTMTC</w:t>
      </w:r>
    </w:p>
    <w:p w14:paraId="1C279A9E" w14:textId="77777777" w:rsidR="00446162" w:rsidRPr="0076393B" w:rsidRDefault="00446162" w:rsidP="1AC87A3B">
      <w:pPr>
        <w:autoSpaceDE w:val="0"/>
        <w:autoSpaceDN w:val="0"/>
        <w:adjustRightInd w:val="0"/>
        <w:ind w:left="1416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7154118D" w14:textId="13EC8052" w:rsidR="00446162" w:rsidRPr="0076393B" w:rsidRDefault="67570978" w:rsidP="1AC87A3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 Ejecución Proceso - Log Linux:</w:t>
      </w:r>
    </w:p>
    <w:p w14:paraId="67389FC1" w14:textId="77777777" w:rsidR="00446162" w:rsidRPr="0076393B" w:rsidRDefault="00446162" w:rsidP="1AC87A3B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/>
          <w:sz w:val="22"/>
          <w:szCs w:val="22"/>
          <w:lang w:val="es-PE"/>
        </w:rPr>
      </w:pPr>
      <w:r>
        <w:br/>
      </w:r>
      <w:r w:rsidR="67570978" w:rsidRPr="1AC87A3B">
        <w:rPr>
          <w:rFonts w:ascii="Univers Condensed" w:hAnsi="Univers Condensed"/>
          <w:sz w:val="22"/>
          <w:szCs w:val="22"/>
          <w:lang w:val="es-PE"/>
        </w:rPr>
        <w:t xml:space="preserve">Verificar log en ruta: </w:t>
      </w:r>
    </w:p>
    <w:p w14:paraId="6F4339E1" w14:textId="2CB83DD5" w:rsidR="00446162" w:rsidRDefault="67570978" w:rsidP="1AC87A3B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 w:cs="Calibri"/>
          <w:sz w:val="22"/>
          <w:szCs w:val="22"/>
          <w:lang w:val="es-PE"/>
        </w:rPr>
      </w:pPr>
      <w:r w:rsidRPr="1AC87A3B">
        <w:rPr>
          <w:rFonts w:ascii="Univers Condensed" w:hAnsi="Univers Condensed" w:cs="Calibri"/>
          <w:sz w:val="22"/>
          <w:szCs w:val="22"/>
          <w:lang w:val="es-PE"/>
        </w:rPr>
        <w:t>/datos5/FG_REG_</w:t>
      </w:r>
      <w:r w:rsidR="004207FC">
        <w:rPr>
          <w:rFonts w:ascii="Univers Condensed" w:hAnsi="Univers Condensed" w:cs="Calibri"/>
          <w:sz w:val="22"/>
          <w:szCs w:val="22"/>
          <w:lang w:val="es-PE"/>
        </w:rPr>
        <w:t>PROD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/Logs/TRRN_</w:t>
      </w:r>
      <w:r w:rsidR="1D5F7742" w:rsidRPr="1AC87A3B">
        <w:rPr>
          <w:rFonts w:ascii="Univers Condensed" w:hAnsi="Univers Condensed" w:cs="Calibri"/>
          <w:sz w:val="22"/>
          <w:szCs w:val="22"/>
          <w:lang w:val="es-PE"/>
        </w:rPr>
        <w:t xml:space="preserve"> REGPLTCHRNFJ 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_</w:t>
      </w:r>
      <w:r w:rsidR="00FE1967">
        <w:rPr>
          <w:rFonts w:ascii="Univers Condensed" w:hAnsi="Univers Condensed" w:cs="Calibri"/>
          <w:color w:val="C00000"/>
          <w:sz w:val="22"/>
          <w:szCs w:val="22"/>
          <w:lang w:val="es-PE"/>
        </w:rPr>
        <w:t>YYYYMMDD_HHMMSS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.log</w:t>
      </w:r>
    </w:p>
    <w:p w14:paraId="36642CAF" w14:textId="5B3E4C5B" w:rsidR="00FE1967" w:rsidRPr="00FE1967" w:rsidRDefault="00FE1967" w:rsidP="00FE1967">
      <w:pPr>
        <w:pStyle w:val="Prrafodelista"/>
        <w:autoSpaceDE w:val="0"/>
        <w:autoSpaceDN w:val="0"/>
        <w:adjustRightInd w:val="0"/>
        <w:ind w:left="1417"/>
        <w:rPr>
          <w:rFonts w:ascii="Univers Condensed" w:hAnsi="Univers Condensed" w:cs="Calibri"/>
          <w:sz w:val="22"/>
          <w:szCs w:val="22"/>
          <w:lang w:val="es-PE"/>
        </w:rPr>
      </w:pPr>
      <w:r w:rsidRPr="1AC87A3B">
        <w:rPr>
          <w:rFonts w:ascii="Univers Condensed" w:hAnsi="Univers Condensed" w:cs="Calibri"/>
          <w:sz w:val="22"/>
          <w:szCs w:val="22"/>
          <w:lang w:val="es-PE"/>
        </w:rPr>
        <w:lastRenderedPageBreak/>
        <w:t>/datos5/FG_REG_</w:t>
      </w:r>
      <w:r>
        <w:rPr>
          <w:rFonts w:ascii="Univers Condensed" w:hAnsi="Univers Condensed" w:cs="Calibri"/>
          <w:sz w:val="22"/>
          <w:szCs w:val="22"/>
          <w:lang w:val="es-PE"/>
        </w:rPr>
        <w:t>PROD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 xml:space="preserve">/Logs/TRRN_ </w:t>
      </w:r>
      <w:r w:rsidRPr="00FE1967">
        <w:rPr>
          <w:rFonts w:ascii="Univers Condensed" w:hAnsi="Univers Condensed" w:cs="Calibri"/>
          <w:sz w:val="22"/>
          <w:szCs w:val="22"/>
          <w:lang w:val="es-PE"/>
        </w:rPr>
        <w:t>INPPLTMTC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_</w:t>
      </w:r>
      <w:r>
        <w:rPr>
          <w:rFonts w:ascii="Univers Condensed" w:hAnsi="Univers Condensed" w:cs="Calibri"/>
          <w:color w:val="C00000"/>
          <w:sz w:val="22"/>
          <w:szCs w:val="22"/>
          <w:lang w:val="es-PE"/>
        </w:rPr>
        <w:t>YYYYMMDD</w:t>
      </w:r>
      <w:r w:rsidRPr="1AC87A3B">
        <w:rPr>
          <w:rFonts w:ascii="Univers Condensed" w:hAnsi="Univers Condensed" w:cs="Calibri"/>
          <w:color w:val="C00000"/>
          <w:sz w:val="22"/>
          <w:szCs w:val="22"/>
          <w:lang w:val="es-PE"/>
        </w:rPr>
        <w:t>_</w:t>
      </w:r>
      <w:r>
        <w:rPr>
          <w:rFonts w:ascii="Univers Condensed" w:hAnsi="Univers Condensed" w:cs="Calibri"/>
          <w:color w:val="C00000"/>
          <w:sz w:val="22"/>
          <w:szCs w:val="22"/>
          <w:lang w:val="es-PE"/>
        </w:rPr>
        <w:t>HHMMSS</w:t>
      </w:r>
      <w:r w:rsidRPr="1AC87A3B">
        <w:rPr>
          <w:rFonts w:ascii="Univers Condensed" w:hAnsi="Univers Condensed" w:cs="Calibri"/>
          <w:sz w:val="22"/>
          <w:szCs w:val="22"/>
          <w:lang w:val="es-PE"/>
        </w:rPr>
        <w:t>.log</w:t>
      </w:r>
    </w:p>
    <w:p w14:paraId="662E3C1A" w14:textId="542DFE03" w:rsidR="00446162" w:rsidRPr="0076393B" w:rsidRDefault="709E65F9" w:rsidP="1AC87A3B">
      <w:pPr>
        <w:pStyle w:val="Prrafodelista"/>
        <w:autoSpaceDE w:val="0"/>
        <w:autoSpaceDN w:val="0"/>
        <w:adjustRightInd w:val="0"/>
        <w:ind w:firstLine="708"/>
      </w:pPr>
      <w:r>
        <w:rPr>
          <w:noProof/>
        </w:rPr>
        <w:drawing>
          <wp:inline distT="0" distB="0" distL="0" distR="0" wp14:anchorId="59E51A7F" wp14:editId="4194F626">
            <wp:extent cx="5217584" cy="3437467"/>
            <wp:effectExtent l="0" t="0" r="0" b="0"/>
            <wp:docPr id="970939630" name="Imagen 97093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84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F6AB" w14:textId="77777777" w:rsidR="00446162" w:rsidRPr="0076393B" w:rsidRDefault="00446162" w:rsidP="1AC87A3B">
      <w:pPr>
        <w:pStyle w:val="Prrafodelista"/>
        <w:autoSpaceDE w:val="0"/>
        <w:autoSpaceDN w:val="0"/>
        <w:adjustRightInd w:val="0"/>
        <w:ind w:left="106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7DFBB638" w14:textId="70617B30" w:rsidR="00446162" w:rsidRPr="0076393B" w:rsidRDefault="67570978" w:rsidP="1AC87A3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  <w:r w:rsidRPr="1AC87A3B"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  <w:t>Validación del Ejecución Proceso - Log BD:</w:t>
      </w:r>
    </w:p>
    <w:p w14:paraId="029B44AA" w14:textId="77777777" w:rsidR="00446162" w:rsidRPr="0076393B" w:rsidRDefault="00446162" w:rsidP="1AC87A3B">
      <w:pPr>
        <w:pStyle w:val="Prrafodelista"/>
        <w:autoSpaceDE w:val="0"/>
        <w:autoSpaceDN w:val="0"/>
        <w:adjustRightInd w:val="0"/>
        <w:ind w:left="928"/>
        <w:rPr>
          <w:rFonts w:ascii="Univers Condensed" w:hAnsi="Univers Condensed"/>
          <w:b/>
          <w:bCs/>
          <w:sz w:val="22"/>
          <w:szCs w:val="22"/>
          <w:u w:val="single"/>
          <w:lang w:val="es-PE"/>
        </w:rPr>
      </w:pPr>
    </w:p>
    <w:p w14:paraId="4B17AC9C" w14:textId="77777777" w:rsidR="00446162" w:rsidRPr="0076393B" w:rsidRDefault="67570978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hAnsi="Univers Condensed" w:cs="Courier New"/>
          <w:color w:val="008000"/>
          <w:sz w:val="20"/>
          <w:szCs w:val="20"/>
          <w:lang w:eastAsia="es-PE"/>
        </w:rPr>
      </w:pPr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--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Validación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Ejecución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- </w:t>
      </w:r>
      <w:proofErr w:type="spellStart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>Tabla</w:t>
      </w:r>
      <w:proofErr w:type="spellEnd"/>
      <w:r w:rsidRPr="1AC87A3B">
        <w:rPr>
          <w:rFonts w:ascii="Univers Condensed" w:hAnsi="Univers Condensed" w:cs="Courier New"/>
          <w:color w:val="008000"/>
          <w:sz w:val="20"/>
          <w:szCs w:val="20"/>
          <w:lang w:eastAsia="es-PE"/>
        </w:rPr>
        <w:t xml:space="preserve"> Log RN:</w:t>
      </w:r>
    </w:p>
    <w:p w14:paraId="1F698271" w14:textId="21A23D50" w:rsidR="00446162" w:rsidRPr="0076393B" w:rsidRDefault="67570978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</w:pP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SELECT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Pr="1AC87A3B">
        <w:rPr>
          <w:rFonts w:ascii="Univers Condensed" w:hAnsi="Univers Condensed" w:cs="Courier New"/>
          <w:color w:val="808080" w:themeColor="background1" w:themeShade="80"/>
          <w:sz w:val="20"/>
          <w:szCs w:val="20"/>
          <w:lang w:eastAsia="es-PE"/>
        </w:rPr>
        <w:t>*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FROM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Pr="1AC87A3B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PE_REG_</w:t>
      </w:r>
      <w:r w:rsidR="009D3031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P</w:t>
      </w:r>
      <w:r w:rsidRPr="1AC87A3B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_FG_CONFIG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>.</w:t>
      </w:r>
      <w:r w:rsidRPr="1AC87A3B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TB_LOG_RN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</w:p>
    <w:p w14:paraId="4C8B8E19" w14:textId="339A9CEC" w:rsidR="00446162" w:rsidRPr="0076393B" w:rsidRDefault="67570978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172"/>
        <w:rPr>
          <w:rFonts w:ascii="Univers Condensed" w:hAnsi="Univers Condensed" w:cs="Courier New"/>
          <w:b/>
          <w:bCs/>
          <w:color w:val="FF0000"/>
          <w:sz w:val="20"/>
          <w:szCs w:val="20"/>
          <w:lang w:eastAsia="es-PE"/>
        </w:rPr>
      </w:pP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WHERE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proofErr w:type="spellStart"/>
      <w:r w:rsidRPr="1AC87A3B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NombreLayout</w:t>
      </w:r>
      <w:proofErr w:type="spellEnd"/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="00A03C2E">
        <w:rPr>
          <w:rFonts w:ascii="Univers Condensed" w:hAnsi="Univers Condensed" w:cs="Courier New"/>
          <w:color w:val="808080" w:themeColor="background1" w:themeShade="80"/>
          <w:sz w:val="20"/>
          <w:szCs w:val="20"/>
          <w:lang w:eastAsia="es-PE"/>
        </w:rPr>
        <w:t>in (</w:t>
      </w:r>
      <w:r w:rsidR="2C9B4EA8"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>‘REGPLTCHRNFJ’</w:t>
      </w:r>
      <w:r w:rsidR="00A03C2E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>,’</w:t>
      </w:r>
      <w:r w:rsidR="00A03C2E" w:rsidRPr="00A03C2E">
        <w:t xml:space="preserve"> </w:t>
      </w:r>
      <w:r w:rsidR="00A03C2E" w:rsidRPr="00A03C2E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>INPPLTMTC</w:t>
      </w:r>
      <w:r w:rsidR="00A03C2E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>’)</w:t>
      </w:r>
      <w:r w:rsidR="2C9B4EA8"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ORDER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BY</w:t>
      </w:r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proofErr w:type="spellStart"/>
      <w:r w:rsidRPr="1AC87A3B">
        <w:rPr>
          <w:rFonts w:ascii="Univers Condensed" w:hAnsi="Univers Condensed" w:cs="Courier New"/>
          <w:color w:val="800000"/>
          <w:sz w:val="20"/>
          <w:szCs w:val="20"/>
          <w:lang w:eastAsia="es-PE"/>
        </w:rPr>
        <w:t>LogID</w:t>
      </w:r>
      <w:proofErr w:type="spellEnd"/>
      <w:r w:rsidRPr="1AC87A3B">
        <w:rPr>
          <w:rFonts w:ascii="Univers Condensed" w:hAnsi="Univers Condensed" w:cs="Courier New"/>
          <w:color w:val="000000" w:themeColor="text1"/>
          <w:sz w:val="20"/>
          <w:szCs w:val="20"/>
          <w:lang w:eastAsia="es-PE"/>
        </w:rPr>
        <w:t xml:space="preserve"> </w:t>
      </w:r>
      <w:proofErr w:type="gramStart"/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eastAsia="es-PE"/>
        </w:rPr>
        <w:t>DESC</w:t>
      </w:r>
      <w:r w:rsidRPr="1AC87A3B">
        <w:rPr>
          <w:rFonts w:ascii="Univers Condensed" w:hAnsi="Univers Condensed" w:cs="Courier New"/>
          <w:b/>
          <w:bCs/>
          <w:color w:val="FF0000"/>
          <w:sz w:val="20"/>
          <w:szCs w:val="20"/>
          <w:lang w:eastAsia="es-PE"/>
        </w:rPr>
        <w:t>;</w:t>
      </w:r>
      <w:proofErr w:type="gramEnd"/>
    </w:p>
    <w:p w14:paraId="10614121" w14:textId="26A9E85E" w:rsidR="00AB46A8" w:rsidRPr="0076393B" w:rsidRDefault="00AB46A8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2"/>
        <w:rPr>
          <w:rFonts w:ascii="Univers Condensed" w:hAnsi="Univers Condensed" w:cs="Courier New"/>
          <w:b/>
          <w:bCs/>
          <w:color w:val="FF0000"/>
          <w:sz w:val="20"/>
          <w:szCs w:val="20"/>
          <w:lang w:eastAsia="es-PE"/>
        </w:rPr>
      </w:pPr>
    </w:p>
    <w:p w14:paraId="292047B8" w14:textId="140A1194" w:rsidR="00AB46A8" w:rsidRPr="0076393B" w:rsidRDefault="7467C86B" w:rsidP="1AC87A3B">
      <w:pPr>
        <w:pStyle w:val="Prrafodelista"/>
        <w:ind w:left="720"/>
      </w:pPr>
      <w:r>
        <w:rPr>
          <w:noProof/>
        </w:rPr>
        <w:drawing>
          <wp:inline distT="0" distB="0" distL="0" distR="0" wp14:anchorId="2FB851A1" wp14:editId="12426CF9">
            <wp:extent cx="4857750" cy="1312002"/>
            <wp:effectExtent l="0" t="0" r="0" b="0"/>
            <wp:docPr id="387712039" name="Imagen 38771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3226" w14:textId="037370FA" w:rsidR="00AB46A8" w:rsidRPr="0076393B" w:rsidRDefault="00AB46A8" w:rsidP="1AC87A3B">
      <w:pPr>
        <w:ind w:left="708"/>
        <w:rPr>
          <w:rFonts w:ascii="Univers Condensed" w:hAnsi="Univers Condensed" w:cs="Courier New"/>
          <w:b/>
          <w:bCs/>
          <w:color w:val="FF0000"/>
          <w:sz w:val="20"/>
          <w:szCs w:val="20"/>
          <w:lang w:eastAsia="es-PE"/>
        </w:rPr>
      </w:pPr>
    </w:p>
    <w:p w14:paraId="014CE827" w14:textId="08A84648" w:rsidR="00A11D23" w:rsidRPr="0076393B" w:rsidRDefault="00A11D23" w:rsidP="00A11D23">
      <w:pPr>
        <w:pStyle w:val="Ttulo3"/>
        <w:rPr>
          <w:rFonts w:ascii="Univers Condensed" w:hAnsi="Univers Condensed"/>
          <w:iCs w:val="0"/>
          <w:lang w:val="es-PE"/>
        </w:rPr>
      </w:pPr>
      <w:bookmarkStart w:id="23" w:name="_Toc139975579"/>
      <w:r w:rsidRPr="0076393B">
        <w:rPr>
          <w:rFonts w:ascii="Univers Condensed" w:hAnsi="Univers Condensed"/>
          <w:iCs w:val="0"/>
          <w:lang w:val="es-PE"/>
        </w:rPr>
        <w:t>Validación de Cargas Tablas</w:t>
      </w:r>
      <w:r w:rsidR="001C6088" w:rsidRPr="0076393B">
        <w:rPr>
          <w:rFonts w:ascii="Univers Condensed" w:hAnsi="Univers Condensed"/>
          <w:iCs w:val="0"/>
          <w:lang w:val="es-PE"/>
        </w:rPr>
        <w:t xml:space="preserve"> &amp; Reportes</w:t>
      </w:r>
      <w:bookmarkEnd w:id="23"/>
    </w:p>
    <w:p w14:paraId="7E72C721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b/>
          <w:bCs/>
          <w:sz w:val="22"/>
          <w:szCs w:val="22"/>
          <w:u w:val="single"/>
          <w:lang w:val="es-PE"/>
        </w:rPr>
      </w:pPr>
    </w:p>
    <w:p w14:paraId="144E2837" w14:textId="77777777" w:rsidR="00A11D23" w:rsidRPr="0076393B" w:rsidRDefault="00A11D23" w:rsidP="00A11D23">
      <w:pPr>
        <w:pStyle w:val="Textonotapie"/>
        <w:ind w:firstLine="708"/>
        <w:jc w:val="left"/>
        <w:rPr>
          <w:rFonts w:ascii="Univers Condensed" w:hAnsi="Univers Condensed" w:cstheme="minorHAnsi"/>
          <w:b/>
          <w:bCs/>
          <w:sz w:val="22"/>
          <w:szCs w:val="22"/>
          <w:u w:val="single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>Datos de acceso:</w:t>
      </w:r>
    </w:p>
    <w:p w14:paraId="1569824D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b/>
          <w:bCs/>
          <w:sz w:val="22"/>
          <w:szCs w:val="22"/>
          <w:u w:val="single"/>
          <w:lang w:val="es-PE"/>
        </w:rPr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A11D23" w:rsidRPr="0076393B" w14:paraId="401019D6" w14:textId="77777777" w:rsidTr="1AC8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1F497D" w:themeFill="text2"/>
          </w:tcPr>
          <w:p w14:paraId="0BB87FEB" w14:textId="77777777" w:rsidR="00A11D23" w:rsidRPr="0076393B" w:rsidRDefault="00A11D23" w:rsidP="001075A8">
            <w:pPr>
              <w:jc w:val="center"/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color w:val="FFFFFF" w:themeColor="background1"/>
                <w:sz w:val="20"/>
                <w:szCs w:val="20"/>
                <w:lang w:val="es-PE"/>
              </w:rPr>
              <w:t>LINUX</w:t>
            </w:r>
          </w:p>
        </w:tc>
      </w:tr>
      <w:tr w:rsidR="00A11D23" w:rsidRPr="0076393B" w14:paraId="072886E7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4BBFAD0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Servidor</w:t>
            </w:r>
          </w:p>
        </w:tc>
        <w:tc>
          <w:tcPr>
            <w:tcW w:w="402" w:type="dxa"/>
          </w:tcPr>
          <w:p w14:paraId="7A91CFC1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142" w:type="dxa"/>
          </w:tcPr>
          <w:p w14:paraId="46DC2948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b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10.4.35.1</w:t>
            </w:r>
          </w:p>
        </w:tc>
      </w:tr>
      <w:tr w:rsidR="00A11D23" w:rsidRPr="0076393B" w14:paraId="1553318D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8CBF3EE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Usuario</w:t>
            </w:r>
          </w:p>
        </w:tc>
        <w:tc>
          <w:tcPr>
            <w:tcW w:w="402" w:type="dxa"/>
          </w:tcPr>
          <w:p w14:paraId="0359CB27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142" w:type="dxa"/>
          </w:tcPr>
          <w:p w14:paraId="26D35AE8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SMENDOZAG</w:t>
            </w:r>
          </w:p>
        </w:tc>
      </w:tr>
      <w:tr w:rsidR="00A11D23" w:rsidRPr="0076393B" w14:paraId="799DF274" w14:textId="77777777" w:rsidTr="1AC8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3A0BBB3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proofErr w:type="spellStart"/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Password</w:t>
            </w:r>
            <w:proofErr w:type="spellEnd"/>
          </w:p>
        </w:tc>
        <w:tc>
          <w:tcPr>
            <w:tcW w:w="402" w:type="dxa"/>
          </w:tcPr>
          <w:p w14:paraId="384D94D3" w14:textId="77777777" w:rsidR="00A11D23" w:rsidRPr="0076393B" w:rsidRDefault="00A11D23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142" w:type="dxa"/>
          </w:tcPr>
          <w:p w14:paraId="1353317B" w14:textId="76024537" w:rsidR="00A11D23" w:rsidRPr="0076393B" w:rsidRDefault="00945A4C" w:rsidP="0010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 w:rsidRPr="0076393B">
              <w:rPr>
                <w:rFonts w:ascii="Univers Condensed" w:hAnsi="Univers Condensed"/>
                <w:sz w:val="20"/>
                <w:szCs w:val="20"/>
                <w:lang w:val="es-PE"/>
              </w:rPr>
              <w:t>*********</w:t>
            </w:r>
          </w:p>
        </w:tc>
      </w:tr>
      <w:tr w:rsidR="00A11D23" w:rsidRPr="0076393B" w14:paraId="5F3E9A40" w14:textId="77777777" w:rsidTr="1AC8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B6B43E0" w14:textId="77777777" w:rsidR="00A11D23" w:rsidRPr="0076393B" w:rsidRDefault="00A11D23" w:rsidP="001075A8">
            <w:pPr>
              <w:rPr>
                <w:rFonts w:ascii="Univers Condensed" w:hAnsi="Univers Condensed" w:cs="Segoe UI"/>
                <w:b w:val="0"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sz w:val="20"/>
                <w:szCs w:val="20"/>
                <w:lang w:val="es-PE" w:eastAsia="es-PE"/>
              </w:rPr>
              <w:t>BD</w:t>
            </w:r>
          </w:p>
        </w:tc>
        <w:tc>
          <w:tcPr>
            <w:tcW w:w="402" w:type="dxa"/>
          </w:tcPr>
          <w:p w14:paraId="1D17CC68" w14:textId="77777777" w:rsidR="00A11D23" w:rsidRPr="0076393B" w:rsidRDefault="00A11D23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</w:pPr>
            <w:r w:rsidRPr="0076393B">
              <w:rPr>
                <w:rFonts w:ascii="Univers Condensed" w:hAnsi="Univers Condensed" w:cs="Segoe UI"/>
                <w:b/>
                <w:sz w:val="20"/>
                <w:szCs w:val="20"/>
                <w:lang w:val="es-PE" w:eastAsia="es-PE"/>
              </w:rPr>
              <w:t>:</w:t>
            </w:r>
          </w:p>
        </w:tc>
        <w:tc>
          <w:tcPr>
            <w:tcW w:w="3142" w:type="dxa"/>
          </w:tcPr>
          <w:p w14:paraId="35097811" w14:textId="45F6C699" w:rsidR="00A11D23" w:rsidRPr="0076393B" w:rsidRDefault="00A03C2E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>
              <w:rPr>
                <w:rFonts w:ascii="Univers Condensed" w:hAnsi="Univers Condensed"/>
                <w:sz w:val="20"/>
                <w:szCs w:val="20"/>
                <w:lang w:val="es-PE"/>
              </w:rPr>
              <w:t>PROD</w:t>
            </w:r>
            <w:r w:rsidR="00A11D23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_REGU_</w:t>
            </w:r>
            <w:r w:rsidR="00945A4C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NORMA</w:t>
            </w:r>
            <w:r w:rsidR="00A11D23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_STAGE</w:t>
            </w:r>
          </w:p>
          <w:p w14:paraId="474FE630" w14:textId="1A1669F8" w:rsidR="00A11D23" w:rsidRPr="0076393B" w:rsidRDefault="00A03C2E" w:rsidP="001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/>
                <w:sz w:val="20"/>
                <w:szCs w:val="20"/>
                <w:lang w:val="es-PE"/>
              </w:rPr>
            </w:pPr>
            <w:r>
              <w:rPr>
                <w:rFonts w:ascii="Univers Condensed" w:hAnsi="Univers Condensed"/>
                <w:sz w:val="20"/>
                <w:szCs w:val="20"/>
                <w:lang w:val="es-PE"/>
              </w:rPr>
              <w:t>PROD</w:t>
            </w:r>
            <w:r w:rsidR="00A11D23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_REGU_</w:t>
            </w:r>
            <w:r w:rsidR="00945A4C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NORMA</w:t>
            </w:r>
            <w:r w:rsidR="00A11D23" w:rsidRPr="1AC87A3B">
              <w:rPr>
                <w:rFonts w:ascii="Univers Condensed" w:hAnsi="Univers Condensed"/>
                <w:sz w:val="20"/>
                <w:szCs w:val="20"/>
                <w:lang w:val="es-PE"/>
              </w:rPr>
              <w:t>_DATA</w:t>
            </w:r>
          </w:p>
        </w:tc>
      </w:tr>
    </w:tbl>
    <w:p w14:paraId="7FB068C8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sz w:val="22"/>
          <w:szCs w:val="22"/>
          <w:lang w:val="es-PE"/>
        </w:rPr>
        <w:tab/>
      </w:r>
    </w:p>
    <w:p w14:paraId="577389BF" w14:textId="59C440AC" w:rsidR="00945A4C" w:rsidRPr="0076393B" w:rsidRDefault="00945A4C" w:rsidP="1AC87A3B">
      <w:pPr>
        <w:pStyle w:val="Ttulo4"/>
        <w:numPr>
          <w:ilvl w:val="3"/>
          <w:numId w:val="8"/>
        </w:numPr>
        <w:rPr>
          <w:rFonts w:ascii="Univers Condensed" w:hAnsi="Univers Condensed"/>
          <w:b/>
          <w:bCs/>
          <w:i w:val="0"/>
          <w:color w:val="C00000"/>
          <w:lang w:val="es-PE"/>
        </w:rPr>
      </w:pPr>
      <w:bookmarkStart w:id="24" w:name="_Toc139975580"/>
      <w:r w:rsidRPr="1AC87A3B">
        <w:rPr>
          <w:rFonts w:ascii="Univers Condensed" w:hAnsi="Univers Condensed"/>
          <w:b/>
          <w:bCs/>
          <w:i w:val="0"/>
          <w:color w:val="C00000"/>
          <w:lang w:val="es-PE"/>
        </w:rPr>
        <w:lastRenderedPageBreak/>
        <w:t xml:space="preserve">Reporte </w:t>
      </w:r>
      <w:r w:rsidR="457CA5E8" w:rsidRPr="1AC87A3B">
        <w:rPr>
          <w:rFonts w:ascii="Univers Condensed" w:hAnsi="Univers Condensed"/>
          <w:b/>
          <w:bCs/>
          <w:i w:val="0"/>
          <w:color w:val="C00000"/>
          <w:lang w:val="es-PE"/>
        </w:rPr>
        <w:t>PLTCHRNFJ</w:t>
      </w:r>
      <w:bookmarkEnd w:id="24"/>
    </w:p>
    <w:p w14:paraId="5CABB233" w14:textId="77777777" w:rsidR="00A11D23" w:rsidRPr="0076393B" w:rsidRDefault="00A11D23" w:rsidP="00A11D23">
      <w:pPr>
        <w:pStyle w:val="Textonotapie"/>
        <w:jc w:val="left"/>
        <w:rPr>
          <w:rFonts w:ascii="Univers Condensed" w:hAnsi="Univers Condensed" w:cstheme="minorHAnsi"/>
          <w:b/>
          <w:bCs/>
          <w:sz w:val="22"/>
          <w:szCs w:val="22"/>
          <w:lang w:val="es-PE"/>
        </w:rPr>
      </w:pPr>
    </w:p>
    <w:p w14:paraId="748D2DEA" w14:textId="47F5EDA4" w:rsidR="00C732AF" w:rsidRDefault="00C732AF" w:rsidP="1AC87A3B">
      <w:pPr>
        <w:pStyle w:val="Textonotapie"/>
        <w:numPr>
          <w:ilvl w:val="0"/>
          <w:numId w:val="11"/>
        </w:numPr>
        <w:jc w:val="left"/>
        <w:rPr>
          <w:rFonts w:ascii="Univers Condensed" w:hAnsi="Univers Condensed" w:cstheme="minorBidi"/>
          <w:b/>
          <w:bCs/>
          <w:sz w:val="22"/>
          <w:szCs w:val="22"/>
          <w:lang w:val="es-PE"/>
        </w:rPr>
      </w:pPr>
      <w:r w:rsidRPr="1AC87A3B">
        <w:rPr>
          <w:rFonts w:ascii="Univers Condensed" w:hAnsi="Univers Condensed" w:cstheme="minorBidi"/>
          <w:b/>
          <w:bCs/>
          <w:sz w:val="22"/>
          <w:szCs w:val="22"/>
          <w:lang w:val="es-PE"/>
        </w:rPr>
        <w:t xml:space="preserve">Validación </w:t>
      </w:r>
      <w:r w:rsidR="005464AD" w:rsidRPr="1AC87A3B">
        <w:rPr>
          <w:rFonts w:ascii="Univers Condensed" w:hAnsi="Univers Condensed" w:cstheme="minorBidi"/>
          <w:b/>
          <w:bCs/>
          <w:sz w:val="22"/>
          <w:szCs w:val="22"/>
          <w:lang w:val="es-PE"/>
        </w:rPr>
        <w:t xml:space="preserve">Carga </w:t>
      </w:r>
      <w:r w:rsidR="088D130C" w:rsidRPr="1AC87A3B">
        <w:rPr>
          <w:rFonts w:ascii="Univers Condensed" w:hAnsi="Univers Condensed" w:cstheme="minorBidi"/>
          <w:b/>
          <w:bCs/>
          <w:sz w:val="22"/>
          <w:szCs w:val="22"/>
          <w:lang w:val="es-PE"/>
        </w:rPr>
        <w:t>TXT</w:t>
      </w:r>
    </w:p>
    <w:p w14:paraId="3FD3680B" w14:textId="33450E77" w:rsidR="00961789" w:rsidRDefault="00961789" w:rsidP="1AC87A3B">
      <w:pPr>
        <w:pStyle w:val="Textonotapie"/>
        <w:jc w:val="center"/>
      </w:pPr>
    </w:p>
    <w:p w14:paraId="381F0994" w14:textId="04C0AB7D" w:rsidR="088D130C" w:rsidRDefault="088D130C" w:rsidP="1AC87A3B">
      <w:pPr>
        <w:pStyle w:val="Textonotapie"/>
        <w:ind w:left="1068"/>
        <w:jc w:val="left"/>
      </w:pPr>
      <w:r>
        <w:rPr>
          <w:noProof/>
        </w:rPr>
        <w:drawing>
          <wp:inline distT="0" distB="0" distL="0" distR="0" wp14:anchorId="5D9F648B" wp14:editId="46C20080">
            <wp:extent cx="4883418" cy="2655358"/>
            <wp:effectExtent l="0" t="0" r="0" b="0"/>
            <wp:docPr id="1977252256" name="Imagen 197725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18" cy="26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0B91" w14:textId="77777777" w:rsidR="00961789" w:rsidRDefault="00961789" w:rsidP="00961789">
      <w:pPr>
        <w:pStyle w:val="Textonotapie"/>
        <w:ind w:left="1068"/>
        <w:jc w:val="left"/>
        <w:rPr>
          <w:rFonts w:ascii="Univers Condensed" w:hAnsi="Univers Condensed" w:cstheme="minorHAnsi"/>
          <w:b/>
          <w:bCs/>
          <w:sz w:val="22"/>
          <w:szCs w:val="22"/>
          <w:lang w:val="es-PE"/>
        </w:rPr>
      </w:pPr>
    </w:p>
    <w:p w14:paraId="67274E43" w14:textId="354B03A3" w:rsidR="00C732AF" w:rsidRPr="0076393B" w:rsidRDefault="005464AD" w:rsidP="1AC87A3B">
      <w:pPr>
        <w:pStyle w:val="Textonotapie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Univers Condensed" w:hAnsi="Univers Condensed" w:cstheme="minorBidi"/>
          <w:b/>
          <w:bCs/>
          <w:sz w:val="22"/>
          <w:szCs w:val="22"/>
          <w:shd w:val="clear" w:color="auto" w:fill="FFFFFF"/>
          <w:lang w:val="es-PE"/>
        </w:rPr>
      </w:pPr>
      <w:r w:rsidRPr="1AC87A3B">
        <w:rPr>
          <w:rFonts w:ascii="Univers Condensed" w:hAnsi="Univers Condensed" w:cstheme="minorBidi"/>
          <w:b/>
          <w:bCs/>
          <w:sz w:val="22"/>
          <w:szCs w:val="22"/>
          <w:lang w:val="es-PE"/>
        </w:rPr>
        <w:t>Validación Tabla Temporal</w:t>
      </w:r>
    </w:p>
    <w:p w14:paraId="105A3FD2" w14:textId="77777777" w:rsidR="005C0D3D" w:rsidRDefault="005C0D3D" w:rsidP="005464AD">
      <w:pPr>
        <w:autoSpaceDE w:val="0"/>
        <w:autoSpaceDN w:val="0"/>
        <w:adjustRightInd w:val="0"/>
        <w:rPr>
          <w:rFonts w:ascii="Univers Condensed" w:hAnsi="Univers Condensed" w:cs="Courier New"/>
          <w:color w:val="000000"/>
          <w:sz w:val="20"/>
          <w:szCs w:val="20"/>
          <w:shd w:val="clear" w:color="auto" w:fill="FFFFFF"/>
          <w:lang w:eastAsia="es-PE"/>
        </w:rPr>
      </w:pPr>
    </w:p>
    <w:p w14:paraId="47F6E8CB" w14:textId="4EE33074" w:rsidR="005478B4" w:rsidRPr="0076393B" w:rsidRDefault="0A1CCA91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</w:pP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t xml:space="preserve">SELECT </w:t>
      </w:r>
      <w:proofErr w:type="gramStart"/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PERIODO,COUNT</w:t>
      </w:r>
      <w:proofErr w:type="gramEnd"/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(*)</w:t>
      </w: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t xml:space="preserve"> FROM </w:t>
      </w:r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DESA_REGU_INPUT_STAGE..TMP_INP_PLT_CHRNFJ </w:t>
      </w:r>
    </w:p>
    <w:p w14:paraId="6658C252" w14:textId="3310A906" w:rsidR="005478B4" w:rsidRPr="0076393B" w:rsidRDefault="0A1CCA91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984806" w:themeColor="accent6" w:themeShade="80"/>
          <w:sz w:val="20"/>
          <w:szCs w:val="20"/>
          <w:lang w:val="es-PE" w:eastAsia="es-PE"/>
        </w:rPr>
      </w:pP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t xml:space="preserve">GROUP BY </w:t>
      </w:r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PERIODO</w:t>
      </w:r>
    </w:p>
    <w:p w14:paraId="2BD03811" w14:textId="298CD2A5" w:rsidR="005478B4" w:rsidRPr="0076393B" w:rsidRDefault="005478B4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</w:pPr>
    </w:p>
    <w:p w14:paraId="5E96C1B1" w14:textId="642AFAA0" w:rsidR="005478B4" w:rsidRPr="0076393B" w:rsidRDefault="777F1EA0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</w:pPr>
      <w:r>
        <w:rPr>
          <w:noProof/>
        </w:rPr>
        <w:drawing>
          <wp:inline distT="0" distB="0" distL="0" distR="0" wp14:anchorId="78761588" wp14:editId="757ABF3A">
            <wp:extent cx="4467225" cy="1289714"/>
            <wp:effectExtent l="0" t="0" r="0" b="0"/>
            <wp:docPr id="1693466787" name="Imagen 169346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09"/>
                    <a:stretch/>
                  </pic:blipFill>
                  <pic:spPr bwMode="auto">
                    <a:xfrm>
                      <a:off x="0" y="0"/>
                      <a:ext cx="4467225" cy="128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32D3A" w14:textId="77777777" w:rsidR="000B6F10" w:rsidRPr="000B6F10" w:rsidRDefault="000B6F10" w:rsidP="000B6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</w:pPr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SELECT </w:t>
      </w:r>
      <w:proofErr w:type="spellStart"/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FEC_CREA_</w:t>
      </w:r>
      <w:proofErr w:type="gramStart"/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TS,count</w:t>
      </w:r>
      <w:proofErr w:type="spellEnd"/>
      <w:proofErr w:type="gramEnd"/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(*) </w:t>
      </w:r>
    </w:p>
    <w:p w14:paraId="139AE2CA" w14:textId="07CB9C27" w:rsidR="000B6F10" w:rsidRPr="000B6F10" w:rsidRDefault="000B6F10" w:rsidP="000B6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</w:pPr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FROM PROD_REGU_INPUT_</w:t>
      </w:r>
      <w:proofErr w:type="gramStart"/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DATA..</w:t>
      </w:r>
      <w:proofErr w:type="gramEnd"/>
      <w:r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TMP_INP_PLT_MTC </w:t>
      </w:r>
    </w:p>
    <w:p w14:paraId="5B50EF96" w14:textId="51260C46" w:rsidR="1AC87A3B" w:rsidRDefault="00032D99" w:rsidP="00032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</w:pPr>
      <w:r w:rsidRPr="005B5FDF">
        <w:rPr>
          <w:rFonts w:ascii="Univers Condensed" w:hAnsi="Univers Condensed" w:cstheme="minorHAnsi"/>
          <w:b/>
          <w:bCs/>
          <w:sz w:val="22"/>
          <w:szCs w:val="22"/>
          <w:lang w:val="es-PE"/>
        </w:rPr>
        <w:drawing>
          <wp:anchor distT="0" distB="0" distL="114300" distR="114300" simplePos="0" relativeHeight="251732992" behindDoc="0" locked="0" layoutInCell="1" allowOverlap="1" wp14:anchorId="4DFA3769" wp14:editId="2EB0F713">
            <wp:simplePos x="0" y="0"/>
            <wp:positionH relativeFrom="column">
              <wp:posOffset>843915</wp:posOffset>
            </wp:positionH>
            <wp:positionV relativeFrom="paragraph">
              <wp:posOffset>293389</wp:posOffset>
            </wp:positionV>
            <wp:extent cx="3703955" cy="1501140"/>
            <wp:effectExtent l="0" t="0" r="0" b="0"/>
            <wp:wrapTopAndBottom/>
            <wp:docPr id="905207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0737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3"/>
                    <a:stretch/>
                  </pic:blipFill>
                  <pic:spPr bwMode="auto">
                    <a:xfrm>
                      <a:off x="0" y="0"/>
                      <a:ext cx="370395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B6F10"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group</w:t>
      </w:r>
      <w:proofErr w:type="spellEnd"/>
      <w:r w:rsidR="000B6F10"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 </w:t>
      </w:r>
      <w:proofErr w:type="spellStart"/>
      <w:r w:rsidR="000B6F10"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by</w:t>
      </w:r>
      <w:proofErr w:type="spellEnd"/>
      <w:r w:rsidR="000B6F10" w:rsidRPr="000B6F10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 FEC_CREA_TS</w:t>
      </w:r>
    </w:p>
    <w:p w14:paraId="74EB2C22" w14:textId="1352236F" w:rsidR="000B6F10" w:rsidRDefault="000B6F10" w:rsidP="000B6F10">
      <w:pPr>
        <w:pStyle w:val="Textonotapie"/>
        <w:ind w:left="1428"/>
        <w:jc w:val="left"/>
        <w:rPr>
          <w:rFonts w:ascii="Univers Condensed" w:hAnsi="Univers Condensed" w:cstheme="minorHAnsi"/>
          <w:b/>
          <w:bCs/>
          <w:sz w:val="22"/>
          <w:szCs w:val="22"/>
          <w:lang w:val="es-PE"/>
        </w:rPr>
      </w:pPr>
    </w:p>
    <w:p w14:paraId="1C14D114" w14:textId="77777777" w:rsidR="005B5FDF" w:rsidRDefault="005B5FDF" w:rsidP="005B5FDF">
      <w:pPr>
        <w:pStyle w:val="Textonotapie"/>
        <w:ind w:left="1428"/>
        <w:jc w:val="left"/>
        <w:rPr>
          <w:rFonts w:ascii="Univers Condensed" w:hAnsi="Univers Condensed" w:cstheme="minorHAnsi"/>
          <w:b/>
          <w:bCs/>
          <w:sz w:val="22"/>
          <w:szCs w:val="22"/>
          <w:lang w:val="es-PE"/>
        </w:rPr>
      </w:pPr>
    </w:p>
    <w:p w14:paraId="206F1FF1" w14:textId="70E6672F" w:rsidR="00C732AF" w:rsidRPr="005B5FDF" w:rsidRDefault="00C732AF" w:rsidP="005B5FDF">
      <w:pPr>
        <w:pStyle w:val="Textonotapie"/>
        <w:numPr>
          <w:ilvl w:val="0"/>
          <w:numId w:val="11"/>
        </w:numPr>
        <w:jc w:val="left"/>
        <w:rPr>
          <w:rFonts w:ascii="Univers Condensed" w:hAnsi="Univers Condensed" w:cstheme="minorHAnsi"/>
          <w:b/>
          <w:bCs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b/>
          <w:bCs/>
          <w:sz w:val="22"/>
          <w:szCs w:val="22"/>
          <w:lang w:val="es-PE"/>
        </w:rPr>
        <w:t xml:space="preserve">Validación </w:t>
      </w:r>
      <w:r w:rsidR="005464AD">
        <w:rPr>
          <w:rFonts w:ascii="Univers Condensed" w:hAnsi="Univers Condensed" w:cstheme="minorHAnsi"/>
          <w:b/>
          <w:bCs/>
          <w:sz w:val="22"/>
          <w:szCs w:val="22"/>
          <w:lang w:val="es-PE"/>
        </w:rPr>
        <w:t>Tabla Histórica Final</w:t>
      </w:r>
    </w:p>
    <w:p w14:paraId="445DBA59" w14:textId="77777777" w:rsidR="00F44F75" w:rsidRDefault="00F44F75" w:rsidP="00C743A3">
      <w:pPr>
        <w:autoSpaceDE w:val="0"/>
        <w:autoSpaceDN w:val="0"/>
        <w:adjustRightInd w:val="0"/>
        <w:rPr>
          <w:rFonts w:ascii="Univers Condensed" w:hAnsi="Univers Condensed" w:cs="Courier New"/>
          <w:color w:val="000000"/>
          <w:sz w:val="20"/>
          <w:szCs w:val="20"/>
          <w:shd w:val="clear" w:color="auto" w:fill="FFFFFF"/>
          <w:lang w:val="es-PE" w:eastAsia="es-PE"/>
        </w:rPr>
      </w:pPr>
    </w:p>
    <w:p w14:paraId="07FB1442" w14:textId="6A0469EC" w:rsidR="73ED0A6B" w:rsidRDefault="73ED0A6B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</w:pP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t xml:space="preserve">SELECT </w:t>
      </w:r>
      <w:proofErr w:type="gramStart"/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COUNT(</w:t>
      </w:r>
      <w:proofErr w:type="gramEnd"/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 xml:space="preserve">*) </w:t>
      </w:r>
      <w:r w:rsidRPr="1AC87A3B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t xml:space="preserve">FROM </w:t>
      </w:r>
      <w:r w:rsidRPr="1AC87A3B">
        <w:rPr>
          <w:rFonts w:ascii="Univers Condensed" w:hAnsi="Univers Condensed" w:cs="Courier New"/>
          <w:b/>
          <w:bCs/>
          <w:color w:val="595959" w:themeColor="text1" w:themeTint="A6"/>
          <w:sz w:val="20"/>
          <w:szCs w:val="20"/>
          <w:lang w:val="es-PE" w:eastAsia="es-PE"/>
        </w:rPr>
        <w:t>DESA_REGU_INPUT_DATA..T_INP_PLT_CHRN_FJ</w:t>
      </w:r>
    </w:p>
    <w:p w14:paraId="7E9E6DFE" w14:textId="4D5D48E8" w:rsidR="00806510" w:rsidRDefault="00806510" w:rsidP="00F4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</w:pPr>
    </w:p>
    <w:p w14:paraId="7289FB53" w14:textId="520D67D9" w:rsidR="00AE4378" w:rsidRDefault="73ED0A6B" w:rsidP="1AC87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</w:pPr>
      <w:r>
        <w:rPr>
          <w:noProof/>
        </w:rPr>
        <w:drawing>
          <wp:inline distT="0" distB="0" distL="0" distR="0" wp14:anchorId="470C8AA1" wp14:editId="0C858E51">
            <wp:extent cx="4572000" cy="1743075"/>
            <wp:effectExtent l="0" t="0" r="0" b="0"/>
            <wp:docPr id="217889948" name="Imagen 21788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D0FD" w14:textId="38CC8D15" w:rsidR="00806510" w:rsidRDefault="00806510" w:rsidP="00411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/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</w:pPr>
    </w:p>
    <w:p w14:paraId="0A0BCBB3" w14:textId="5EA4B119" w:rsidR="004314B4" w:rsidRPr="0076393B" w:rsidRDefault="006D4A49" w:rsidP="1AC87A3B">
      <w:pPr>
        <w:rPr>
          <w:rFonts w:ascii="Univers Condensed" w:hAnsi="Univers Condensed" w:cstheme="minorBidi"/>
          <w:b/>
          <w:bCs/>
          <w:sz w:val="22"/>
          <w:szCs w:val="22"/>
          <w:lang w:val="es-PE"/>
        </w:rPr>
      </w:pPr>
      <w:r w:rsidRPr="006D4A49">
        <w:rPr>
          <w:rFonts w:ascii="Univers Condensed" w:hAnsi="Univers Condensed" w:cs="Courier New"/>
          <w:b/>
          <w:bCs/>
          <w:color w:val="0000FF"/>
          <w:sz w:val="20"/>
          <w:szCs w:val="20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15185EC3" wp14:editId="593A241A">
            <wp:simplePos x="0" y="0"/>
            <wp:positionH relativeFrom="column">
              <wp:posOffset>693259</wp:posOffset>
            </wp:positionH>
            <wp:positionV relativeFrom="paragraph">
              <wp:posOffset>284878</wp:posOffset>
            </wp:positionV>
            <wp:extent cx="4298950" cy="1452880"/>
            <wp:effectExtent l="0" t="0" r="0" b="0"/>
            <wp:wrapTopAndBottom/>
            <wp:docPr id="497489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89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7F7">
        <w:rPr>
          <w:rFonts w:ascii="Univers Condensed" w:hAnsi="Univers Condensed" w:cstheme="minorBidi"/>
          <w:b/>
          <w:bCs/>
          <w:sz w:val="22"/>
          <w:szCs w:val="22"/>
          <w:lang w:val="es-PE"/>
        </w:rPr>
        <w:tab/>
      </w:r>
      <w:r>
        <w:rPr>
          <w:rFonts w:ascii="Univers Condensed" w:hAnsi="Univers Condensed" w:cstheme="minorBidi"/>
          <w:b/>
          <w:bCs/>
          <w:sz w:val="22"/>
          <w:szCs w:val="22"/>
          <w:lang w:val="es-PE"/>
        </w:rPr>
        <w:tab/>
      </w:r>
      <w:r w:rsidR="00032D99" w:rsidRPr="00032D99">
        <w:rPr>
          <w:rFonts w:ascii="Univers Condensed" w:hAnsi="Univers Condensed" w:cstheme="minorBidi"/>
          <w:b/>
          <w:bCs/>
          <w:sz w:val="22"/>
          <w:szCs w:val="22"/>
          <w:lang w:val="es-PE"/>
        </w:rPr>
        <w:t xml:space="preserve">SELECT </w:t>
      </w:r>
      <w:proofErr w:type="spellStart"/>
      <w:proofErr w:type="gramStart"/>
      <w:r w:rsidR="00032D99" w:rsidRPr="00032D99">
        <w:rPr>
          <w:rFonts w:ascii="Univers Condensed" w:hAnsi="Univers Condensed" w:cstheme="minorBidi"/>
          <w:b/>
          <w:bCs/>
          <w:sz w:val="22"/>
          <w:szCs w:val="22"/>
          <w:lang w:val="es-PE"/>
        </w:rPr>
        <w:t>count</w:t>
      </w:r>
      <w:proofErr w:type="spellEnd"/>
      <w:r w:rsidR="00032D99" w:rsidRPr="00032D99">
        <w:rPr>
          <w:rFonts w:ascii="Univers Condensed" w:hAnsi="Univers Condensed" w:cstheme="minorBidi"/>
          <w:b/>
          <w:bCs/>
          <w:sz w:val="22"/>
          <w:szCs w:val="22"/>
          <w:lang w:val="es-PE"/>
        </w:rPr>
        <w:t>(</w:t>
      </w:r>
      <w:proofErr w:type="gramEnd"/>
      <w:r w:rsidR="00032D99" w:rsidRPr="00032D99">
        <w:rPr>
          <w:rFonts w:ascii="Univers Condensed" w:hAnsi="Univers Condensed" w:cstheme="minorBidi"/>
          <w:b/>
          <w:bCs/>
          <w:sz w:val="22"/>
          <w:szCs w:val="22"/>
          <w:lang w:val="es-PE"/>
        </w:rPr>
        <w:t>*) FROM PROD_REGU_INPUT_DATA.. T_INP_PLT_MTC_INEI</w:t>
      </w:r>
    </w:p>
    <w:p w14:paraId="38A40FAB" w14:textId="229A8543" w:rsidR="000822D3" w:rsidRPr="0076393B" w:rsidRDefault="000822D3" w:rsidP="00884B18">
      <w:pPr>
        <w:pStyle w:val="Ttulo2"/>
        <w:rPr>
          <w:rFonts w:ascii="Univers Condensed" w:hAnsi="Univers Condensed"/>
          <w:lang w:val="es-PE"/>
        </w:rPr>
      </w:pPr>
      <w:bookmarkStart w:id="25" w:name="_Toc139975581"/>
      <w:r w:rsidRPr="0076393B">
        <w:rPr>
          <w:rFonts w:ascii="Univers Condensed" w:hAnsi="Univers Condensed"/>
          <w:lang w:val="es-PE"/>
        </w:rPr>
        <w:t>ANEXO B - GLOSARIO DE TÉRMINOS Y ACRÓNIMOS</w:t>
      </w:r>
      <w:bookmarkEnd w:id="25"/>
    </w:p>
    <w:p w14:paraId="08F9E8B1" w14:textId="25DC84A5" w:rsidR="000822D3" w:rsidRPr="0076393B" w:rsidRDefault="000822D3" w:rsidP="000822D3">
      <w:pPr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  <w:r w:rsidRPr="0076393B">
        <w:rPr>
          <w:rFonts w:ascii="Univers Condensed" w:hAnsi="Univers Condensed" w:cstheme="minorHAnsi"/>
          <w:color w:val="A6A6A6"/>
          <w:sz w:val="22"/>
          <w:szCs w:val="22"/>
          <w:lang w:val="es-PE"/>
        </w:rPr>
        <w:t xml:space="preserve">No Aplica </w:t>
      </w:r>
    </w:p>
    <w:p w14:paraId="17D9834A" w14:textId="4113244F" w:rsidR="00247B53" w:rsidRPr="0076393B" w:rsidRDefault="00247B53" w:rsidP="000822D3">
      <w:pPr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</w:p>
    <w:p w14:paraId="1664C9F0" w14:textId="33A3AA7F" w:rsidR="000D11D9" w:rsidRPr="0076393B" w:rsidRDefault="000D11D9" w:rsidP="000822D3">
      <w:pPr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</w:p>
    <w:p w14:paraId="42921102" w14:textId="77777777" w:rsidR="00AF3FD4" w:rsidRPr="0076393B" w:rsidRDefault="00AF3FD4" w:rsidP="000822D3">
      <w:pPr>
        <w:jc w:val="both"/>
        <w:rPr>
          <w:rFonts w:ascii="Univers Condensed" w:hAnsi="Univers Condensed" w:cstheme="minorHAnsi"/>
          <w:color w:val="A6A6A6"/>
          <w:sz w:val="22"/>
          <w:szCs w:val="22"/>
          <w:lang w:val="es-PE"/>
        </w:rPr>
      </w:pPr>
    </w:p>
    <w:p w14:paraId="76609268" w14:textId="77777777" w:rsidR="000822D3" w:rsidRPr="0076393B" w:rsidRDefault="000822D3" w:rsidP="00F05FEB">
      <w:pPr>
        <w:pStyle w:val="Ttulo2"/>
        <w:rPr>
          <w:rFonts w:ascii="Univers Condensed" w:hAnsi="Univers Condensed"/>
          <w:lang w:val="es-PE"/>
        </w:rPr>
      </w:pPr>
      <w:bookmarkStart w:id="26" w:name="_Toc139975582"/>
      <w:r w:rsidRPr="0076393B">
        <w:rPr>
          <w:rFonts w:ascii="Univers Condensed" w:hAnsi="Univers Condensed"/>
          <w:lang w:val="es-PE"/>
        </w:rPr>
        <w:t>ANEXO C - DOCUMENTACIÓN ADICIONAL</w:t>
      </w:r>
      <w:bookmarkEnd w:id="26"/>
    </w:p>
    <w:p w14:paraId="5EF330D8" w14:textId="4209D375" w:rsidR="00D065C9" w:rsidRPr="0076393B" w:rsidRDefault="000822D3" w:rsidP="00C04877">
      <w:pPr>
        <w:jc w:val="both"/>
        <w:rPr>
          <w:rFonts w:ascii="Univers Condensed" w:hAnsi="Univers Condensed" w:cstheme="minorHAnsi"/>
          <w:lang w:val="es-PE"/>
        </w:rPr>
      </w:pPr>
      <w:r w:rsidRPr="0076393B">
        <w:rPr>
          <w:rFonts w:ascii="Univers Condensed" w:hAnsi="Univers Condensed" w:cstheme="minorHAnsi"/>
          <w:color w:val="A6A6A6"/>
          <w:sz w:val="22"/>
          <w:szCs w:val="22"/>
          <w:lang w:val="es-PE"/>
        </w:rPr>
        <w:t xml:space="preserve">No Aplica </w:t>
      </w:r>
    </w:p>
    <w:sectPr w:rsidR="00D065C9" w:rsidRPr="0076393B" w:rsidSect="00B246C6">
      <w:headerReference w:type="even" r:id="rId37"/>
      <w:headerReference w:type="default" r:id="rId38"/>
      <w:footerReference w:type="default" r:id="rId39"/>
      <w:headerReference w:type="first" r:id="rId40"/>
      <w:pgSz w:w="11906" w:h="16838"/>
      <w:pgMar w:top="1418" w:right="1701" w:bottom="1134" w:left="1701" w:header="720" w:footer="12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2FCB" w14:textId="77777777" w:rsidR="005332AD" w:rsidRDefault="005332AD">
      <w:r>
        <w:separator/>
      </w:r>
    </w:p>
  </w:endnote>
  <w:endnote w:type="continuationSeparator" w:id="0">
    <w:p w14:paraId="266E3EFE" w14:textId="77777777" w:rsidR="005332AD" w:rsidRDefault="0053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283"/>
      <w:gridCol w:w="3544"/>
      <w:gridCol w:w="1257"/>
      <w:gridCol w:w="160"/>
      <w:gridCol w:w="1340"/>
    </w:tblGrid>
    <w:tr w:rsidR="00C52B82" w:rsidRPr="0083636A" w14:paraId="0FAD637E" w14:textId="77777777" w:rsidTr="00B76784">
      <w:trPr>
        <w:trHeight w:val="129"/>
      </w:trPr>
      <w:tc>
        <w:tcPr>
          <w:tcW w:w="27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5E78B39B" w14:textId="77777777" w:rsidR="00C52B82" w:rsidRPr="0083636A" w:rsidRDefault="00C52B82" w:rsidP="00D653F5">
          <w:pPr>
            <w:pStyle w:val="Piedepgina"/>
            <w:tabs>
              <w:tab w:val="left" w:pos="2127"/>
            </w:tabs>
            <w:ind w:right="203"/>
            <w:rPr>
              <w:rStyle w:val="Nmerodepgina"/>
              <w:rFonts w:ascii="Univers Condensed" w:hAnsi="Univers Condensed" w:cstheme="minorHAnsi"/>
              <w:b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 xml:space="preserve">Elaborado </w:t>
          </w:r>
          <w:proofErr w:type="spellStart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por</w:t>
          </w:r>
          <w:proofErr w:type="spellEnd"/>
        </w:p>
      </w:tc>
      <w:tc>
        <w:tcPr>
          <w:tcW w:w="28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578F3299" w14:textId="77777777" w:rsidR="00C52B82" w:rsidRPr="0083636A" w:rsidRDefault="00C52B82" w:rsidP="00D653F5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6301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2B950A00" w14:textId="584521FD" w:rsidR="00C52B82" w:rsidRPr="0083636A" w:rsidRDefault="00C52B82" w:rsidP="00E91B0B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Cs/>
              <w:sz w:val="18"/>
              <w:szCs w:val="18"/>
            </w:rPr>
            <w:t xml:space="preserve">INDRA                                                                          </w:t>
          </w:r>
          <w:proofErr w:type="spellStart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Versión</w:t>
          </w:r>
          <w:proofErr w:type="spellEnd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 xml:space="preserve">                 </w:t>
          </w:r>
          <w:proofErr w:type="gramStart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 xml:space="preserve">  :</w:t>
          </w:r>
          <w:proofErr w:type="gramEnd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 xml:space="preserve"> 1</w:t>
          </w:r>
        </w:p>
      </w:tc>
    </w:tr>
    <w:tr w:rsidR="00C52B82" w:rsidRPr="0083636A" w14:paraId="3BFC2709" w14:textId="77777777" w:rsidTr="00B76784">
      <w:tc>
        <w:tcPr>
          <w:tcW w:w="27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09CE82D0" w14:textId="77777777" w:rsidR="00C52B82" w:rsidRPr="0083636A" w:rsidRDefault="00C52B82" w:rsidP="00D653F5">
          <w:pPr>
            <w:pStyle w:val="Piedepgina"/>
            <w:ind w:right="360"/>
            <w:rPr>
              <w:rStyle w:val="Nmerodepgina"/>
              <w:rFonts w:ascii="Univers Condensed" w:hAnsi="Univers Condensed" w:cstheme="minorHAnsi"/>
              <w:sz w:val="18"/>
              <w:szCs w:val="18"/>
            </w:rPr>
          </w:pPr>
          <w:proofErr w:type="spellStart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Fecha</w:t>
          </w:r>
          <w:proofErr w:type="spellEnd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 xml:space="preserve"> de </w:t>
          </w:r>
          <w:proofErr w:type="spellStart"/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actualización</w:t>
          </w:r>
          <w:proofErr w:type="spellEnd"/>
        </w:p>
      </w:tc>
      <w:tc>
        <w:tcPr>
          <w:tcW w:w="28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527D1537" w14:textId="77777777" w:rsidR="00C52B82" w:rsidRPr="0083636A" w:rsidRDefault="00C52B82" w:rsidP="00D653F5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354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3A3CCE7" w14:textId="27D8DCA0" w:rsidR="00C52B82" w:rsidRPr="0083636A" w:rsidRDefault="00AE4378" w:rsidP="00564C45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</w:rPr>
          </w:pPr>
          <w:r>
            <w:rPr>
              <w:rFonts w:ascii="Univers Condensed" w:hAnsi="Univers Condensed" w:cstheme="minorHAnsi"/>
              <w:bCs/>
              <w:sz w:val="18"/>
              <w:szCs w:val="18"/>
            </w:rPr>
            <w:t>11</w:t>
          </w:r>
          <w:r w:rsidR="00C52B82" w:rsidRPr="0083636A">
            <w:rPr>
              <w:rFonts w:ascii="Univers Condensed" w:hAnsi="Univers Condensed" w:cstheme="minorHAnsi"/>
              <w:bCs/>
              <w:sz w:val="18"/>
              <w:szCs w:val="18"/>
            </w:rPr>
            <w:t>/</w:t>
          </w:r>
          <w:r w:rsidR="000229AC">
            <w:rPr>
              <w:rFonts w:ascii="Univers Condensed" w:hAnsi="Univers Condensed" w:cstheme="minorHAnsi"/>
              <w:bCs/>
              <w:sz w:val="18"/>
              <w:szCs w:val="18"/>
            </w:rPr>
            <w:t>0</w:t>
          </w:r>
          <w:r>
            <w:rPr>
              <w:rFonts w:ascii="Univers Condensed" w:hAnsi="Univers Condensed" w:cstheme="minorHAnsi"/>
              <w:bCs/>
              <w:sz w:val="18"/>
              <w:szCs w:val="18"/>
            </w:rPr>
            <w:t>7</w:t>
          </w:r>
          <w:r w:rsidR="00C52B82" w:rsidRPr="0083636A">
            <w:rPr>
              <w:rFonts w:ascii="Univers Condensed" w:hAnsi="Univers Condensed" w:cstheme="minorHAnsi"/>
              <w:bCs/>
              <w:sz w:val="18"/>
              <w:szCs w:val="18"/>
            </w:rPr>
            <w:t>/202</w:t>
          </w:r>
          <w:r w:rsidR="00C42632">
            <w:rPr>
              <w:rFonts w:ascii="Univers Condensed" w:hAnsi="Univers Condensed" w:cstheme="minorHAnsi"/>
              <w:bCs/>
              <w:sz w:val="18"/>
              <w:szCs w:val="18"/>
            </w:rPr>
            <w:t>3</w:t>
          </w:r>
        </w:p>
      </w:tc>
      <w:tc>
        <w:tcPr>
          <w:tcW w:w="125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5DF87F4D" w14:textId="77777777" w:rsidR="00C52B82" w:rsidRPr="0083636A" w:rsidRDefault="00C52B82" w:rsidP="00D653F5">
          <w:pPr>
            <w:pStyle w:val="Piedepgina"/>
            <w:ind w:right="360"/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Página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1388E75" w14:textId="77777777" w:rsidR="00C52B82" w:rsidRPr="0083636A" w:rsidRDefault="00C52B82" w:rsidP="00D653F5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13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1BDDE0C" w14:textId="77777777" w:rsidR="00C52B82" w:rsidRPr="0083636A" w:rsidRDefault="00C52B82" w:rsidP="00D653F5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</w:rPr>
          </w:pP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</w:rPr>
            <w:fldChar w:fldCharType="begin"/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</w:rPr>
            <w:instrText xml:space="preserve"> PAGE </w:instrText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</w:rPr>
            <w:fldChar w:fldCharType="separate"/>
          </w:r>
          <w:r w:rsidRPr="0083636A">
            <w:rPr>
              <w:rStyle w:val="Nmerodepgina"/>
              <w:rFonts w:ascii="Univers Condensed" w:hAnsi="Univers Condensed" w:cstheme="minorHAnsi"/>
              <w:noProof/>
              <w:sz w:val="18"/>
              <w:szCs w:val="18"/>
            </w:rPr>
            <w:t>2</w:t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</w:rPr>
            <w:fldChar w:fldCharType="end"/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</w:rPr>
            <w:t xml:space="preserve"> </w:t>
          </w:r>
          <w:r w:rsidRPr="0083636A">
            <w:rPr>
              <w:rFonts w:ascii="Univers Condensed" w:hAnsi="Univers Condensed" w:cstheme="minorHAnsi"/>
              <w:bCs/>
              <w:sz w:val="18"/>
              <w:szCs w:val="18"/>
            </w:rPr>
            <w:t xml:space="preserve">de </w:t>
          </w:r>
          <w:r w:rsidRPr="0083636A">
            <w:rPr>
              <w:rFonts w:ascii="Univers Condensed" w:hAnsi="Univers Condensed" w:cstheme="minorHAnsi"/>
              <w:sz w:val="18"/>
              <w:szCs w:val="18"/>
            </w:rPr>
            <w:fldChar w:fldCharType="begin"/>
          </w:r>
          <w:r w:rsidRPr="0083636A">
            <w:rPr>
              <w:rFonts w:ascii="Univers Condensed" w:hAnsi="Univers Condensed" w:cstheme="minorHAnsi"/>
              <w:sz w:val="18"/>
              <w:szCs w:val="18"/>
            </w:rPr>
            <w:instrText xml:space="preserve"> NUMPAGES  \* Arabic  \* MERGEFORMAT </w:instrText>
          </w:r>
          <w:r w:rsidRPr="0083636A">
            <w:rPr>
              <w:rFonts w:ascii="Univers Condensed" w:hAnsi="Univers Condensed" w:cstheme="minorHAnsi"/>
              <w:sz w:val="18"/>
              <w:szCs w:val="18"/>
            </w:rPr>
            <w:fldChar w:fldCharType="separate"/>
          </w:r>
          <w:r w:rsidRPr="0083636A">
            <w:rPr>
              <w:rFonts w:ascii="Univers Condensed" w:hAnsi="Univers Condensed" w:cstheme="minorHAnsi"/>
              <w:bCs/>
              <w:noProof/>
              <w:sz w:val="18"/>
              <w:szCs w:val="18"/>
            </w:rPr>
            <w:t>9</w:t>
          </w:r>
          <w:r w:rsidRPr="0083636A">
            <w:rPr>
              <w:rFonts w:ascii="Univers Condensed" w:hAnsi="Univers Condensed" w:cstheme="minorHAnsi"/>
              <w:bCs/>
              <w:noProof/>
              <w:sz w:val="18"/>
              <w:szCs w:val="18"/>
            </w:rPr>
            <w:fldChar w:fldCharType="end"/>
          </w:r>
        </w:p>
      </w:tc>
    </w:tr>
  </w:tbl>
  <w:p w14:paraId="53725258" w14:textId="77777777" w:rsidR="00C52B82" w:rsidRDefault="00C52B82">
    <w:pPr>
      <w:pStyle w:val="Piedepgina"/>
    </w:pPr>
  </w:p>
  <w:p w14:paraId="63CDDE25" w14:textId="77777777" w:rsidR="00C52B82" w:rsidRDefault="00C52B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283"/>
      <w:gridCol w:w="3544"/>
      <w:gridCol w:w="1257"/>
      <w:gridCol w:w="160"/>
      <w:gridCol w:w="1340"/>
    </w:tblGrid>
    <w:tr w:rsidR="00C52B82" w:rsidRPr="0083636A" w14:paraId="7CAF3A3C" w14:textId="77777777" w:rsidTr="00B76784">
      <w:trPr>
        <w:trHeight w:val="129"/>
      </w:trPr>
      <w:tc>
        <w:tcPr>
          <w:tcW w:w="27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5114F717" w14:textId="77777777" w:rsidR="00C52B82" w:rsidRPr="0083636A" w:rsidRDefault="00C52B82" w:rsidP="00065616">
          <w:pPr>
            <w:pStyle w:val="Piedepgina"/>
            <w:tabs>
              <w:tab w:val="left" w:pos="2127"/>
            </w:tabs>
            <w:ind w:right="203"/>
            <w:rPr>
              <w:rStyle w:val="Nmerodepgina"/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Elaborado por</w:t>
          </w:r>
        </w:p>
      </w:tc>
      <w:tc>
        <w:tcPr>
          <w:tcW w:w="28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C580253" w14:textId="77777777" w:rsidR="00C52B82" w:rsidRPr="0083636A" w:rsidRDefault="00C52B82" w:rsidP="00065616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6301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475E033E" w14:textId="22832313" w:rsidR="00C52B82" w:rsidRPr="0083636A" w:rsidRDefault="00C52B82" w:rsidP="00065616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INDRA                                                                           </w:t>
          </w: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 xml:space="preserve">Versión                </w:t>
          </w:r>
          <w:proofErr w:type="gramStart"/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 xml:space="preserve">  :</w:t>
          </w:r>
          <w:proofErr w:type="gramEnd"/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 xml:space="preserve">  1</w:t>
          </w:r>
        </w:p>
      </w:tc>
    </w:tr>
    <w:tr w:rsidR="00C52B82" w:rsidRPr="0083636A" w14:paraId="1D9CE019" w14:textId="77777777" w:rsidTr="00B76784">
      <w:tc>
        <w:tcPr>
          <w:tcW w:w="27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695A1265" w14:textId="77777777" w:rsidR="00C52B82" w:rsidRPr="0083636A" w:rsidRDefault="00C52B82" w:rsidP="00065616">
          <w:pPr>
            <w:pStyle w:val="Piedepgina"/>
            <w:ind w:right="360"/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Fecha de actualización</w:t>
          </w:r>
        </w:p>
      </w:tc>
      <w:tc>
        <w:tcPr>
          <w:tcW w:w="28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F809D9C" w14:textId="77777777" w:rsidR="00C52B82" w:rsidRPr="0083636A" w:rsidRDefault="00C52B82" w:rsidP="00065616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354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42B393F" w14:textId="56F6C90C" w:rsidR="00C52B82" w:rsidRPr="0083636A" w:rsidRDefault="00032D99" w:rsidP="0001726C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01</w:t>
          </w:r>
          <w:r w:rsidR="00C52B82"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/</w:t>
          </w:r>
          <w: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12</w:t>
          </w:r>
          <w:r w:rsidR="00C52B82"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/202</w:t>
          </w:r>
          <w:r w:rsidR="002A4617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3</w:t>
          </w:r>
        </w:p>
      </w:tc>
      <w:tc>
        <w:tcPr>
          <w:tcW w:w="125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93FFBFB" w14:textId="77777777" w:rsidR="00C52B82" w:rsidRPr="0083636A" w:rsidRDefault="00C52B82" w:rsidP="00065616">
          <w:pPr>
            <w:pStyle w:val="Piedepgina"/>
            <w:ind w:right="360"/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Página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6B29AB6" w14:textId="77777777" w:rsidR="00C52B82" w:rsidRPr="0083636A" w:rsidRDefault="00C52B82" w:rsidP="00065616">
          <w:pPr>
            <w:pStyle w:val="Piedepgina"/>
            <w:ind w:right="360"/>
            <w:jc w:val="right"/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13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7CE5F960" w14:textId="77777777" w:rsidR="00C52B82" w:rsidRPr="0083636A" w:rsidRDefault="00C52B82" w:rsidP="00065616">
          <w:pPr>
            <w:pStyle w:val="Piedepgina"/>
            <w:ind w:right="360"/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  <w:fldChar w:fldCharType="begin"/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  <w:instrText xml:space="preserve"> PAGE </w:instrText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  <w:fldChar w:fldCharType="separate"/>
          </w:r>
          <w:r w:rsidRPr="0083636A">
            <w:rPr>
              <w:rStyle w:val="Nmerodepgina"/>
              <w:rFonts w:ascii="Univers Condensed" w:hAnsi="Univers Condensed" w:cstheme="minorHAnsi"/>
              <w:noProof/>
              <w:sz w:val="18"/>
              <w:szCs w:val="18"/>
              <w:lang w:val="es-PE"/>
            </w:rPr>
            <w:t>8</w:t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  <w:fldChar w:fldCharType="end"/>
          </w:r>
          <w:r w:rsidRPr="0083636A">
            <w:rPr>
              <w:rStyle w:val="Nmerodepgina"/>
              <w:rFonts w:ascii="Univers Condensed" w:hAnsi="Univers Condensed" w:cstheme="minorHAnsi"/>
              <w:sz w:val="18"/>
              <w:szCs w:val="18"/>
              <w:lang w:val="es-PE"/>
            </w:rPr>
            <w:t xml:space="preserve"> </w:t>
          </w:r>
          <w:r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de </w:t>
          </w:r>
          <w:r w:rsidRPr="0083636A">
            <w:rPr>
              <w:rFonts w:ascii="Univers Condensed" w:hAnsi="Univers Condensed" w:cstheme="minorHAnsi"/>
              <w:sz w:val="18"/>
              <w:szCs w:val="18"/>
              <w:lang w:val="es-PE"/>
            </w:rPr>
            <w:fldChar w:fldCharType="begin"/>
          </w:r>
          <w:r w:rsidRPr="0083636A">
            <w:rPr>
              <w:rFonts w:ascii="Univers Condensed" w:hAnsi="Univers Condensed" w:cstheme="minorHAnsi"/>
              <w:sz w:val="18"/>
              <w:szCs w:val="18"/>
              <w:lang w:val="es-PE"/>
            </w:rPr>
            <w:instrText xml:space="preserve"> NUMPAGES  \* Arabic  \* MERGEFORMAT </w:instrText>
          </w:r>
          <w:r w:rsidRPr="0083636A">
            <w:rPr>
              <w:rFonts w:ascii="Univers Condensed" w:hAnsi="Univers Condensed" w:cstheme="minorHAnsi"/>
              <w:sz w:val="18"/>
              <w:szCs w:val="18"/>
              <w:lang w:val="es-PE"/>
            </w:rPr>
            <w:fldChar w:fldCharType="separate"/>
          </w:r>
          <w:r w:rsidRPr="0083636A">
            <w:rPr>
              <w:rFonts w:ascii="Univers Condensed" w:hAnsi="Univers Condensed" w:cstheme="minorHAnsi"/>
              <w:bCs/>
              <w:noProof/>
              <w:sz w:val="18"/>
              <w:szCs w:val="18"/>
              <w:lang w:val="es-PE"/>
            </w:rPr>
            <w:t>9</w:t>
          </w:r>
          <w:r w:rsidRPr="0083636A">
            <w:rPr>
              <w:rFonts w:ascii="Univers Condensed" w:hAnsi="Univers Condensed" w:cstheme="minorHAnsi"/>
              <w:bCs/>
              <w:noProof/>
              <w:sz w:val="18"/>
              <w:szCs w:val="18"/>
              <w:lang w:val="es-PE"/>
            </w:rPr>
            <w:fldChar w:fldCharType="end"/>
          </w:r>
        </w:p>
      </w:tc>
    </w:tr>
  </w:tbl>
  <w:p w14:paraId="264DDB40" w14:textId="77777777" w:rsidR="00C52B82" w:rsidRDefault="00C52B82">
    <w:pPr>
      <w:pStyle w:val="Piedepgina"/>
    </w:pPr>
  </w:p>
  <w:p w14:paraId="13E0FA9F" w14:textId="77777777" w:rsidR="00C52B82" w:rsidRDefault="00C52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211D" w14:textId="77777777" w:rsidR="005332AD" w:rsidRDefault="005332AD">
      <w:r>
        <w:separator/>
      </w:r>
    </w:p>
  </w:footnote>
  <w:footnote w:type="continuationSeparator" w:id="0">
    <w:p w14:paraId="5509D8AC" w14:textId="77777777" w:rsidR="005332AD" w:rsidRDefault="00533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2"/>
      <w:gridCol w:w="1417"/>
      <w:gridCol w:w="163"/>
      <w:gridCol w:w="5024"/>
      <w:gridCol w:w="1224"/>
    </w:tblGrid>
    <w:tr w:rsidR="00C52B82" w:rsidRPr="005D63A7" w14:paraId="78FDCD59" w14:textId="77777777" w:rsidTr="00FA16D2">
      <w:trPr>
        <w:cantSplit/>
        <w:trHeight w:val="139"/>
        <w:jc w:val="center"/>
      </w:trPr>
      <w:tc>
        <w:tcPr>
          <w:tcW w:w="1992" w:type="dxa"/>
          <w:vMerge w:val="restart"/>
          <w:vAlign w:val="center"/>
        </w:tcPr>
        <w:p w14:paraId="64A00970" w14:textId="77777777" w:rsidR="00C52B82" w:rsidRPr="004A7EA8" w:rsidRDefault="00C52B82" w:rsidP="00B92456">
          <w:pPr>
            <w:pStyle w:val="Encabezado"/>
            <w:jc w:val="center"/>
            <w:rPr>
              <w:rFonts w:ascii="Univers Condensed" w:hAnsi="Univers Condensed" w:cs="Arial"/>
              <w:b/>
              <w:i/>
              <w:sz w:val="16"/>
            </w:rPr>
          </w:pPr>
          <w:r w:rsidRPr="004A7EA8">
            <w:rPr>
              <w:rFonts w:ascii="Univers Condensed" w:hAnsi="Univers Condensed" w:cs="Arial"/>
              <w:noProof/>
              <w:lang w:val="es-ES" w:eastAsia="es-ES"/>
            </w:rPr>
            <w:drawing>
              <wp:anchor distT="0" distB="0" distL="114300" distR="114300" simplePos="0" relativeHeight="251655168" behindDoc="0" locked="0" layoutInCell="1" allowOverlap="1" wp14:anchorId="0BA7D0AE" wp14:editId="3FFD5CE8">
                <wp:simplePos x="0" y="0"/>
                <wp:positionH relativeFrom="column">
                  <wp:posOffset>-1905</wp:posOffset>
                </wp:positionH>
                <wp:positionV relativeFrom="paragraph">
                  <wp:posOffset>69850</wp:posOffset>
                </wp:positionV>
                <wp:extent cx="1179598" cy="334010"/>
                <wp:effectExtent l="0" t="0" r="0" b="0"/>
                <wp:wrapNone/>
                <wp:docPr id="30" name="Imagen 1" descr="Log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598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97013A" w14:textId="77777777" w:rsidR="00C52B82" w:rsidRPr="004A7EA8" w:rsidRDefault="00C52B82" w:rsidP="00B92456">
          <w:pPr>
            <w:jc w:val="center"/>
            <w:rPr>
              <w:rFonts w:ascii="Univers Condensed" w:hAnsi="Univers Condensed" w:cs="Arial"/>
              <w:sz w:val="16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3E16F6D2" w14:textId="77777777" w:rsidR="00C52B82" w:rsidRPr="004A7EA8" w:rsidRDefault="00C52B82" w:rsidP="00B92456">
          <w:pPr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Requerimiento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1207AD95" w14:textId="77777777" w:rsidR="00C52B82" w:rsidRPr="004A7EA8" w:rsidRDefault="00C52B82" w:rsidP="00B92456">
          <w:pPr>
            <w:rPr>
              <w:rFonts w:ascii="Univers Condensed" w:hAnsi="Univers Condensed" w:cstheme="minorHAnsi"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4B9AF80F" w14:textId="7F3BE64F" w:rsidR="00C52B82" w:rsidRPr="004A7EA8" w:rsidRDefault="00FA16D2" w:rsidP="00B92456">
          <w:pPr>
            <w:rPr>
              <w:rFonts w:ascii="Univers Condensed" w:hAnsi="Univers Condensed" w:cstheme="minorHAnsi"/>
              <w:sz w:val="18"/>
              <w:szCs w:val="18"/>
              <w:lang w:val="es-ES"/>
            </w:rPr>
          </w:pPr>
          <w:r w:rsidRPr="00FA16D2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EXTRACTOR SIVADAC Y PROCESO DE CARGA MAESTRA DE CLIENTES</w:t>
          </w:r>
        </w:p>
      </w:tc>
      <w:tc>
        <w:tcPr>
          <w:tcW w:w="1224" w:type="dxa"/>
          <w:vMerge w:val="restart"/>
        </w:tcPr>
        <w:p w14:paraId="132B2381" w14:textId="77777777" w:rsidR="00C52B82" w:rsidRPr="004A7EA8" w:rsidRDefault="00C52B82" w:rsidP="00B92456">
          <w:pPr>
            <w:rPr>
              <w:rFonts w:ascii="Univers Condensed" w:hAnsi="Univers Condensed" w:cs="Arial"/>
              <w:sz w:val="16"/>
              <w:lang w:val="es-ES"/>
            </w:rPr>
          </w:pPr>
          <w:r w:rsidRPr="004A7EA8">
            <w:rPr>
              <w:rFonts w:ascii="Univers Condensed" w:hAnsi="Univers Condensed"/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5E204DF" wp14:editId="14D0B0AC">
                <wp:simplePos x="0" y="0"/>
                <wp:positionH relativeFrom="column">
                  <wp:posOffset>27940</wp:posOffset>
                </wp:positionH>
                <wp:positionV relativeFrom="paragraph">
                  <wp:posOffset>10795</wp:posOffset>
                </wp:positionV>
                <wp:extent cx="657225" cy="556816"/>
                <wp:effectExtent l="0" t="0" r="0" b="0"/>
                <wp:wrapNone/>
                <wp:docPr id="3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5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52B82" w:rsidRPr="004A7EA8" w14:paraId="530D9BFE" w14:textId="77777777" w:rsidTr="00FA16D2">
      <w:trPr>
        <w:cantSplit/>
        <w:trHeight w:val="201"/>
        <w:jc w:val="center"/>
      </w:trPr>
      <w:tc>
        <w:tcPr>
          <w:tcW w:w="1992" w:type="dxa"/>
          <w:vMerge/>
          <w:vAlign w:val="center"/>
        </w:tcPr>
        <w:p w14:paraId="3BBBC618" w14:textId="77777777" w:rsidR="00C52B82" w:rsidRPr="004A7EA8" w:rsidRDefault="00C52B82" w:rsidP="00B92456">
          <w:pPr>
            <w:jc w:val="center"/>
            <w:rPr>
              <w:rFonts w:ascii="Univers Condensed" w:hAnsi="Univers Condensed" w:cs="Arial"/>
              <w:sz w:val="16"/>
              <w:lang w:val="es-ES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2DAB5CD0" w14:textId="77777777" w:rsidR="00C52B82" w:rsidRPr="004A7EA8" w:rsidRDefault="00C52B82" w:rsidP="00B92456">
          <w:pPr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Fase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22146617" w14:textId="77777777" w:rsidR="00C52B82" w:rsidRPr="004A7EA8" w:rsidRDefault="00C52B82" w:rsidP="00B92456">
          <w:pPr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039D419F" w14:textId="77777777" w:rsidR="00C52B82" w:rsidRPr="004A7EA8" w:rsidRDefault="00C52B82" w:rsidP="00B92456">
          <w:pPr>
            <w:rPr>
              <w:rFonts w:ascii="Univers Condensed" w:hAnsi="Univers Condensed" w:cstheme="minorHAnsi"/>
              <w:bCs/>
              <w:sz w:val="18"/>
              <w:szCs w:val="18"/>
            </w:rPr>
          </w:pPr>
          <w:proofErr w:type="spellStart"/>
          <w:r w:rsidRPr="004A7EA8">
            <w:rPr>
              <w:rFonts w:ascii="Univers Condensed" w:hAnsi="Univers Condensed" w:cstheme="minorHAnsi"/>
              <w:bCs/>
              <w:sz w:val="18"/>
              <w:szCs w:val="18"/>
            </w:rPr>
            <w:t>Pruebas</w:t>
          </w:r>
          <w:proofErr w:type="spellEnd"/>
          <w:r w:rsidRPr="004A7EA8">
            <w:rPr>
              <w:rFonts w:ascii="Univers Condensed" w:hAnsi="Univers Condensed" w:cstheme="minorHAnsi"/>
              <w:bCs/>
              <w:sz w:val="18"/>
              <w:szCs w:val="18"/>
            </w:rPr>
            <w:t xml:space="preserve"> y </w:t>
          </w:r>
          <w:proofErr w:type="spellStart"/>
          <w:r w:rsidRPr="004A7EA8">
            <w:rPr>
              <w:rFonts w:ascii="Univers Condensed" w:hAnsi="Univers Condensed" w:cstheme="minorHAnsi"/>
              <w:bCs/>
              <w:sz w:val="18"/>
              <w:szCs w:val="18"/>
            </w:rPr>
            <w:t>Certificación</w:t>
          </w:r>
          <w:proofErr w:type="spellEnd"/>
        </w:p>
      </w:tc>
      <w:tc>
        <w:tcPr>
          <w:tcW w:w="1224" w:type="dxa"/>
          <w:vMerge/>
        </w:tcPr>
        <w:p w14:paraId="42EB2C41" w14:textId="77777777" w:rsidR="00C52B82" w:rsidRPr="004A7EA8" w:rsidRDefault="00C52B82" w:rsidP="00B92456">
          <w:pPr>
            <w:rPr>
              <w:rFonts w:ascii="Univers Condensed" w:hAnsi="Univers Condensed" w:cs="Arial"/>
              <w:b/>
              <w:sz w:val="16"/>
            </w:rPr>
          </w:pPr>
        </w:p>
      </w:tc>
    </w:tr>
    <w:tr w:rsidR="00C52B82" w:rsidRPr="000229AC" w14:paraId="07031F6E" w14:textId="77777777" w:rsidTr="00FA16D2">
      <w:trPr>
        <w:cantSplit/>
        <w:trHeight w:val="175"/>
        <w:jc w:val="center"/>
      </w:trPr>
      <w:tc>
        <w:tcPr>
          <w:tcW w:w="1992" w:type="dxa"/>
          <w:vMerge/>
          <w:vAlign w:val="center"/>
        </w:tcPr>
        <w:p w14:paraId="4C264C12" w14:textId="77777777" w:rsidR="00C52B82" w:rsidRPr="004A7EA8" w:rsidRDefault="00C52B82" w:rsidP="00B92456">
          <w:pPr>
            <w:jc w:val="center"/>
            <w:rPr>
              <w:rFonts w:ascii="Univers Condensed" w:hAnsi="Univers Condensed" w:cs="Arial"/>
              <w:sz w:val="16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74411E7C" w14:textId="77777777" w:rsidR="00C52B82" w:rsidRPr="004A7EA8" w:rsidRDefault="00C52B82" w:rsidP="00B92456">
          <w:pPr>
            <w:rPr>
              <w:rFonts w:ascii="Univers Condensed" w:hAnsi="Univers Condensed" w:cstheme="minorHAnsi"/>
              <w:bCs/>
              <w:sz w:val="18"/>
              <w:szCs w:val="18"/>
            </w:rPr>
          </w:pPr>
          <w:proofErr w:type="spellStart"/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Entregable</w:t>
          </w:r>
          <w:proofErr w:type="spellEnd"/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 xml:space="preserve"> 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013B73FC" w14:textId="77777777" w:rsidR="00C52B82" w:rsidRPr="004A7EA8" w:rsidRDefault="00C52B82" w:rsidP="00B92456">
          <w:pPr>
            <w:rPr>
              <w:rFonts w:ascii="Univers Condensed" w:hAnsi="Univers Condensed" w:cstheme="minorHAnsi"/>
              <w:bCs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60DD449D" w14:textId="6F8A2823" w:rsidR="00C52B82" w:rsidRPr="00E1154E" w:rsidRDefault="00FA16D2" w:rsidP="00B92456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FA16D2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FEAT 10120- REGU-1225-MC-BI-EXTRACTOR SIVADAC Y PROCESO DE CARGA MAESTRA DE CLIENTES</w:t>
          </w:r>
        </w:p>
      </w:tc>
      <w:tc>
        <w:tcPr>
          <w:tcW w:w="1224" w:type="dxa"/>
          <w:vMerge/>
        </w:tcPr>
        <w:p w14:paraId="239E3279" w14:textId="77777777" w:rsidR="00C52B82" w:rsidRPr="00E1154E" w:rsidRDefault="00C52B82" w:rsidP="00B92456">
          <w:pPr>
            <w:rPr>
              <w:rFonts w:ascii="Univers Condensed" w:hAnsi="Univers Condensed" w:cs="Arial"/>
              <w:b/>
              <w:sz w:val="16"/>
              <w:lang w:val="es-PE"/>
            </w:rPr>
          </w:pPr>
        </w:p>
      </w:tc>
    </w:tr>
    <w:tr w:rsidR="00C52B82" w:rsidRPr="005D63A7" w14:paraId="3EEFAC0A" w14:textId="77777777" w:rsidTr="00FA16D2">
      <w:trPr>
        <w:cantSplit/>
        <w:trHeight w:val="235"/>
        <w:jc w:val="center"/>
      </w:trPr>
      <w:tc>
        <w:tcPr>
          <w:tcW w:w="1992" w:type="dxa"/>
          <w:vMerge/>
          <w:vAlign w:val="center"/>
        </w:tcPr>
        <w:p w14:paraId="1DD97FC7" w14:textId="77777777" w:rsidR="00C52B82" w:rsidRPr="00E1154E" w:rsidRDefault="00C52B82" w:rsidP="00B92456">
          <w:pPr>
            <w:jc w:val="center"/>
            <w:rPr>
              <w:rFonts w:ascii="Univers Condensed" w:hAnsi="Univers Condensed" w:cs="Arial"/>
              <w:sz w:val="16"/>
              <w:lang w:val="es-PE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3C07AD57" w14:textId="77777777" w:rsidR="00C52B82" w:rsidRPr="004A7EA8" w:rsidRDefault="00C52B82" w:rsidP="00B92456">
          <w:pPr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Formato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0D91B75A" w14:textId="77777777" w:rsidR="00C52B82" w:rsidRPr="004A7EA8" w:rsidRDefault="00C52B82" w:rsidP="00B92456">
          <w:pPr>
            <w:ind w:left="5"/>
            <w:rPr>
              <w:rFonts w:ascii="Univers Condensed" w:hAnsi="Univers Condensed" w:cstheme="minorHAnsi"/>
              <w:b/>
              <w:sz w:val="18"/>
              <w:szCs w:val="18"/>
            </w:rPr>
          </w:pPr>
          <w:r w:rsidRPr="004A7EA8">
            <w:rPr>
              <w:rFonts w:ascii="Univers Condensed" w:hAnsi="Univers Condensed" w:cstheme="minorHAnsi"/>
              <w:b/>
              <w:sz w:val="18"/>
              <w:szCs w:val="18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2A33BBE2" w14:textId="77777777" w:rsidR="00C52B82" w:rsidRPr="004A7EA8" w:rsidRDefault="00C52B82" w:rsidP="00B92456">
          <w:pPr>
            <w:rPr>
              <w:rFonts w:ascii="Univers Condensed" w:hAnsi="Univers Condensed" w:cstheme="minorHAnsi"/>
              <w:bCs/>
              <w:sz w:val="18"/>
              <w:szCs w:val="18"/>
              <w:lang w:val="es-ES"/>
            </w:rPr>
          </w:pPr>
          <w:r w:rsidRPr="004A7EA8">
            <w:rPr>
              <w:rFonts w:ascii="Univers Condensed" w:hAnsi="Univers Condensed" w:cstheme="minorHAnsi"/>
              <w:bCs/>
              <w:sz w:val="18"/>
              <w:szCs w:val="18"/>
              <w:lang w:val="es-ES"/>
            </w:rPr>
            <w:t xml:space="preserve">IP – Informe de Pruebas de </w:t>
          </w:r>
          <w:proofErr w:type="spellStart"/>
          <w:r w:rsidRPr="004A7EA8">
            <w:rPr>
              <w:rFonts w:ascii="Univers Condensed" w:hAnsi="Univers Condensed" w:cstheme="minorHAnsi"/>
              <w:bCs/>
              <w:sz w:val="18"/>
              <w:szCs w:val="18"/>
              <w:lang w:val="es-ES"/>
            </w:rPr>
            <w:t>Testing</w:t>
          </w:r>
          <w:proofErr w:type="spellEnd"/>
        </w:p>
      </w:tc>
      <w:tc>
        <w:tcPr>
          <w:tcW w:w="1224" w:type="dxa"/>
          <w:vMerge/>
        </w:tcPr>
        <w:p w14:paraId="1DBB8BD2" w14:textId="77777777" w:rsidR="00C52B82" w:rsidRPr="004A7EA8" w:rsidRDefault="00C52B82" w:rsidP="00B92456">
          <w:pPr>
            <w:rPr>
              <w:rFonts w:ascii="Univers Condensed" w:hAnsi="Univers Condensed" w:cs="Arial"/>
              <w:b/>
              <w:sz w:val="16"/>
              <w:lang w:val="es-ES"/>
            </w:rPr>
          </w:pPr>
        </w:p>
      </w:tc>
    </w:tr>
  </w:tbl>
  <w:p w14:paraId="4B474E89" w14:textId="77777777" w:rsidR="00C52B82" w:rsidRPr="00B92456" w:rsidRDefault="00C52B82" w:rsidP="007957AD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F6F4" w14:textId="77777777" w:rsidR="00C52B82" w:rsidRDefault="00C52B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2"/>
      <w:gridCol w:w="1417"/>
      <w:gridCol w:w="163"/>
      <w:gridCol w:w="5024"/>
      <w:gridCol w:w="1224"/>
    </w:tblGrid>
    <w:tr w:rsidR="00C52B82" w:rsidRPr="005D63A7" w14:paraId="72127838" w14:textId="77777777" w:rsidTr="00C40D08">
      <w:trPr>
        <w:cantSplit/>
        <w:trHeight w:val="139"/>
        <w:jc w:val="center"/>
      </w:trPr>
      <w:tc>
        <w:tcPr>
          <w:tcW w:w="1992" w:type="dxa"/>
          <w:vMerge w:val="restart"/>
          <w:vAlign w:val="center"/>
        </w:tcPr>
        <w:p w14:paraId="645F572B" w14:textId="367239A2" w:rsidR="00C52B82" w:rsidRPr="0083636A" w:rsidRDefault="00C52B82" w:rsidP="007E1CE6">
          <w:pPr>
            <w:pStyle w:val="Encabezado"/>
            <w:jc w:val="center"/>
            <w:rPr>
              <w:rFonts w:ascii="Univers Condensed" w:hAnsi="Univers Condensed" w:cs="Arial"/>
              <w:b/>
              <w:i/>
              <w:sz w:val="16"/>
              <w:lang w:val="es-PE"/>
            </w:rPr>
          </w:pPr>
          <w:r w:rsidRPr="0083636A">
            <w:rPr>
              <w:rFonts w:ascii="Univers Condensed" w:hAnsi="Univers Condensed" w:cs="Arial"/>
              <w:noProof/>
              <w:lang w:val="es-PE" w:eastAsia="es-ES"/>
            </w:rPr>
            <w:drawing>
              <wp:anchor distT="0" distB="0" distL="114300" distR="114300" simplePos="0" relativeHeight="251651072" behindDoc="0" locked="0" layoutInCell="1" allowOverlap="1" wp14:anchorId="5D05896D" wp14:editId="689AB9C2">
                <wp:simplePos x="0" y="0"/>
                <wp:positionH relativeFrom="column">
                  <wp:posOffset>-1905</wp:posOffset>
                </wp:positionH>
                <wp:positionV relativeFrom="paragraph">
                  <wp:posOffset>69850</wp:posOffset>
                </wp:positionV>
                <wp:extent cx="1179598" cy="334010"/>
                <wp:effectExtent l="0" t="0" r="0" b="0"/>
                <wp:wrapNone/>
                <wp:docPr id="7" name="Imagen 1" descr="Log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598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A00807" w14:textId="77777777" w:rsidR="00C52B82" w:rsidRPr="0083636A" w:rsidRDefault="00C52B82" w:rsidP="007E1CE6">
          <w:pPr>
            <w:jc w:val="center"/>
            <w:rPr>
              <w:rFonts w:ascii="Univers Condensed" w:hAnsi="Univers Condensed" w:cs="Arial"/>
              <w:sz w:val="16"/>
              <w:lang w:val="es-PE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6E60D499" w14:textId="77777777" w:rsidR="00C52B82" w:rsidRPr="0083636A" w:rsidRDefault="00C52B82" w:rsidP="00955317">
          <w:pPr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Requerimiento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13C8EC8B" w14:textId="77777777" w:rsidR="00C52B82" w:rsidRPr="0083636A" w:rsidRDefault="00C52B82" w:rsidP="00955317">
          <w:pPr>
            <w:rPr>
              <w:rFonts w:ascii="Univers Condensed" w:hAnsi="Univers Condensed" w:cstheme="minorHAnsi"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1E2746D2" w14:textId="29C791F4" w:rsidR="00C52B82" w:rsidRPr="0083636A" w:rsidRDefault="00032D99" w:rsidP="00842C02">
          <w:pPr>
            <w:rPr>
              <w:rFonts w:ascii="Univers Condensed" w:hAnsi="Univers Condensed" w:cstheme="minorHAnsi"/>
              <w:sz w:val="18"/>
              <w:szCs w:val="18"/>
              <w:lang w:val="es-PE"/>
            </w:rPr>
          </w:pPr>
          <w: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Agregados Planta </w:t>
          </w:r>
          <w:proofErr w:type="spellStart"/>
          <w: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Churn</w:t>
          </w:r>
          <w:proofErr w:type="spellEnd"/>
          <w: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 Fija y Planta MTC</w:t>
          </w:r>
        </w:p>
      </w:tc>
      <w:tc>
        <w:tcPr>
          <w:tcW w:w="1224" w:type="dxa"/>
          <w:vMerge w:val="restart"/>
        </w:tcPr>
        <w:p w14:paraId="63D4B436" w14:textId="77777777" w:rsidR="00C52B82" w:rsidRPr="0083636A" w:rsidRDefault="00C52B82" w:rsidP="007E1CE6">
          <w:pPr>
            <w:rPr>
              <w:rFonts w:ascii="Univers Condensed" w:hAnsi="Univers Condensed" w:cs="Arial"/>
              <w:sz w:val="16"/>
              <w:lang w:val="es-PE"/>
            </w:rPr>
          </w:pPr>
          <w:r w:rsidRPr="0083636A">
            <w:rPr>
              <w:rFonts w:ascii="Univers Condensed" w:hAnsi="Univers Condensed"/>
              <w:noProof/>
              <w:lang w:val="es-PE" w:eastAsia="es-ES"/>
            </w:rPr>
            <w:drawing>
              <wp:anchor distT="0" distB="0" distL="114300" distR="114300" simplePos="0" relativeHeight="251730944" behindDoc="0" locked="0" layoutInCell="1" allowOverlap="1" wp14:anchorId="22CA205C" wp14:editId="608B787D">
                <wp:simplePos x="0" y="0"/>
                <wp:positionH relativeFrom="column">
                  <wp:posOffset>8890</wp:posOffset>
                </wp:positionH>
                <wp:positionV relativeFrom="paragraph">
                  <wp:posOffset>1270</wp:posOffset>
                </wp:positionV>
                <wp:extent cx="657225" cy="556816"/>
                <wp:effectExtent l="0" t="0" r="0" b="0"/>
                <wp:wrapNone/>
                <wp:docPr id="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5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52B82" w:rsidRPr="0083636A" w14:paraId="79B36713" w14:textId="77777777" w:rsidTr="00C40D08">
      <w:trPr>
        <w:cantSplit/>
        <w:trHeight w:val="201"/>
        <w:jc w:val="center"/>
      </w:trPr>
      <w:tc>
        <w:tcPr>
          <w:tcW w:w="1992" w:type="dxa"/>
          <w:vMerge/>
          <w:vAlign w:val="center"/>
        </w:tcPr>
        <w:p w14:paraId="499AFF2B" w14:textId="77777777" w:rsidR="00C52B82" w:rsidRPr="0083636A" w:rsidRDefault="00C52B82" w:rsidP="007E1CE6">
          <w:pPr>
            <w:jc w:val="center"/>
            <w:rPr>
              <w:rFonts w:ascii="Univers Condensed" w:hAnsi="Univers Condensed" w:cs="Arial"/>
              <w:sz w:val="16"/>
              <w:lang w:val="es-PE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5A3BF427" w14:textId="77777777" w:rsidR="00C52B82" w:rsidRPr="0083636A" w:rsidRDefault="00C52B82" w:rsidP="00955317">
          <w:pPr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Fase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49126CB6" w14:textId="77777777" w:rsidR="00C52B82" w:rsidRPr="0083636A" w:rsidRDefault="00C52B82" w:rsidP="00955317">
          <w:pPr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62E15536" w14:textId="77777777" w:rsidR="00C52B82" w:rsidRPr="0083636A" w:rsidRDefault="00C52B82" w:rsidP="00842C02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Pruebas y Certificación</w:t>
          </w:r>
        </w:p>
      </w:tc>
      <w:tc>
        <w:tcPr>
          <w:tcW w:w="1224" w:type="dxa"/>
          <w:vMerge/>
        </w:tcPr>
        <w:p w14:paraId="798EE350" w14:textId="77777777" w:rsidR="00C52B82" w:rsidRPr="0083636A" w:rsidRDefault="00C52B82" w:rsidP="007E1CE6">
          <w:pPr>
            <w:rPr>
              <w:rFonts w:ascii="Univers Condensed" w:hAnsi="Univers Condensed" w:cs="Arial"/>
              <w:b/>
              <w:sz w:val="16"/>
              <w:lang w:val="es-PE"/>
            </w:rPr>
          </w:pPr>
        </w:p>
      </w:tc>
    </w:tr>
    <w:tr w:rsidR="00C52B82" w:rsidRPr="00E85991" w14:paraId="2833F22F" w14:textId="77777777" w:rsidTr="00C40D08">
      <w:trPr>
        <w:cantSplit/>
        <w:trHeight w:val="175"/>
        <w:jc w:val="center"/>
      </w:trPr>
      <w:tc>
        <w:tcPr>
          <w:tcW w:w="1992" w:type="dxa"/>
          <w:vMerge/>
          <w:vAlign w:val="center"/>
        </w:tcPr>
        <w:p w14:paraId="72863D35" w14:textId="77777777" w:rsidR="00C52B82" w:rsidRPr="0083636A" w:rsidRDefault="00C52B82" w:rsidP="0025677E">
          <w:pPr>
            <w:jc w:val="center"/>
            <w:rPr>
              <w:rFonts w:ascii="Univers Condensed" w:hAnsi="Univers Condensed" w:cs="Arial"/>
              <w:sz w:val="16"/>
              <w:lang w:val="es-PE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22E71D75" w14:textId="77777777" w:rsidR="00C52B82" w:rsidRPr="0083636A" w:rsidRDefault="00C52B82" w:rsidP="0025677E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 xml:space="preserve">Entregable 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1761C715" w14:textId="77777777" w:rsidR="00C52B82" w:rsidRPr="0083636A" w:rsidRDefault="00C52B82" w:rsidP="0025677E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1D1F1F3D" w14:textId="7493F8CD" w:rsidR="00C52B82" w:rsidRPr="00B76866" w:rsidRDefault="00FD4634" w:rsidP="00CE000A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FD4634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FEAT </w:t>
          </w:r>
          <w:r w:rsidR="00032D99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10581</w:t>
          </w:r>
        </w:p>
      </w:tc>
      <w:tc>
        <w:tcPr>
          <w:tcW w:w="1224" w:type="dxa"/>
          <w:vMerge/>
        </w:tcPr>
        <w:p w14:paraId="4DFE19E3" w14:textId="77777777" w:rsidR="00C52B82" w:rsidRPr="00B76866" w:rsidRDefault="00C52B82" w:rsidP="0025677E">
          <w:pPr>
            <w:rPr>
              <w:rFonts w:ascii="Univers Condensed" w:hAnsi="Univers Condensed" w:cs="Arial"/>
              <w:b/>
              <w:sz w:val="16"/>
              <w:lang w:val="es-PE"/>
            </w:rPr>
          </w:pPr>
        </w:p>
      </w:tc>
    </w:tr>
    <w:tr w:rsidR="00C52B82" w:rsidRPr="005D63A7" w14:paraId="2E7C88F4" w14:textId="77777777" w:rsidTr="00C40D08">
      <w:trPr>
        <w:cantSplit/>
        <w:trHeight w:val="235"/>
        <w:jc w:val="center"/>
      </w:trPr>
      <w:tc>
        <w:tcPr>
          <w:tcW w:w="1992" w:type="dxa"/>
          <w:vMerge/>
          <w:vAlign w:val="center"/>
        </w:tcPr>
        <w:p w14:paraId="6BDEAAF2" w14:textId="77777777" w:rsidR="00C52B82" w:rsidRPr="00B76866" w:rsidRDefault="00C52B82" w:rsidP="0025677E">
          <w:pPr>
            <w:jc w:val="center"/>
            <w:rPr>
              <w:rFonts w:ascii="Univers Condensed" w:hAnsi="Univers Condensed" w:cs="Arial"/>
              <w:sz w:val="16"/>
              <w:lang w:val="es-PE"/>
            </w:rPr>
          </w:pPr>
        </w:p>
      </w:tc>
      <w:tc>
        <w:tcPr>
          <w:tcW w:w="1417" w:type="dxa"/>
          <w:tcBorders>
            <w:right w:val="nil"/>
          </w:tcBorders>
          <w:vAlign w:val="center"/>
        </w:tcPr>
        <w:p w14:paraId="5850F6C1" w14:textId="77777777" w:rsidR="00C52B82" w:rsidRPr="0083636A" w:rsidRDefault="00C52B82" w:rsidP="0025677E">
          <w:pPr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Formato</w:t>
          </w:r>
        </w:p>
      </w:tc>
      <w:tc>
        <w:tcPr>
          <w:tcW w:w="163" w:type="dxa"/>
          <w:tcBorders>
            <w:left w:val="nil"/>
            <w:right w:val="nil"/>
          </w:tcBorders>
          <w:vAlign w:val="center"/>
        </w:tcPr>
        <w:p w14:paraId="3517393C" w14:textId="77777777" w:rsidR="00C52B82" w:rsidRPr="0083636A" w:rsidRDefault="00C52B82" w:rsidP="0025677E">
          <w:pPr>
            <w:ind w:left="5"/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/>
              <w:sz w:val="18"/>
              <w:szCs w:val="18"/>
              <w:lang w:val="es-PE"/>
            </w:rPr>
            <w:t>:</w:t>
          </w:r>
        </w:p>
      </w:tc>
      <w:tc>
        <w:tcPr>
          <w:tcW w:w="5024" w:type="dxa"/>
          <w:tcBorders>
            <w:left w:val="nil"/>
            <w:right w:val="nil"/>
          </w:tcBorders>
          <w:vAlign w:val="center"/>
        </w:tcPr>
        <w:p w14:paraId="56FB7495" w14:textId="77777777" w:rsidR="00C52B82" w:rsidRPr="0083636A" w:rsidRDefault="00C52B82" w:rsidP="0025677E">
          <w:pPr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</w:pPr>
          <w:r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 xml:space="preserve">IP – Informe de Pruebas de </w:t>
          </w:r>
          <w:proofErr w:type="spellStart"/>
          <w:r w:rsidRPr="0083636A">
            <w:rPr>
              <w:rFonts w:ascii="Univers Condensed" w:hAnsi="Univers Condensed" w:cstheme="minorHAnsi"/>
              <w:bCs/>
              <w:sz w:val="18"/>
              <w:szCs w:val="18"/>
              <w:lang w:val="es-PE"/>
            </w:rPr>
            <w:t>Testing</w:t>
          </w:r>
          <w:proofErr w:type="spellEnd"/>
        </w:p>
      </w:tc>
      <w:tc>
        <w:tcPr>
          <w:tcW w:w="1224" w:type="dxa"/>
          <w:vMerge/>
        </w:tcPr>
        <w:p w14:paraId="07B46467" w14:textId="77777777" w:rsidR="00C52B82" w:rsidRPr="0083636A" w:rsidRDefault="00C52B82" w:rsidP="0025677E">
          <w:pPr>
            <w:rPr>
              <w:rFonts w:ascii="Univers Condensed" w:hAnsi="Univers Condensed" w:cs="Arial"/>
              <w:b/>
              <w:sz w:val="16"/>
              <w:lang w:val="es-PE"/>
            </w:rPr>
          </w:pPr>
        </w:p>
      </w:tc>
    </w:tr>
  </w:tbl>
  <w:p w14:paraId="7A9EC1B1" w14:textId="77777777" w:rsidR="00C52B82" w:rsidRPr="002C2A3C" w:rsidRDefault="00C52B82">
    <w:pPr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67EB" w14:textId="77777777" w:rsidR="00C52B82" w:rsidRDefault="00C52B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41E"/>
    <w:multiLevelType w:val="hybridMultilevel"/>
    <w:tmpl w:val="EE2249EE"/>
    <w:lvl w:ilvl="0" w:tplc="FFFFFFFF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845E2"/>
    <w:multiLevelType w:val="multilevel"/>
    <w:tmpl w:val="3FA8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D7B47"/>
    <w:multiLevelType w:val="multilevel"/>
    <w:tmpl w:val="791EEC2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E6133C"/>
    <w:multiLevelType w:val="multilevel"/>
    <w:tmpl w:val="34E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A5D7D"/>
    <w:multiLevelType w:val="multilevel"/>
    <w:tmpl w:val="C0728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1141D"/>
    <w:multiLevelType w:val="hybridMultilevel"/>
    <w:tmpl w:val="EE2249EE"/>
    <w:lvl w:ilvl="0" w:tplc="FFFFFFFF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6A02EBC"/>
    <w:multiLevelType w:val="hybridMultilevel"/>
    <w:tmpl w:val="BA12B7FA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55311B"/>
    <w:multiLevelType w:val="hybridMultilevel"/>
    <w:tmpl w:val="EE2249EE"/>
    <w:lvl w:ilvl="0" w:tplc="FFFFFFFF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BCA57C7"/>
    <w:multiLevelType w:val="hybridMultilevel"/>
    <w:tmpl w:val="BA12B7FA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664A13"/>
    <w:multiLevelType w:val="hybridMultilevel"/>
    <w:tmpl w:val="EE2249EE"/>
    <w:lvl w:ilvl="0" w:tplc="B7FCE800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54863DF"/>
    <w:multiLevelType w:val="hybridMultilevel"/>
    <w:tmpl w:val="BA12B7FA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E6F29"/>
    <w:multiLevelType w:val="hybridMultilevel"/>
    <w:tmpl w:val="BEAA26C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632699"/>
    <w:multiLevelType w:val="hybridMultilevel"/>
    <w:tmpl w:val="0A501CBE"/>
    <w:lvl w:ilvl="0" w:tplc="66D6A8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C82490"/>
    <w:multiLevelType w:val="hybridMultilevel"/>
    <w:tmpl w:val="0A501CB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DF6A27"/>
    <w:multiLevelType w:val="hybridMultilevel"/>
    <w:tmpl w:val="BA12B7F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8E0232"/>
    <w:multiLevelType w:val="hybridMultilevel"/>
    <w:tmpl w:val="949469F8"/>
    <w:lvl w:ilvl="0" w:tplc="D892F60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BCED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C0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4D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8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C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61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E0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D480D"/>
    <w:multiLevelType w:val="multilevel"/>
    <w:tmpl w:val="7A8A9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stiloTtulo2Antes12ptoDespus3pto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7E01F45"/>
    <w:multiLevelType w:val="hybridMultilevel"/>
    <w:tmpl w:val="0A501CB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9454FE"/>
    <w:multiLevelType w:val="hybridMultilevel"/>
    <w:tmpl w:val="C7F4887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CF51190"/>
    <w:multiLevelType w:val="hybridMultilevel"/>
    <w:tmpl w:val="BA12B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115B4"/>
    <w:multiLevelType w:val="hybridMultilevel"/>
    <w:tmpl w:val="D004CC18"/>
    <w:lvl w:ilvl="0" w:tplc="FFFFFFFF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4F1014"/>
    <w:multiLevelType w:val="hybridMultilevel"/>
    <w:tmpl w:val="EE2249EE"/>
    <w:lvl w:ilvl="0" w:tplc="FFFFFFFF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3C62A6D"/>
    <w:multiLevelType w:val="hybridMultilevel"/>
    <w:tmpl w:val="0A501CB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EF32A9"/>
    <w:multiLevelType w:val="hybridMultilevel"/>
    <w:tmpl w:val="0A501CB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A020EE"/>
    <w:multiLevelType w:val="hybridMultilevel"/>
    <w:tmpl w:val="E820A454"/>
    <w:lvl w:ilvl="0" w:tplc="AA4CC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062C49"/>
    <w:multiLevelType w:val="multilevel"/>
    <w:tmpl w:val="5DC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5368230">
    <w:abstractNumId w:val="15"/>
  </w:num>
  <w:num w:numId="2" w16cid:durableId="1324696047">
    <w:abstractNumId w:val="16"/>
  </w:num>
  <w:num w:numId="3" w16cid:durableId="1368070783">
    <w:abstractNumId w:val="2"/>
  </w:num>
  <w:num w:numId="4" w16cid:durableId="2106613712">
    <w:abstractNumId w:val="18"/>
  </w:num>
  <w:num w:numId="5" w16cid:durableId="923804897">
    <w:abstractNumId w:val="24"/>
  </w:num>
  <w:num w:numId="6" w16cid:durableId="1514109496">
    <w:abstractNumId w:val="11"/>
  </w:num>
  <w:num w:numId="7" w16cid:durableId="905994861">
    <w:abstractNumId w:val="19"/>
  </w:num>
  <w:num w:numId="8" w16cid:durableId="1689017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4776801">
    <w:abstractNumId w:val="20"/>
  </w:num>
  <w:num w:numId="10" w16cid:durableId="242840367">
    <w:abstractNumId w:val="12"/>
  </w:num>
  <w:num w:numId="11" w16cid:durableId="550386377">
    <w:abstractNumId w:val="9"/>
  </w:num>
  <w:num w:numId="12" w16cid:durableId="1018119135">
    <w:abstractNumId w:val="6"/>
  </w:num>
  <w:num w:numId="13" w16cid:durableId="248194415">
    <w:abstractNumId w:val="14"/>
  </w:num>
  <w:num w:numId="14" w16cid:durableId="1939173862">
    <w:abstractNumId w:val="8"/>
  </w:num>
  <w:num w:numId="15" w16cid:durableId="1798259833">
    <w:abstractNumId w:val="10"/>
  </w:num>
  <w:num w:numId="16" w16cid:durableId="1751075694">
    <w:abstractNumId w:val="5"/>
  </w:num>
  <w:num w:numId="17" w16cid:durableId="1752652590">
    <w:abstractNumId w:val="21"/>
  </w:num>
  <w:num w:numId="18" w16cid:durableId="2106144326">
    <w:abstractNumId w:val="0"/>
  </w:num>
  <w:num w:numId="19" w16cid:durableId="1307587169">
    <w:abstractNumId w:val="7"/>
  </w:num>
  <w:num w:numId="20" w16cid:durableId="1491825314">
    <w:abstractNumId w:val="17"/>
  </w:num>
  <w:num w:numId="21" w16cid:durableId="2084255666">
    <w:abstractNumId w:val="13"/>
  </w:num>
  <w:num w:numId="22" w16cid:durableId="2024360778">
    <w:abstractNumId w:val="22"/>
  </w:num>
  <w:num w:numId="23" w16cid:durableId="1645692602">
    <w:abstractNumId w:val="23"/>
  </w:num>
  <w:num w:numId="24" w16cid:durableId="109707674">
    <w:abstractNumId w:val="4"/>
  </w:num>
  <w:num w:numId="25" w16cid:durableId="1894584533">
    <w:abstractNumId w:val="25"/>
  </w:num>
  <w:num w:numId="26" w16cid:durableId="2085101006">
    <w:abstractNumId w:val="1"/>
  </w:num>
  <w:num w:numId="27" w16cid:durableId="19619582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485"/>
    <w:rsid w:val="00000765"/>
    <w:rsid w:val="00000CBC"/>
    <w:rsid w:val="00000D0E"/>
    <w:rsid w:val="000020C4"/>
    <w:rsid w:val="00002290"/>
    <w:rsid w:val="00003B9C"/>
    <w:rsid w:val="000101C0"/>
    <w:rsid w:val="0001053E"/>
    <w:rsid w:val="00010871"/>
    <w:rsid w:val="00010889"/>
    <w:rsid w:val="00012C25"/>
    <w:rsid w:val="00013022"/>
    <w:rsid w:val="00015DC9"/>
    <w:rsid w:val="0001726C"/>
    <w:rsid w:val="0002128D"/>
    <w:rsid w:val="000218E8"/>
    <w:rsid w:val="00021CAC"/>
    <w:rsid w:val="000229AC"/>
    <w:rsid w:val="00022F82"/>
    <w:rsid w:val="000242CE"/>
    <w:rsid w:val="0002512B"/>
    <w:rsid w:val="00027D1C"/>
    <w:rsid w:val="00027EC7"/>
    <w:rsid w:val="0002DFB1"/>
    <w:rsid w:val="000307C6"/>
    <w:rsid w:val="00031D9F"/>
    <w:rsid w:val="000320B0"/>
    <w:rsid w:val="000329E9"/>
    <w:rsid w:val="00032D99"/>
    <w:rsid w:val="0003388C"/>
    <w:rsid w:val="00033BE9"/>
    <w:rsid w:val="00034671"/>
    <w:rsid w:val="0003473A"/>
    <w:rsid w:val="000347AC"/>
    <w:rsid w:val="00035B38"/>
    <w:rsid w:val="00037381"/>
    <w:rsid w:val="00037A00"/>
    <w:rsid w:val="0004184F"/>
    <w:rsid w:val="0004234E"/>
    <w:rsid w:val="00042353"/>
    <w:rsid w:val="00042987"/>
    <w:rsid w:val="00042B2C"/>
    <w:rsid w:val="00043828"/>
    <w:rsid w:val="00045DF8"/>
    <w:rsid w:val="00045FF3"/>
    <w:rsid w:val="00046510"/>
    <w:rsid w:val="000509B9"/>
    <w:rsid w:val="00050C51"/>
    <w:rsid w:val="00051739"/>
    <w:rsid w:val="0005377F"/>
    <w:rsid w:val="00053924"/>
    <w:rsid w:val="00053C15"/>
    <w:rsid w:val="00053FD4"/>
    <w:rsid w:val="0005426F"/>
    <w:rsid w:val="000542CD"/>
    <w:rsid w:val="00054C70"/>
    <w:rsid w:val="00054DEC"/>
    <w:rsid w:val="00055EC2"/>
    <w:rsid w:val="00056177"/>
    <w:rsid w:val="000571F4"/>
    <w:rsid w:val="00057818"/>
    <w:rsid w:val="00057C2D"/>
    <w:rsid w:val="00057FDA"/>
    <w:rsid w:val="00062BCC"/>
    <w:rsid w:val="000631C3"/>
    <w:rsid w:val="000638DB"/>
    <w:rsid w:val="00063B8F"/>
    <w:rsid w:val="00064613"/>
    <w:rsid w:val="0006509F"/>
    <w:rsid w:val="00065616"/>
    <w:rsid w:val="00065CEC"/>
    <w:rsid w:val="00067EBB"/>
    <w:rsid w:val="0007027A"/>
    <w:rsid w:val="00070B76"/>
    <w:rsid w:val="00070F4C"/>
    <w:rsid w:val="0007239A"/>
    <w:rsid w:val="000731E0"/>
    <w:rsid w:val="00073C63"/>
    <w:rsid w:val="00076EC6"/>
    <w:rsid w:val="00077AF2"/>
    <w:rsid w:val="00080F1F"/>
    <w:rsid w:val="00081326"/>
    <w:rsid w:val="000822D3"/>
    <w:rsid w:val="000824C4"/>
    <w:rsid w:val="00082A82"/>
    <w:rsid w:val="00083E51"/>
    <w:rsid w:val="000850C1"/>
    <w:rsid w:val="00085450"/>
    <w:rsid w:val="00085900"/>
    <w:rsid w:val="00085C0A"/>
    <w:rsid w:val="00086CCB"/>
    <w:rsid w:val="000871AC"/>
    <w:rsid w:val="000906BE"/>
    <w:rsid w:val="000921BA"/>
    <w:rsid w:val="000929DE"/>
    <w:rsid w:val="00093A84"/>
    <w:rsid w:val="00094CB9"/>
    <w:rsid w:val="000964FD"/>
    <w:rsid w:val="00096B42"/>
    <w:rsid w:val="00096FD9"/>
    <w:rsid w:val="000974ED"/>
    <w:rsid w:val="000A0B39"/>
    <w:rsid w:val="000A292E"/>
    <w:rsid w:val="000A3AC9"/>
    <w:rsid w:val="000A405B"/>
    <w:rsid w:val="000A5C82"/>
    <w:rsid w:val="000A5CC5"/>
    <w:rsid w:val="000B098C"/>
    <w:rsid w:val="000B0D76"/>
    <w:rsid w:val="000B2AA7"/>
    <w:rsid w:val="000B37F9"/>
    <w:rsid w:val="000B3EA9"/>
    <w:rsid w:val="000B3ECB"/>
    <w:rsid w:val="000B4AE1"/>
    <w:rsid w:val="000B5ADE"/>
    <w:rsid w:val="000B689F"/>
    <w:rsid w:val="000B6B8C"/>
    <w:rsid w:val="000B6F10"/>
    <w:rsid w:val="000C0DAC"/>
    <w:rsid w:val="000C2694"/>
    <w:rsid w:val="000C30C8"/>
    <w:rsid w:val="000C3D31"/>
    <w:rsid w:val="000C4346"/>
    <w:rsid w:val="000C78BB"/>
    <w:rsid w:val="000D11D9"/>
    <w:rsid w:val="000D1BCD"/>
    <w:rsid w:val="000D212C"/>
    <w:rsid w:val="000D232A"/>
    <w:rsid w:val="000D2E21"/>
    <w:rsid w:val="000D347A"/>
    <w:rsid w:val="000D3F0B"/>
    <w:rsid w:val="000D6B90"/>
    <w:rsid w:val="000D79E2"/>
    <w:rsid w:val="000E072A"/>
    <w:rsid w:val="000E0F19"/>
    <w:rsid w:val="000E590E"/>
    <w:rsid w:val="000E59CC"/>
    <w:rsid w:val="000F05BE"/>
    <w:rsid w:val="000F0EAD"/>
    <w:rsid w:val="000F14A5"/>
    <w:rsid w:val="000F14FB"/>
    <w:rsid w:val="000F15C5"/>
    <w:rsid w:val="000F223F"/>
    <w:rsid w:val="000F377A"/>
    <w:rsid w:val="000F496C"/>
    <w:rsid w:val="000F526E"/>
    <w:rsid w:val="000F60D4"/>
    <w:rsid w:val="0010090D"/>
    <w:rsid w:val="00100F31"/>
    <w:rsid w:val="00101549"/>
    <w:rsid w:val="001015D6"/>
    <w:rsid w:val="001016D0"/>
    <w:rsid w:val="0010265E"/>
    <w:rsid w:val="001039CD"/>
    <w:rsid w:val="00104049"/>
    <w:rsid w:val="00104BB9"/>
    <w:rsid w:val="001051DF"/>
    <w:rsid w:val="00106236"/>
    <w:rsid w:val="00111810"/>
    <w:rsid w:val="001137F8"/>
    <w:rsid w:val="00113815"/>
    <w:rsid w:val="001149D5"/>
    <w:rsid w:val="00114DD5"/>
    <w:rsid w:val="0011582D"/>
    <w:rsid w:val="0011615C"/>
    <w:rsid w:val="00117205"/>
    <w:rsid w:val="00117634"/>
    <w:rsid w:val="00117FF3"/>
    <w:rsid w:val="001205C0"/>
    <w:rsid w:val="0012176B"/>
    <w:rsid w:val="00122C49"/>
    <w:rsid w:val="00122FAF"/>
    <w:rsid w:val="001230C9"/>
    <w:rsid w:val="001255B8"/>
    <w:rsid w:val="001259FA"/>
    <w:rsid w:val="00125F1F"/>
    <w:rsid w:val="00126159"/>
    <w:rsid w:val="00126B72"/>
    <w:rsid w:val="00126F1E"/>
    <w:rsid w:val="0012778E"/>
    <w:rsid w:val="0013277C"/>
    <w:rsid w:val="00132BB8"/>
    <w:rsid w:val="00133123"/>
    <w:rsid w:val="001348D2"/>
    <w:rsid w:val="00134D5E"/>
    <w:rsid w:val="00137DC4"/>
    <w:rsid w:val="00140DCE"/>
    <w:rsid w:val="00140EDE"/>
    <w:rsid w:val="001419EE"/>
    <w:rsid w:val="00145864"/>
    <w:rsid w:val="001458A6"/>
    <w:rsid w:val="0014716B"/>
    <w:rsid w:val="00147B38"/>
    <w:rsid w:val="001513B8"/>
    <w:rsid w:val="00151B6E"/>
    <w:rsid w:val="00152404"/>
    <w:rsid w:val="0015264D"/>
    <w:rsid w:val="001527C5"/>
    <w:rsid w:val="0015430B"/>
    <w:rsid w:val="00154785"/>
    <w:rsid w:val="00154962"/>
    <w:rsid w:val="001561A7"/>
    <w:rsid w:val="001565EE"/>
    <w:rsid w:val="001571A3"/>
    <w:rsid w:val="00163F2A"/>
    <w:rsid w:val="0016477D"/>
    <w:rsid w:val="00164A83"/>
    <w:rsid w:val="00166E85"/>
    <w:rsid w:val="0017028B"/>
    <w:rsid w:val="00171135"/>
    <w:rsid w:val="0017385B"/>
    <w:rsid w:val="00173F87"/>
    <w:rsid w:val="00174441"/>
    <w:rsid w:val="00175CF7"/>
    <w:rsid w:val="00176824"/>
    <w:rsid w:val="00177B53"/>
    <w:rsid w:val="00180515"/>
    <w:rsid w:val="00180ABB"/>
    <w:rsid w:val="00181393"/>
    <w:rsid w:val="001816C8"/>
    <w:rsid w:val="0018388B"/>
    <w:rsid w:val="001838E3"/>
    <w:rsid w:val="001844E4"/>
    <w:rsid w:val="00184B13"/>
    <w:rsid w:val="00185D63"/>
    <w:rsid w:val="00186005"/>
    <w:rsid w:val="001869DF"/>
    <w:rsid w:val="0019076E"/>
    <w:rsid w:val="00190A39"/>
    <w:rsid w:val="00191363"/>
    <w:rsid w:val="00192271"/>
    <w:rsid w:val="001949B2"/>
    <w:rsid w:val="00194B41"/>
    <w:rsid w:val="00194EFC"/>
    <w:rsid w:val="00195D2A"/>
    <w:rsid w:val="0019659A"/>
    <w:rsid w:val="001A0F9F"/>
    <w:rsid w:val="001A1101"/>
    <w:rsid w:val="001A1C28"/>
    <w:rsid w:val="001A41D0"/>
    <w:rsid w:val="001A46E4"/>
    <w:rsid w:val="001A4810"/>
    <w:rsid w:val="001A580E"/>
    <w:rsid w:val="001A5897"/>
    <w:rsid w:val="001A6266"/>
    <w:rsid w:val="001A6B12"/>
    <w:rsid w:val="001A7069"/>
    <w:rsid w:val="001A724E"/>
    <w:rsid w:val="001B03D0"/>
    <w:rsid w:val="001B0C81"/>
    <w:rsid w:val="001B1030"/>
    <w:rsid w:val="001B1D99"/>
    <w:rsid w:val="001B383A"/>
    <w:rsid w:val="001B3DCF"/>
    <w:rsid w:val="001B55FD"/>
    <w:rsid w:val="001B64AD"/>
    <w:rsid w:val="001B7A45"/>
    <w:rsid w:val="001B7E3F"/>
    <w:rsid w:val="001C1297"/>
    <w:rsid w:val="001C15CC"/>
    <w:rsid w:val="001C2D98"/>
    <w:rsid w:val="001C555B"/>
    <w:rsid w:val="001C5720"/>
    <w:rsid w:val="001C5767"/>
    <w:rsid w:val="001C6088"/>
    <w:rsid w:val="001C6FEB"/>
    <w:rsid w:val="001C75F7"/>
    <w:rsid w:val="001C7905"/>
    <w:rsid w:val="001D0BC2"/>
    <w:rsid w:val="001D0F16"/>
    <w:rsid w:val="001D17C8"/>
    <w:rsid w:val="001D3136"/>
    <w:rsid w:val="001D3868"/>
    <w:rsid w:val="001D4B46"/>
    <w:rsid w:val="001D53DE"/>
    <w:rsid w:val="001D59C0"/>
    <w:rsid w:val="001D7025"/>
    <w:rsid w:val="001D74A3"/>
    <w:rsid w:val="001E0779"/>
    <w:rsid w:val="001E0CD9"/>
    <w:rsid w:val="001E1C0C"/>
    <w:rsid w:val="001E1E15"/>
    <w:rsid w:val="001E21D5"/>
    <w:rsid w:val="001E4C00"/>
    <w:rsid w:val="001F227C"/>
    <w:rsid w:val="001F23E5"/>
    <w:rsid w:val="001F241A"/>
    <w:rsid w:val="001F2A32"/>
    <w:rsid w:val="001F2BFB"/>
    <w:rsid w:val="001F3C37"/>
    <w:rsid w:val="001F4DBC"/>
    <w:rsid w:val="001F5A41"/>
    <w:rsid w:val="001F7658"/>
    <w:rsid w:val="001F7A56"/>
    <w:rsid w:val="00202147"/>
    <w:rsid w:val="00202793"/>
    <w:rsid w:val="00202DA7"/>
    <w:rsid w:val="00202EA8"/>
    <w:rsid w:val="0020368F"/>
    <w:rsid w:val="002043BF"/>
    <w:rsid w:val="00204DA0"/>
    <w:rsid w:val="00207BC2"/>
    <w:rsid w:val="002106A0"/>
    <w:rsid w:val="002129E7"/>
    <w:rsid w:val="00213121"/>
    <w:rsid w:val="00215FD4"/>
    <w:rsid w:val="00216AAF"/>
    <w:rsid w:val="00216BA5"/>
    <w:rsid w:val="00220643"/>
    <w:rsid w:val="00220FDA"/>
    <w:rsid w:val="0022141B"/>
    <w:rsid w:val="00221E29"/>
    <w:rsid w:val="00225A13"/>
    <w:rsid w:val="00226C2F"/>
    <w:rsid w:val="0023024D"/>
    <w:rsid w:val="00230BE0"/>
    <w:rsid w:val="00231594"/>
    <w:rsid w:val="00231CA0"/>
    <w:rsid w:val="00232427"/>
    <w:rsid w:val="002332DF"/>
    <w:rsid w:val="00233664"/>
    <w:rsid w:val="00234373"/>
    <w:rsid w:val="0023474B"/>
    <w:rsid w:val="002351EA"/>
    <w:rsid w:val="00236578"/>
    <w:rsid w:val="00237BAC"/>
    <w:rsid w:val="00242D52"/>
    <w:rsid w:val="00245404"/>
    <w:rsid w:val="0024567F"/>
    <w:rsid w:val="00245BFE"/>
    <w:rsid w:val="00246E0E"/>
    <w:rsid w:val="00246EDD"/>
    <w:rsid w:val="00247B53"/>
    <w:rsid w:val="00247C04"/>
    <w:rsid w:val="00251627"/>
    <w:rsid w:val="00252022"/>
    <w:rsid w:val="002521DB"/>
    <w:rsid w:val="00252685"/>
    <w:rsid w:val="00252C23"/>
    <w:rsid w:val="00253B63"/>
    <w:rsid w:val="00254B1F"/>
    <w:rsid w:val="00254E29"/>
    <w:rsid w:val="0025677E"/>
    <w:rsid w:val="00257AD5"/>
    <w:rsid w:val="0026182C"/>
    <w:rsid w:val="00262054"/>
    <w:rsid w:val="002625E8"/>
    <w:rsid w:val="00263A41"/>
    <w:rsid w:val="0026495D"/>
    <w:rsid w:val="002651BF"/>
    <w:rsid w:val="0026663F"/>
    <w:rsid w:val="00266742"/>
    <w:rsid w:val="00266E4B"/>
    <w:rsid w:val="002708EC"/>
    <w:rsid w:val="00272BCB"/>
    <w:rsid w:val="00273EFA"/>
    <w:rsid w:val="00274BFA"/>
    <w:rsid w:val="002757F2"/>
    <w:rsid w:val="00275B7C"/>
    <w:rsid w:val="00275F27"/>
    <w:rsid w:val="002761A4"/>
    <w:rsid w:val="002767F3"/>
    <w:rsid w:val="00276B1E"/>
    <w:rsid w:val="00276CC6"/>
    <w:rsid w:val="00276DF2"/>
    <w:rsid w:val="00277350"/>
    <w:rsid w:val="00277DA6"/>
    <w:rsid w:val="00277DF1"/>
    <w:rsid w:val="00280928"/>
    <w:rsid w:val="00280C99"/>
    <w:rsid w:val="0028252B"/>
    <w:rsid w:val="002825D6"/>
    <w:rsid w:val="0028270B"/>
    <w:rsid w:val="00284478"/>
    <w:rsid w:val="00284C69"/>
    <w:rsid w:val="002850F5"/>
    <w:rsid w:val="002872F0"/>
    <w:rsid w:val="00287CA2"/>
    <w:rsid w:val="00287D60"/>
    <w:rsid w:val="00287DA6"/>
    <w:rsid w:val="00291555"/>
    <w:rsid w:val="00291A62"/>
    <w:rsid w:val="0029264D"/>
    <w:rsid w:val="00292925"/>
    <w:rsid w:val="00293D06"/>
    <w:rsid w:val="00293E9D"/>
    <w:rsid w:val="00293F85"/>
    <w:rsid w:val="00294F68"/>
    <w:rsid w:val="002A06A5"/>
    <w:rsid w:val="002A0EEB"/>
    <w:rsid w:val="002A10EA"/>
    <w:rsid w:val="002A151F"/>
    <w:rsid w:val="002A1AA7"/>
    <w:rsid w:val="002A1F5A"/>
    <w:rsid w:val="002A278B"/>
    <w:rsid w:val="002A2997"/>
    <w:rsid w:val="002A2E5C"/>
    <w:rsid w:val="002A3E15"/>
    <w:rsid w:val="002A4328"/>
    <w:rsid w:val="002A4617"/>
    <w:rsid w:val="002A4E66"/>
    <w:rsid w:val="002A674D"/>
    <w:rsid w:val="002A68EF"/>
    <w:rsid w:val="002A728B"/>
    <w:rsid w:val="002A7BFC"/>
    <w:rsid w:val="002B0587"/>
    <w:rsid w:val="002B1065"/>
    <w:rsid w:val="002B11EE"/>
    <w:rsid w:val="002B1820"/>
    <w:rsid w:val="002B240B"/>
    <w:rsid w:val="002B3638"/>
    <w:rsid w:val="002B643E"/>
    <w:rsid w:val="002B6BC2"/>
    <w:rsid w:val="002B7574"/>
    <w:rsid w:val="002B7ADA"/>
    <w:rsid w:val="002C282D"/>
    <w:rsid w:val="002C2A3C"/>
    <w:rsid w:val="002C47F2"/>
    <w:rsid w:val="002C4F61"/>
    <w:rsid w:val="002C6008"/>
    <w:rsid w:val="002C7314"/>
    <w:rsid w:val="002C764B"/>
    <w:rsid w:val="002D18F5"/>
    <w:rsid w:val="002D6054"/>
    <w:rsid w:val="002D692D"/>
    <w:rsid w:val="002D6AF8"/>
    <w:rsid w:val="002D6C9B"/>
    <w:rsid w:val="002E01F0"/>
    <w:rsid w:val="002E121E"/>
    <w:rsid w:val="002E1646"/>
    <w:rsid w:val="002E2D26"/>
    <w:rsid w:val="002F025E"/>
    <w:rsid w:val="002F0BF3"/>
    <w:rsid w:val="002F1C79"/>
    <w:rsid w:val="002F27E8"/>
    <w:rsid w:val="002F2D45"/>
    <w:rsid w:val="002F3985"/>
    <w:rsid w:val="002F64C0"/>
    <w:rsid w:val="002F7C62"/>
    <w:rsid w:val="002F7FB4"/>
    <w:rsid w:val="0030217A"/>
    <w:rsid w:val="00303214"/>
    <w:rsid w:val="00305C89"/>
    <w:rsid w:val="003066BE"/>
    <w:rsid w:val="00311590"/>
    <w:rsid w:val="00311EC2"/>
    <w:rsid w:val="0031294B"/>
    <w:rsid w:val="00312B9F"/>
    <w:rsid w:val="00313BEC"/>
    <w:rsid w:val="00314199"/>
    <w:rsid w:val="00314C1D"/>
    <w:rsid w:val="00315DE2"/>
    <w:rsid w:val="00316DBD"/>
    <w:rsid w:val="00317EFD"/>
    <w:rsid w:val="00320161"/>
    <w:rsid w:val="00320854"/>
    <w:rsid w:val="003212E0"/>
    <w:rsid w:val="003230D4"/>
    <w:rsid w:val="003261D7"/>
    <w:rsid w:val="00327993"/>
    <w:rsid w:val="003307FE"/>
    <w:rsid w:val="00331F6D"/>
    <w:rsid w:val="0033296E"/>
    <w:rsid w:val="00333BAA"/>
    <w:rsid w:val="00334C02"/>
    <w:rsid w:val="00335276"/>
    <w:rsid w:val="00336EFE"/>
    <w:rsid w:val="00337DC1"/>
    <w:rsid w:val="003403AF"/>
    <w:rsid w:val="00340CEF"/>
    <w:rsid w:val="00342756"/>
    <w:rsid w:val="00342AF9"/>
    <w:rsid w:val="00342E36"/>
    <w:rsid w:val="00343215"/>
    <w:rsid w:val="0034381B"/>
    <w:rsid w:val="00344317"/>
    <w:rsid w:val="003444D5"/>
    <w:rsid w:val="00344987"/>
    <w:rsid w:val="00344D2B"/>
    <w:rsid w:val="00344E73"/>
    <w:rsid w:val="00345623"/>
    <w:rsid w:val="003466E9"/>
    <w:rsid w:val="00347410"/>
    <w:rsid w:val="00347F97"/>
    <w:rsid w:val="00350D0A"/>
    <w:rsid w:val="00352DC2"/>
    <w:rsid w:val="00353A33"/>
    <w:rsid w:val="0035543D"/>
    <w:rsid w:val="00355ABB"/>
    <w:rsid w:val="00357E0D"/>
    <w:rsid w:val="0036181E"/>
    <w:rsid w:val="00361D7E"/>
    <w:rsid w:val="0036264B"/>
    <w:rsid w:val="003633E4"/>
    <w:rsid w:val="00364E63"/>
    <w:rsid w:val="00365860"/>
    <w:rsid w:val="00365C04"/>
    <w:rsid w:val="003667AF"/>
    <w:rsid w:val="003709D4"/>
    <w:rsid w:val="003716CD"/>
    <w:rsid w:val="00371819"/>
    <w:rsid w:val="00372622"/>
    <w:rsid w:val="0037284A"/>
    <w:rsid w:val="00372BF4"/>
    <w:rsid w:val="00373041"/>
    <w:rsid w:val="00373C35"/>
    <w:rsid w:val="00373E9B"/>
    <w:rsid w:val="00374905"/>
    <w:rsid w:val="003752E3"/>
    <w:rsid w:val="00377332"/>
    <w:rsid w:val="003777AB"/>
    <w:rsid w:val="00377EDC"/>
    <w:rsid w:val="00377F5A"/>
    <w:rsid w:val="00380D81"/>
    <w:rsid w:val="00381395"/>
    <w:rsid w:val="00386791"/>
    <w:rsid w:val="00386B59"/>
    <w:rsid w:val="00386DD5"/>
    <w:rsid w:val="00387301"/>
    <w:rsid w:val="00387D84"/>
    <w:rsid w:val="00387EB3"/>
    <w:rsid w:val="00390A0F"/>
    <w:rsid w:val="0039251A"/>
    <w:rsid w:val="00393DEB"/>
    <w:rsid w:val="00394CD7"/>
    <w:rsid w:val="00394FDB"/>
    <w:rsid w:val="00395012"/>
    <w:rsid w:val="003952D9"/>
    <w:rsid w:val="0039589B"/>
    <w:rsid w:val="00395F2F"/>
    <w:rsid w:val="0039603A"/>
    <w:rsid w:val="00397C14"/>
    <w:rsid w:val="003A0B1C"/>
    <w:rsid w:val="003A1023"/>
    <w:rsid w:val="003A1500"/>
    <w:rsid w:val="003A1543"/>
    <w:rsid w:val="003A1558"/>
    <w:rsid w:val="003A1D2E"/>
    <w:rsid w:val="003A308C"/>
    <w:rsid w:val="003A3792"/>
    <w:rsid w:val="003A3909"/>
    <w:rsid w:val="003A4EAC"/>
    <w:rsid w:val="003A6963"/>
    <w:rsid w:val="003B0D35"/>
    <w:rsid w:val="003B30B0"/>
    <w:rsid w:val="003B416A"/>
    <w:rsid w:val="003B4D8D"/>
    <w:rsid w:val="003B5FB7"/>
    <w:rsid w:val="003B785F"/>
    <w:rsid w:val="003B79FD"/>
    <w:rsid w:val="003C1743"/>
    <w:rsid w:val="003C18AD"/>
    <w:rsid w:val="003C19D4"/>
    <w:rsid w:val="003C2477"/>
    <w:rsid w:val="003C3467"/>
    <w:rsid w:val="003C36B7"/>
    <w:rsid w:val="003C4245"/>
    <w:rsid w:val="003C5078"/>
    <w:rsid w:val="003C6251"/>
    <w:rsid w:val="003C6A76"/>
    <w:rsid w:val="003C747A"/>
    <w:rsid w:val="003D144C"/>
    <w:rsid w:val="003D2811"/>
    <w:rsid w:val="003D45C6"/>
    <w:rsid w:val="003D4C96"/>
    <w:rsid w:val="003D5502"/>
    <w:rsid w:val="003D59C9"/>
    <w:rsid w:val="003D6C9A"/>
    <w:rsid w:val="003D7CBC"/>
    <w:rsid w:val="003E00D4"/>
    <w:rsid w:val="003E1EE3"/>
    <w:rsid w:val="003E2B86"/>
    <w:rsid w:val="003E3802"/>
    <w:rsid w:val="003E413F"/>
    <w:rsid w:val="003E421A"/>
    <w:rsid w:val="003E429F"/>
    <w:rsid w:val="003E4C97"/>
    <w:rsid w:val="003E5C63"/>
    <w:rsid w:val="003E71D0"/>
    <w:rsid w:val="003F075C"/>
    <w:rsid w:val="003F090D"/>
    <w:rsid w:val="003F325E"/>
    <w:rsid w:val="003F57B1"/>
    <w:rsid w:val="003F638E"/>
    <w:rsid w:val="003F654A"/>
    <w:rsid w:val="003F72E1"/>
    <w:rsid w:val="00400F6E"/>
    <w:rsid w:val="00402091"/>
    <w:rsid w:val="00402619"/>
    <w:rsid w:val="00403689"/>
    <w:rsid w:val="00404299"/>
    <w:rsid w:val="00404C35"/>
    <w:rsid w:val="00406024"/>
    <w:rsid w:val="00407151"/>
    <w:rsid w:val="00410662"/>
    <w:rsid w:val="00410832"/>
    <w:rsid w:val="0041113A"/>
    <w:rsid w:val="0041158E"/>
    <w:rsid w:val="004119E4"/>
    <w:rsid w:val="00411BE3"/>
    <w:rsid w:val="004145CC"/>
    <w:rsid w:val="0041487F"/>
    <w:rsid w:val="0041635A"/>
    <w:rsid w:val="0041648E"/>
    <w:rsid w:val="00417091"/>
    <w:rsid w:val="0042070B"/>
    <w:rsid w:val="004207FC"/>
    <w:rsid w:val="004223AB"/>
    <w:rsid w:val="0042368E"/>
    <w:rsid w:val="00424888"/>
    <w:rsid w:val="00425AD8"/>
    <w:rsid w:val="00425B20"/>
    <w:rsid w:val="00430AB2"/>
    <w:rsid w:val="004314B4"/>
    <w:rsid w:val="0043249C"/>
    <w:rsid w:val="00432880"/>
    <w:rsid w:val="00433035"/>
    <w:rsid w:val="00434968"/>
    <w:rsid w:val="00434E26"/>
    <w:rsid w:val="00434FCF"/>
    <w:rsid w:val="00435598"/>
    <w:rsid w:val="00435673"/>
    <w:rsid w:val="00435BDF"/>
    <w:rsid w:val="0043643E"/>
    <w:rsid w:val="00437EAB"/>
    <w:rsid w:val="00441453"/>
    <w:rsid w:val="0044184D"/>
    <w:rsid w:val="004418AB"/>
    <w:rsid w:val="0044418F"/>
    <w:rsid w:val="00445CE1"/>
    <w:rsid w:val="0044601E"/>
    <w:rsid w:val="00446162"/>
    <w:rsid w:val="004463B7"/>
    <w:rsid w:val="0044B26A"/>
    <w:rsid w:val="00450BA6"/>
    <w:rsid w:val="00451891"/>
    <w:rsid w:val="00452FDA"/>
    <w:rsid w:val="00453613"/>
    <w:rsid w:val="004538DD"/>
    <w:rsid w:val="0045478C"/>
    <w:rsid w:val="00455405"/>
    <w:rsid w:val="00455CB0"/>
    <w:rsid w:val="00455DFE"/>
    <w:rsid w:val="00460A4F"/>
    <w:rsid w:val="00461F4B"/>
    <w:rsid w:val="00462166"/>
    <w:rsid w:val="004628D6"/>
    <w:rsid w:val="00462EF9"/>
    <w:rsid w:val="004633EF"/>
    <w:rsid w:val="004636F6"/>
    <w:rsid w:val="004647FC"/>
    <w:rsid w:val="00464B97"/>
    <w:rsid w:val="00464B99"/>
    <w:rsid w:val="00464BC5"/>
    <w:rsid w:val="004653B6"/>
    <w:rsid w:val="00465C96"/>
    <w:rsid w:val="00466EE8"/>
    <w:rsid w:val="0047087F"/>
    <w:rsid w:val="00471CD3"/>
    <w:rsid w:val="00473134"/>
    <w:rsid w:val="00473EB5"/>
    <w:rsid w:val="00474FD8"/>
    <w:rsid w:val="0047548F"/>
    <w:rsid w:val="004756BA"/>
    <w:rsid w:val="00476665"/>
    <w:rsid w:val="004767B6"/>
    <w:rsid w:val="00476B17"/>
    <w:rsid w:val="004772EA"/>
    <w:rsid w:val="00477DA3"/>
    <w:rsid w:val="00480454"/>
    <w:rsid w:val="004818AE"/>
    <w:rsid w:val="00482910"/>
    <w:rsid w:val="00482A8F"/>
    <w:rsid w:val="00483423"/>
    <w:rsid w:val="00483D5B"/>
    <w:rsid w:val="00484813"/>
    <w:rsid w:val="00484876"/>
    <w:rsid w:val="00485337"/>
    <w:rsid w:val="0048540E"/>
    <w:rsid w:val="004863BF"/>
    <w:rsid w:val="00486551"/>
    <w:rsid w:val="004868F3"/>
    <w:rsid w:val="00490FFD"/>
    <w:rsid w:val="00491142"/>
    <w:rsid w:val="004922B0"/>
    <w:rsid w:val="00492837"/>
    <w:rsid w:val="00492B24"/>
    <w:rsid w:val="004954F5"/>
    <w:rsid w:val="0049594B"/>
    <w:rsid w:val="00495CAA"/>
    <w:rsid w:val="0049717B"/>
    <w:rsid w:val="004A0073"/>
    <w:rsid w:val="004A0C0B"/>
    <w:rsid w:val="004A1410"/>
    <w:rsid w:val="004A2824"/>
    <w:rsid w:val="004A2C14"/>
    <w:rsid w:val="004A32DB"/>
    <w:rsid w:val="004A3D1A"/>
    <w:rsid w:val="004A3F47"/>
    <w:rsid w:val="004A59F4"/>
    <w:rsid w:val="004A7EA8"/>
    <w:rsid w:val="004A7F56"/>
    <w:rsid w:val="004B1E38"/>
    <w:rsid w:val="004B260F"/>
    <w:rsid w:val="004B2BFD"/>
    <w:rsid w:val="004B502C"/>
    <w:rsid w:val="004C0040"/>
    <w:rsid w:val="004C0166"/>
    <w:rsid w:val="004C1508"/>
    <w:rsid w:val="004C18D1"/>
    <w:rsid w:val="004C1BFC"/>
    <w:rsid w:val="004C4F59"/>
    <w:rsid w:val="004C6722"/>
    <w:rsid w:val="004C71CB"/>
    <w:rsid w:val="004D07D8"/>
    <w:rsid w:val="004D0FBB"/>
    <w:rsid w:val="004D1517"/>
    <w:rsid w:val="004D1C37"/>
    <w:rsid w:val="004D2169"/>
    <w:rsid w:val="004D3645"/>
    <w:rsid w:val="004D3789"/>
    <w:rsid w:val="004D37B4"/>
    <w:rsid w:val="004D3FC9"/>
    <w:rsid w:val="004D6908"/>
    <w:rsid w:val="004D771E"/>
    <w:rsid w:val="004E0956"/>
    <w:rsid w:val="004E0C1A"/>
    <w:rsid w:val="004E1A01"/>
    <w:rsid w:val="004E1CA7"/>
    <w:rsid w:val="004E1DE6"/>
    <w:rsid w:val="004E1EEA"/>
    <w:rsid w:val="004E2AF1"/>
    <w:rsid w:val="004E3D5F"/>
    <w:rsid w:val="004F051C"/>
    <w:rsid w:val="004F052E"/>
    <w:rsid w:val="004F1534"/>
    <w:rsid w:val="004F23B6"/>
    <w:rsid w:val="004F3BAB"/>
    <w:rsid w:val="004F432C"/>
    <w:rsid w:val="004F48E4"/>
    <w:rsid w:val="004F4958"/>
    <w:rsid w:val="004F4D10"/>
    <w:rsid w:val="004F6CCD"/>
    <w:rsid w:val="004F78B5"/>
    <w:rsid w:val="00500D35"/>
    <w:rsid w:val="005019DB"/>
    <w:rsid w:val="00502146"/>
    <w:rsid w:val="00503FE0"/>
    <w:rsid w:val="00505198"/>
    <w:rsid w:val="005052B6"/>
    <w:rsid w:val="005055B3"/>
    <w:rsid w:val="00505B70"/>
    <w:rsid w:val="00505F4A"/>
    <w:rsid w:val="00506377"/>
    <w:rsid w:val="005064FE"/>
    <w:rsid w:val="005073E0"/>
    <w:rsid w:val="00507716"/>
    <w:rsid w:val="00507809"/>
    <w:rsid w:val="00507EAA"/>
    <w:rsid w:val="0051005E"/>
    <w:rsid w:val="00513527"/>
    <w:rsid w:val="005149CB"/>
    <w:rsid w:val="00514CD8"/>
    <w:rsid w:val="00515001"/>
    <w:rsid w:val="0051566B"/>
    <w:rsid w:val="00515BB3"/>
    <w:rsid w:val="00515E74"/>
    <w:rsid w:val="005164EA"/>
    <w:rsid w:val="00520F8F"/>
    <w:rsid w:val="00522E7C"/>
    <w:rsid w:val="005257FB"/>
    <w:rsid w:val="005279F0"/>
    <w:rsid w:val="005312BB"/>
    <w:rsid w:val="005316CC"/>
    <w:rsid w:val="00531C4D"/>
    <w:rsid w:val="00532260"/>
    <w:rsid w:val="005331D1"/>
    <w:rsid w:val="005332AD"/>
    <w:rsid w:val="00534BAB"/>
    <w:rsid w:val="005361C7"/>
    <w:rsid w:val="0053648F"/>
    <w:rsid w:val="0054054F"/>
    <w:rsid w:val="00540C55"/>
    <w:rsid w:val="0054156B"/>
    <w:rsid w:val="005419B8"/>
    <w:rsid w:val="00541AC7"/>
    <w:rsid w:val="0054272D"/>
    <w:rsid w:val="00542C75"/>
    <w:rsid w:val="005430BE"/>
    <w:rsid w:val="005437A5"/>
    <w:rsid w:val="00543803"/>
    <w:rsid w:val="005448BD"/>
    <w:rsid w:val="00544BA8"/>
    <w:rsid w:val="0054535A"/>
    <w:rsid w:val="00545D56"/>
    <w:rsid w:val="00545DBF"/>
    <w:rsid w:val="005464AD"/>
    <w:rsid w:val="00546A71"/>
    <w:rsid w:val="0054707C"/>
    <w:rsid w:val="0054759F"/>
    <w:rsid w:val="005478B4"/>
    <w:rsid w:val="00550AB5"/>
    <w:rsid w:val="00550ED3"/>
    <w:rsid w:val="00553539"/>
    <w:rsid w:val="00554CB9"/>
    <w:rsid w:val="00554FEC"/>
    <w:rsid w:val="00556B6E"/>
    <w:rsid w:val="00557013"/>
    <w:rsid w:val="005572BE"/>
    <w:rsid w:val="00557F3A"/>
    <w:rsid w:val="0056050F"/>
    <w:rsid w:val="005614F4"/>
    <w:rsid w:val="005632FE"/>
    <w:rsid w:val="0056340E"/>
    <w:rsid w:val="00563D45"/>
    <w:rsid w:val="00564C45"/>
    <w:rsid w:val="00565F50"/>
    <w:rsid w:val="0056680F"/>
    <w:rsid w:val="0057024D"/>
    <w:rsid w:val="00570DA8"/>
    <w:rsid w:val="005716FA"/>
    <w:rsid w:val="00572781"/>
    <w:rsid w:val="005738D2"/>
    <w:rsid w:val="00574019"/>
    <w:rsid w:val="00574571"/>
    <w:rsid w:val="00574C0E"/>
    <w:rsid w:val="00575467"/>
    <w:rsid w:val="00575529"/>
    <w:rsid w:val="005766F7"/>
    <w:rsid w:val="0057688E"/>
    <w:rsid w:val="00576F30"/>
    <w:rsid w:val="00577568"/>
    <w:rsid w:val="00577D8C"/>
    <w:rsid w:val="005805C3"/>
    <w:rsid w:val="005824E0"/>
    <w:rsid w:val="00585525"/>
    <w:rsid w:val="005865D3"/>
    <w:rsid w:val="00587E65"/>
    <w:rsid w:val="00593229"/>
    <w:rsid w:val="0059349F"/>
    <w:rsid w:val="005934B5"/>
    <w:rsid w:val="00595C82"/>
    <w:rsid w:val="00595D5E"/>
    <w:rsid w:val="0059643B"/>
    <w:rsid w:val="0059671E"/>
    <w:rsid w:val="00596D6D"/>
    <w:rsid w:val="00597E6C"/>
    <w:rsid w:val="005A1567"/>
    <w:rsid w:val="005A237C"/>
    <w:rsid w:val="005A3568"/>
    <w:rsid w:val="005A3B6A"/>
    <w:rsid w:val="005A5574"/>
    <w:rsid w:val="005A5A54"/>
    <w:rsid w:val="005A744C"/>
    <w:rsid w:val="005B0464"/>
    <w:rsid w:val="005B0491"/>
    <w:rsid w:val="005B3BF9"/>
    <w:rsid w:val="005B3FAB"/>
    <w:rsid w:val="005B4AFE"/>
    <w:rsid w:val="005B507D"/>
    <w:rsid w:val="005B5788"/>
    <w:rsid w:val="005B5FDF"/>
    <w:rsid w:val="005B6854"/>
    <w:rsid w:val="005B6DA2"/>
    <w:rsid w:val="005B744E"/>
    <w:rsid w:val="005B7BBF"/>
    <w:rsid w:val="005C0D3D"/>
    <w:rsid w:val="005C0D54"/>
    <w:rsid w:val="005C1A68"/>
    <w:rsid w:val="005C1BBF"/>
    <w:rsid w:val="005C1F53"/>
    <w:rsid w:val="005C2EA9"/>
    <w:rsid w:val="005C4196"/>
    <w:rsid w:val="005C5A0E"/>
    <w:rsid w:val="005C6B6A"/>
    <w:rsid w:val="005C70EA"/>
    <w:rsid w:val="005C718F"/>
    <w:rsid w:val="005D0734"/>
    <w:rsid w:val="005D0E8C"/>
    <w:rsid w:val="005D196C"/>
    <w:rsid w:val="005D3542"/>
    <w:rsid w:val="005D3C81"/>
    <w:rsid w:val="005D43FF"/>
    <w:rsid w:val="005D48AD"/>
    <w:rsid w:val="005D4BC8"/>
    <w:rsid w:val="005D5F7B"/>
    <w:rsid w:val="005D63A7"/>
    <w:rsid w:val="005D64F9"/>
    <w:rsid w:val="005D68DE"/>
    <w:rsid w:val="005D7034"/>
    <w:rsid w:val="005E0FE1"/>
    <w:rsid w:val="005E39FE"/>
    <w:rsid w:val="005E4637"/>
    <w:rsid w:val="005E46CA"/>
    <w:rsid w:val="005E47CE"/>
    <w:rsid w:val="005E4957"/>
    <w:rsid w:val="005E5174"/>
    <w:rsid w:val="005E730A"/>
    <w:rsid w:val="005F037C"/>
    <w:rsid w:val="005F03C2"/>
    <w:rsid w:val="005F0C05"/>
    <w:rsid w:val="005F1C97"/>
    <w:rsid w:val="005F26F6"/>
    <w:rsid w:val="005F2B1F"/>
    <w:rsid w:val="005F30C4"/>
    <w:rsid w:val="005F4B33"/>
    <w:rsid w:val="005F5785"/>
    <w:rsid w:val="005F5C6E"/>
    <w:rsid w:val="005F685C"/>
    <w:rsid w:val="005F6D4E"/>
    <w:rsid w:val="005F6DF4"/>
    <w:rsid w:val="006007AC"/>
    <w:rsid w:val="00601A20"/>
    <w:rsid w:val="00602695"/>
    <w:rsid w:val="006038A6"/>
    <w:rsid w:val="00604711"/>
    <w:rsid w:val="0060557D"/>
    <w:rsid w:val="0060578F"/>
    <w:rsid w:val="006069DC"/>
    <w:rsid w:val="006075ED"/>
    <w:rsid w:val="00611684"/>
    <w:rsid w:val="00611C10"/>
    <w:rsid w:val="00611DE8"/>
    <w:rsid w:val="00611F82"/>
    <w:rsid w:val="00612A59"/>
    <w:rsid w:val="0061364A"/>
    <w:rsid w:val="00613F3F"/>
    <w:rsid w:val="00615123"/>
    <w:rsid w:val="006166B3"/>
    <w:rsid w:val="0062013D"/>
    <w:rsid w:val="00623DA1"/>
    <w:rsid w:val="0062447F"/>
    <w:rsid w:val="00624AF5"/>
    <w:rsid w:val="006252CE"/>
    <w:rsid w:val="0062581E"/>
    <w:rsid w:val="0062633B"/>
    <w:rsid w:val="00630426"/>
    <w:rsid w:val="00630D6E"/>
    <w:rsid w:val="00631513"/>
    <w:rsid w:val="00631EBA"/>
    <w:rsid w:val="00632706"/>
    <w:rsid w:val="00634DAC"/>
    <w:rsid w:val="00637440"/>
    <w:rsid w:val="0064055A"/>
    <w:rsid w:val="0064141E"/>
    <w:rsid w:val="00641DC7"/>
    <w:rsid w:val="00641DFC"/>
    <w:rsid w:val="00642C20"/>
    <w:rsid w:val="006435BD"/>
    <w:rsid w:val="00644457"/>
    <w:rsid w:val="00645EB4"/>
    <w:rsid w:val="00646075"/>
    <w:rsid w:val="006462E7"/>
    <w:rsid w:val="006463DA"/>
    <w:rsid w:val="00652623"/>
    <w:rsid w:val="00652AF2"/>
    <w:rsid w:val="0065330C"/>
    <w:rsid w:val="00655860"/>
    <w:rsid w:val="00655DCF"/>
    <w:rsid w:val="006570C3"/>
    <w:rsid w:val="00657CE5"/>
    <w:rsid w:val="006608FD"/>
    <w:rsid w:val="00661B38"/>
    <w:rsid w:val="00661D14"/>
    <w:rsid w:val="0066209A"/>
    <w:rsid w:val="006622B0"/>
    <w:rsid w:val="00662702"/>
    <w:rsid w:val="00662738"/>
    <w:rsid w:val="00662E04"/>
    <w:rsid w:val="00662F18"/>
    <w:rsid w:val="006647A5"/>
    <w:rsid w:val="006653B1"/>
    <w:rsid w:val="006659A3"/>
    <w:rsid w:val="0066636B"/>
    <w:rsid w:val="0066652F"/>
    <w:rsid w:val="00670C04"/>
    <w:rsid w:val="006719B3"/>
    <w:rsid w:val="006720D9"/>
    <w:rsid w:val="00672818"/>
    <w:rsid w:val="00672830"/>
    <w:rsid w:val="006730A9"/>
    <w:rsid w:val="006730AC"/>
    <w:rsid w:val="00673379"/>
    <w:rsid w:val="00673629"/>
    <w:rsid w:val="00673715"/>
    <w:rsid w:val="006746CB"/>
    <w:rsid w:val="006749DF"/>
    <w:rsid w:val="00675F49"/>
    <w:rsid w:val="00676B45"/>
    <w:rsid w:val="00681795"/>
    <w:rsid w:val="00681CE9"/>
    <w:rsid w:val="00681CF8"/>
    <w:rsid w:val="006840AD"/>
    <w:rsid w:val="00684335"/>
    <w:rsid w:val="006845E7"/>
    <w:rsid w:val="00685ABC"/>
    <w:rsid w:val="00685EB0"/>
    <w:rsid w:val="0068615C"/>
    <w:rsid w:val="0069104E"/>
    <w:rsid w:val="0069231A"/>
    <w:rsid w:val="00692C7B"/>
    <w:rsid w:val="006933FD"/>
    <w:rsid w:val="006934BC"/>
    <w:rsid w:val="006940B7"/>
    <w:rsid w:val="00694A14"/>
    <w:rsid w:val="006957FE"/>
    <w:rsid w:val="00695995"/>
    <w:rsid w:val="0069727E"/>
    <w:rsid w:val="006A02A4"/>
    <w:rsid w:val="006A0399"/>
    <w:rsid w:val="006A4955"/>
    <w:rsid w:val="006A55BB"/>
    <w:rsid w:val="006A5967"/>
    <w:rsid w:val="006A625A"/>
    <w:rsid w:val="006A628C"/>
    <w:rsid w:val="006A62A0"/>
    <w:rsid w:val="006A65A3"/>
    <w:rsid w:val="006A669D"/>
    <w:rsid w:val="006A6841"/>
    <w:rsid w:val="006B01C6"/>
    <w:rsid w:val="006B0234"/>
    <w:rsid w:val="006B0B35"/>
    <w:rsid w:val="006B12CE"/>
    <w:rsid w:val="006B1756"/>
    <w:rsid w:val="006B1EC5"/>
    <w:rsid w:val="006B2AA7"/>
    <w:rsid w:val="006B2D3F"/>
    <w:rsid w:val="006B30D7"/>
    <w:rsid w:val="006B36C8"/>
    <w:rsid w:val="006B41B9"/>
    <w:rsid w:val="006B6065"/>
    <w:rsid w:val="006B67C6"/>
    <w:rsid w:val="006B6D31"/>
    <w:rsid w:val="006B6DD5"/>
    <w:rsid w:val="006B6EDB"/>
    <w:rsid w:val="006C2C20"/>
    <w:rsid w:val="006C3838"/>
    <w:rsid w:val="006C4296"/>
    <w:rsid w:val="006C4A24"/>
    <w:rsid w:val="006C6627"/>
    <w:rsid w:val="006D02F7"/>
    <w:rsid w:val="006D0552"/>
    <w:rsid w:val="006D198B"/>
    <w:rsid w:val="006D1FB5"/>
    <w:rsid w:val="006D34B2"/>
    <w:rsid w:val="006D3D30"/>
    <w:rsid w:val="006D4A49"/>
    <w:rsid w:val="006D667A"/>
    <w:rsid w:val="006D7704"/>
    <w:rsid w:val="006E0CBD"/>
    <w:rsid w:val="006E1B27"/>
    <w:rsid w:val="006E3535"/>
    <w:rsid w:val="006E3713"/>
    <w:rsid w:val="006E5EB8"/>
    <w:rsid w:val="006E5F84"/>
    <w:rsid w:val="006E6CB7"/>
    <w:rsid w:val="006E712E"/>
    <w:rsid w:val="006E76A4"/>
    <w:rsid w:val="006E7F85"/>
    <w:rsid w:val="006F00B6"/>
    <w:rsid w:val="006F0743"/>
    <w:rsid w:val="006F0D8E"/>
    <w:rsid w:val="006F1415"/>
    <w:rsid w:val="006F1490"/>
    <w:rsid w:val="006F4768"/>
    <w:rsid w:val="006F670D"/>
    <w:rsid w:val="006F715E"/>
    <w:rsid w:val="006F7607"/>
    <w:rsid w:val="006F7F2A"/>
    <w:rsid w:val="00701405"/>
    <w:rsid w:val="00701485"/>
    <w:rsid w:val="0070229C"/>
    <w:rsid w:val="007036C5"/>
    <w:rsid w:val="00703738"/>
    <w:rsid w:val="00703C23"/>
    <w:rsid w:val="00703F8C"/>
    <w:rsid w:val="007060EA"/>
    <w:rsid w:val="00706966"/>
    <w:rsid w:val="0070725E"/>
    <w:rsid w:val="007076AC"/>
    <w:rsid w:val="0071047D"/>
    <w:rsid w:val="00710A90"/>
    <w:rsid w:val="00711209"/>
    <w:rsid w:val="00711565"/>
    <w:rsid w:val="00712198"/>
    <w:rsid w:val="00712F35"/>
    <w:rsid w:val="00713ED3"/>
    <w:rsid w:val="0071513D"/>
    <w:rsid w:val="00715188"/>
    <w:rsid w:val="007164A1"/>
    <w:rsid w:val="00716912"/>
    <w:rsid w:val="00717381"/>
    <w:rsid w:val="007176FA"/>
    <w:rsid w:val="00717A12"/>
    <w:rsid w:val="00717A52"/>
    <w:rsid w:val="00717A79"/>
    <w:rsid w:val="0072048C"/>
    <w:rsid w:val="00720719"/>
    <w:rsid w:val="00720F23"/>
    <w:rsid w:val="007218F4"/>
    <w:rsid w:val="00722BBD"/>
    <w:rsid w:val="0072325C"/>
    <w:rsid w:val="0072437A"/>
    <w:rsid w:val="00724961"/>
    <w:rsid w:val="007270FC"/>
    <w:rsid w:val="007277E2"/>
    <w:rsid w:val="00727BB7"/>
    <w:rsid w:val="00727BD4"/>
    <w:rsid w:val="00730DCE"/>
    <w:rsid w:val="0073149B"/>
    <w:rsid w:val="00731CBE"/>
    <w:rsid w:val="007324E8"/>
    <w:rsid w:val="00732520"/>
    <w:rsid w:val="00732D6B"/>
    <w:rsid w:val="00733830"/>
    <w:rsid w:val="00733CD1"/>
    <w:rsid w:val="00735932"/>
    <w:rsid w:val="00736149"/>
    <w:rsid w:val="007363D4"/>
    <w:rsid w:val="00736797"/>
    <w:rsid w:val="00736B24"/>
    <w:rsid w:val="00736D01"/>
    <w:rsid w:val="00737371"/>
    <w:rsid w:val="00741316"/>
    <w:rsid w:val="00741DE3"/>
    <w:rsid w:val="00743F32"/>
    <w:rsid w:val="00744394"/>
    <w:rsid w:val="00745379"/>
    <w:rsid w:val="00746582"/>
    <w:rsid w:val="007466FA"/>
    <w:rsid w:val="00746C2D"/>
    <w:rsid w:val="00747018"/>
    <w:rsid w:val="007510DB"/>
    <w:rsid w:val="00751EE4"/>
    <w:rsid w:val="00753597"/>
    <w:rsid w:val="0075418B"/>
    <w:rsid w:val="007548C2"/>
    <w:rsid w:val="007548EB"/>
    <w:rsid w:val="00756A6F"/>
    <w:rsid w:val="007579E2"/>
    <w:rsid w:val="00757C41"/>
    <w:rsid w:val="00760EF8"/>
    <w:rsid w:val="00760F66"/>
    <w:rsid w:val="0076115E"/>
    <w:rsid w:val="0076393B"/>
    <w:rsid w:val="00763FD6"/>
    <w:rsid w:val="007640A0"/>
    <w:rsid w:val="0076417F"/>
    <w:rsid w:val="007665FB"/>
    <w:rsid w:val="00767F52"/>
    <w:rsid w:val="007709BE"/>
    <w:rsid w:val="007723BE"/>
    <w:rsid w:val="00772AEE"/>
    <w:rsid w:val="007731E5"/>
    <w:rsid w:val="00776439"/>
    <w:rsid w:val="00776B24"/>
    <w:rsid w:val="00776D0D"/>
    <w:rsid w:val="00777124"/>
    <w:rsid w:val="00777467"/>
    <w:rsid w:val="00777540"/>
    <w:rsid w:val="00777913"/>
    <w:rsid w:val="00780F5F"/>
    <w:rsid w:val="0078199C"/>
    <w:rsid w:val="00782EB6"/>
    <w:rsid w:val="00783BFD"/>
    <w:rsid w:val="007840F9"/>
    <w:rsid w:val="00785445"/>
    <w:rsid w:val="00785D38"/>
    <w:rsid w:val="007870AB"/>
    <w:rsid w:val="00790D8B"/>
    <w:rsid w:val="00790E91"/>
    <w:rsid w:val="00792743"/>
    <w:rsid w:val="00792FB5"/>
    <w:rsid w:val="00793CA8"/>
    <w:rsid w:val="00794195"/>
    <w:rsid w:val="00794F3A"/>
    <w:rsid w:val="007957AD"/>
    <w:rsid w:val="00797187"/>
    <w:rsid w:val="007977E4"/>
    <w:rsid w:val="007A0356"/>
    <w:rsid w:val="007A0422"/>
    <w:rsid w:val="007A1E24"/>
    <w:rsid w:val="007A22D5"/>
    <w:rsid w:val="007A2811"/>
    <w:rsid w:val="007A4470"/>
    <w:rsid w:val="007A4EE1"/>
    <w:rsid w:val="007A569C"/>
    <w:rsid w:val="007A68A7"/>
    <w:rsid w:val="007A718B"/>
    <w:rsid w:val="007B0E21"/>
    <w:rsid w:val="007B0EF5"/>
    <w:rsid w:val="007B0F41"/>
    <w:rsid w:val="007B1920"/>
    <w:rsid w:val="007B5E1E"/>
    <w:rsid w:val="007B6953"/>
    <w:rsid w:val="007B729B"/>
    <w:rsid w:val="007B79B0"/>
    <w:rsid w:val="007B7B8D"/>
    <w:rsid w:val="007B7FFD"/>
    <w:rsid w:val="007C2294"/>
    <w:rsid w:val="007C2744"/>
    <w:rsid w:val="007C379D"/>
    <w:rsid w:val="007C3E2B"/>
    <w:rsid w:val="007C4C43"/>
    <w:rsid w:val="007C52E7"/>
    <w:rsid w:val="007C5641"/>
    <w:rsid w:val="007C65A2"/>
    <w:rsid w:val="007C67A8"/>
    <w:rsid w:val="007C6B11"/>
    <w:rsid w:val="007C6EDF"/>
    <w:rsid w:val="007C6F49"/>
    <w:rsid w:val="007C706C"/>
    <w:rsid w:val="007C7207"/>
    <w:rsid w:val="007C7C61"/>
    <w:rsid w:val="007D2EAE"/>
    <w:rsid w:val="007D5F0C"/>
    <w:rsid w:val="007D6501"/>
    <w:rsid w:val="007D7167"/>
    <w:rsid w:val="007D7191"/>
    <w:rsid w:val="007D7264"/>
    <w:rsid w:val="007D7D74"/>
    <w:rsid w:val="007E1CE6"/>
    <w:rsid w:val="007E1D4F"/>
    <w:rsid w:val="007E2E24"/>
    <w:rsid w:val="007E4C57"/>
    <w:rsid w:val="007E54F6"/>
    <w:rsid w:val="007E625E"/>
    <w:rsid w:val="007E642E"/>
    <w:rsid w:val="007E7CFB"/>
    <w:rsid w:val="007F00BF"/>
    <w:rsid w:val="007F0212"/>
    <w:rsid w:val="007F0847"/>
    <w:rsid w:val="007F0BBD"/>
    <w:rsid w:val="007F154D"/>
    <w:rsid w:val="007F4B6C"/>
    <w:rsid w:val="007F5EE5"/>
    <w:rsid w:val="007F639F"/>
    <w:rsid w:val="007F6BD5"/>
    <w:rsid w:val="007F6F7E"/>
    <w:rsid w:val="0080010D"/>
    <w:rsid w:val="00800586"/>
    <w:rsid w:val="008005CD"/>
    <w:rsid w:val="008021A1"/>
    <w:rsid w:val="008033A7"/>
    <w:rsid w:val="008037BC"/>
    <w:rsid w:val="00803D9C"/>
    <w:rsid w:val="0080527B"/>
    <w:rsid w:val="008057DC"/>
    <w:rsid w:val="008061D9"/>
    <w:rsid w:val="00806510"/>
    <w:rsid w:val="00810058"/>
    <w:rsid w:val="008101A4"/>
    <w:rsid w:val="0081082C"/>
    <w:rsid w:val="00810C44"/>
    <w:rsid w:val="00811297"/>
    <w:rsid w:val="00813CA2"/>
    <w:rsid w:val="00814928"/>
    <w:rsid w:val="00814A6B"/>
    <w:rsid w:val="00814C59"/>
    <w:rsid w:val="00817E4D"/>
    <w:rsid w:val="008204C8"/>
    <w:rsid w:val="00820AFC"/>
    <w:rsid w:val="00822929"/>
    <w:rsid w:val="0082302D"/>
    <w:rsid w:val="0082304A"/>
    <w:rsid w:val="0082686A"/>
    <w:rsid w:val="008278C8"/>
    <w:rsid w:val="008313A0"/>
    <w:rsid w:val="0083399B"/>
    <w:rsid w:val="00833AA8"/>
    <w:rsid w:val="00833E0D"/>
    <w:rsid w:val="0083636A"/>
    <w:rsid w:val="00836495"/>
    <w:rsid w:val="00836C67"/>
    <w:rsid w:val="00841FA5"/>
    <w:rsid w:val="00842C02"/>
    <w:rsid w:val="00843CF7"/>
    <w:rsid w:val="0084422D"/>
    <w:rsid w:val="008446BE"/>
    <w:rsid w:val="00851434"/>
    <w:rsid w:val="008516F4"/>
    <w:rsid w:val="008527F3"/>
    <w:rsid w:val="00852F52"/>
    <w:rsid w:val="00854DD9"/>
    <w:rsid w:val="00855C31"/>
    <w:rsid w:val="00856548"/>
    <w:rsid w:val="00856C6A"/>
    <w:rsid w:val="00861B8E"/>
    <w:rsid w:val="008634DC"/>
    <w:rsid w:val="0086367D"/>
    <w:rsid w:val="0086394E"/>
    <w:rsid w:val="00864AFF"/>
    <w:rsid w:val="00864C81"/>
    <w:rsid w:val="008659CA"/>
    <w:rsid w:val="00866663"/>
    <w:rsid w:val="00866836"/>
    <w:rsid w:val="0086750A"/>
    <w:rsid w:val="00867E74"/>
    <w:rsid w:val="00871D5E"/>
    <w:rsid w:val="008722A2"/>
    <w:rsid w:val="00872725"/>
    <w:rsid w:val="00872B63"/>
    <w:rsid w:val="00874990"/>
    <w:rsid w:val="00874A7F"/>
    <w:rsid w:val="00874DF5"/>
    <w:rsid w:val="00875777"/>
    <w:rsid w:val="00880EE5"/>
    <w:rsid w:val="00881116"/>
    <w:rsid w:val="00881D44"/>
    <w:rsid w:val="00882AE2"/>
    <w:rsid w:val="0088396A"/>
    <w:rsid w:val="00884B18"/>
    <w:rsid w:val="008851C4"/>
    <w:rsid w:val="008857C6"/>
    <w:rsid w:val="008878D8"/>
    <w:rsid w:val="00891350"/>
    <w:rsid w:val="008930D7"/>
    <w:rsid w:val="008935D9"/>
    <w:rsid w:val="00893CD4"/>
    <w:rsid w:val="00894F22"/>
    <w:rsid w:val="00895332"/>
    <w:rsid w:val="0089581F"/>
    <w:rsid w:val="008978BA"/>
    <w:rsid w:val="008A130A"/>
    <w:rsid w:val="008A28AD"/>
    <w:rsid w:val="008A2CAF"/>
    <w:rsid w:val="008A3303"/>
    <w:rsid w:val="008A4B15"/>
    <w:rsid w:val="008A4C40"/>
    <w:rsid w:val="008A7352"/>
    <w:rsid w:val="008A7B74"/>
    <w:rsid w:val="008A7DD5"/>
    <w:rsid w:val="008B00C0"/>
    <w:rsid w:val="008B0A33"/>
    <w:rsid w:val="008B0C7B"/>
    <w:rsid w:val="008B14CE"/>
    <w:rsid w:val="008B2A73"/>
    <w:rsid w:val="008B4EA9"/>
    <w:rsid w:val="008B506F"/>
    <w:rsid w:val="008B55C1"/>
    <w:rsid w:val="008C012A"/>
    <w:rsid w:val="008C212D"/>
    <w:rsid w:val="008C2A28"/>
    <w:rsid w:val="008C2C2D"/>
    <w:rsid w:val="008C57CB"/>
    <w:rsid w:val="008C5A03"/>
    <w:rsid w:val="008C607B"/>
    <w:rsid w:val="008C620A"/>
    <w:rsid w:val="008C6ECC"/>
    <w:rsid w:val="008D0419"/>
    <w:rsid w:val="008D0790"/>
    <w:rsid w:val="008D1F39"/>
    <w:rsid w:val="008D41AA"/>
    <w:rsid w:val="008D4475"/>
    <w:rsid w:val="008D4620"/>
    <w:rsid w:val="008D47DE"/>
    <w:rsid w:val="008D66E5"/>
    <w:rsid w:val="008D74EA"/>
    <w:rsid w:val="008D7AFB"/>
    <w:rsid w:val="008D7CDF"/>
    <w:rsid w:val="008E051A"/>
    <w:rsid w:val="008E0DB8"/>
    <w:rsid w:val="008E255C"/>
    <w:rsid w:val="008E2868"/>
    <w:rsid w:val="008E2AA9"/>
    <w:rsid w:val="008E5DC5"/>
    <w:rsid w:val="008E6074"/>
    <w:rsid w:val="008E6197"/>
    <w:rsid w:val="008F023C"/>
    <w:rsid w:val="008F04AF"/>
    <w:rsid w:val="008F0DDC"/>
    <w:rsid w:val="008F3348"/>
    <w:rsid w:val="008F6336"/>
    <w:rsid w:val="008F6B4E"/>
    <w:rsid w:val="00900A51"/>
    <w:rsid w:val="00900C7F"/>
    <w:rsid w:val="00902B9A"/>
    <w:rsid w:val="0090549F"/>
    <w:rsid w:val="00906086"/>
    <w:rsid w:val="0090691B"/>
    <w:rsid w:val="00906B70"/>
    <w:rsid w:val="00910A03"/>
    <w:rsid w:val="00910AF8"/>
    <w:rsid w:val="009118B0"/>
    <w:rsid w:val="009125BA"/>
    <w:rsid w:val="0091274B"/>
    <w:rsid w:val="00913240"/>
    <w:rsid w:val="00913387"/>
    <w:rsid w:val="009141D8"/>
    <w:rsid w:val="00914712"/>
    <w:rsid w:val="009150CE"/>
    <w:rsid w:val="00915CDE"/>
    <w:rsid w:val="00915EE0"/>
    <w:rsid w:val="00916D05"/>
    <w:rsid w:val="00922572"/>
    <w:rsid w:val="00922C3A"/>
    <w:rsid w:val="009262B7"/>
    <w:rsid w:val="009264E7"/>
    <w:rsid w:val="00927F1A"/>
    <w:rsid w:val="00932731"/>
    <w:rsid w:val="009352E5"/>
    <w:rsid w:val="00936987"/>
    <w:rsid w:val="00936C93"/>
    <w:rsid w:val="00937153"/>
    <w:rsid w:val="00940C50"/>
    <w:rsid w:val="0094517A"/>
    <w:rsid w:val="00945A4C"/>
    <w:rsid w:val="00945B3F"/>
    <w:rsid w:val="009465C6"/>
    <w:rsid w:val="00946D9C"/>
    <w:rsid w:val="00947073"/>
    <w:rsid w:val="00947743"/>
    <w:rsid w:val="00947CAC"/>
    <w:rsid w:val="00947EFC"/>
    <w:rsid w:val="00950BF2"/>
    <w:rsid w:val="009516C5"/>
    <w:rsid w:val="00951F37"/>
    <w:rsid w:val="009520BC"/>
    <w:rsid w:val="0095225E"/>
    <w:rsid w:val="00952B2E"/>
    <w:rsid w:val="009549D4"/>
    <w:rsid w:val="00955317"/>
    <w:rsid w:val="00955748"/>
    <w:rsid w:val="00957298"/>
    <w:rsid w:val="00960108"/>
    <w:rsid w:val="009609F0"/>
    <w:rsid w:val="00961789"/>
    <w:rsid w:val="00961BA3"/>
    <w:rsid w:val="00962A56"/>
    <w:rsid w:val="00963EF4"/>
    <w:rsid w:val="0096515E"/>
    <w:rsid w:val="00966FF0"/>
    <w:rsid w:val="00967195"/>
    <w:rsid w:val="00967531"/>
    <w:rsid w:val="00971D8C"/>
    <w:rsid w:val="00973489"/>
    <w:rsid w:val="009738EB"/>
    <w:rsid w:val="00973EBD"/>
    <w:rsid w:val="009747E8"/>
    <w:rsid w:val="00974850"/>
    <w:rsid w:val="00975D77"/>
    <w:rsid w:val="00977DC7"/>
    <w:rsid w:val="00982FD3"/>
    <w:rsid w:val="00987DC9"/>
    <w:rsid w:val="00987E04"/>
    <w:rsid w:val="009900F4"/>
    <w:rsid w:val="009904CE"/>
    <w:rsid w:val="00990A60"/>
    <w:rsid w:val="00992088"/>
    <w:rsid w:val="00993A70"/>
    <w:rsid w:val="009954FC"/>
    <w:rsid w:val="00995C91"/>
    <w:rsid w:val="00996AFF"/>
    <w:rsid w:val="009A1C19"/>
    <w:rsid w:val="009A4637"/>
    <w:rsid w:val="009A472B"/>
    <w:rsid w:val="009A5447"/>
    <w:rsid w:val="009A5611"/>
    <w:rsid w:val="009A62E1"/>
    <w:rsid w:val="009A786F"/>
    <w:rsid w:val="009A7927"/>
    <w:rsid w:val="009A7EDD"/>
    <w:rsid w:val="009B072F"/>
    <w:rsid w:val="009B31EC"/>
    <w:rsid w:val="009B50F6"/>
    <w:rsid w:val="009B5B96"/>
    <w:rsid w:val="009B60B4"/>
    <w:rsid w:val="009B68D2"/>
    <w:rsid w:val="009B6AB6"/>
    <w:rsid w:val="009B726C"/>
    <w:rsid w:val="009B745B"/>
    <w:rsid w:val="009B74E9"/>
    <w:rsid w:val="009B7B0A"/>
    <w:rsid w:val="009B7CD0"/>
    <w:rsid w:val="009C0696"/>
    <w:rsid w:val="009C0F42"/>
    <w:rsid w:val="009C286C"/>
    <w:rsid w:val="009C3005"/>
    <w:rsid w:val="009C310F"/>
    <w:rsid w:val="009C31E9"/>
    <w:rsid w:val="009C5311"/>
    <w:rsid w:val="009D05F7"/>
    <w:rsid w:val="009D1E58"/>
    <w:rsid w:val="009D3031"/>
    <w:rsid w:val="009D40A5"/>
    <w:rsid w:val="009D46AD"/>
    <w:rsid w:val="009D4E86"/>
    <w:rsid w:val="009E10FF"/>
    <w:rsid w:val="009E1127"/>
    <w:rsid w:val="009E112B"/>
    <w:rsid w:val="009E1FEA"/>
    <w:rsid w:val="009E377D"/>
    <w:rsid w:val="009E41D8"/>
    <w:rsid w:val="009E484D"/>
    <w:rsid w:val="009E5A7C"/>
    <w:rsid w:val="009E5A84"/>
    <w:rsid w:val="009F050C"/>
    <w:rsid w:val="009F24DD"/>
    <w:rsid w:val="009F2669"/>
    <w:rsid w:val="009F2F01"/>
    <w:rsid w:val="009F48FC"/>
    <w:rsid w:val="009F5FA7"/>
    <w:rsid w:val="009F62DC"/>
    <w:rsid w:val="009F6313"/>
    <w:rsid w:val="00A01870"/>
    <w:rsid w:val="00A023A0"/>
    <w:rsid w:val="00A0299B"/>
    <w:rsid w:val="00A03066"/>
    <w:rsid w:val="00A0375E"/>
    <w:rsid w:val="00A03C2E"/>
    <w:rsid w:val="00A05EBE"/>
    <w:rsid w:val="00A0758B"/>
    <w:rsid w:val="00A10201"/>
    <w:rsid w:val="00A10B89"/>
    <w:rsid w:val="00A10DEB"/>
    <w:rsid w:val="00A119FE"/>
    <w:rsid w:val="00A11A79"/>
    <w:rsid w:val="00A11D23"/>
    <w:rsid w:val="00A126A2"/>
    <w:rsid w:val="00A12711"/>
    <w:rsid w:val="00A12B8A"/>
    <w:rsid w:val="00A13A91"/>
    <w:rsid w:val="00A15185"/>
    <w:rsid w:val="00A15468"/>
    <w:rsid w:val="00A15534"/>
    <w:rsid w:val="00A16492"/>
    <w:rsid w:val="00A20EB8"/>
    <w:rsid w:val="00A21E60"/>
    <w:rsid w:val="00A22D4E"/>
    <w:rsid w:val="00A23D84"/>
    <w:rsid w:val="00A23E29"/>
    <w:rsid w:val="00A24FAD"/>
    <w:rsid w:val="00A25354"/>
    <w:rsid w:val="00A25736"/>
    <w:rsid w:val="00A2681C"/>
    <w:rsid w:val="00A276D5"/>
    <w:rsid w:val="00A27928"/>
    <w:rsid w:val="00A27D8F"/>
    <w:rsid w:val="00A30778"/>
    <w:rsid w:val="00A30C4C"/>
    <w:rsid w:val="00A318E3"/>
    <w:rsid w:val="00A325AA"/>
    <w:rsid w:val="00A33376"/>
    <w:rsid w:val="00A33616"/>
    <w:rsid w:val="00A33E06"/>
    <w:rsid w:val="00A35BB1"/>
    <w:rsid w:val="00A35DAD"/>
    <w:rsid w:val="00A370B4"/>
    <w:rsid w:val="00A3739D"/>
    <w:rsid w:val="00A379B5"/>
    <w:rsid w:val="00A401B0"/>
    <w:rsid w:val="00A41601"/>
    <w:rsid w:val="00A42BCB"/>
    <w:rsid w:val="00A4303D"/>
    <w:rsid w:val="00A4320D"/>
    <w:rsid w:val="00A4523E"/>
    <w:rsid w:val="00A4540F"/>
    <w:rsid w:val="00A46CC9"/>
    <w:rsid w:val="00A476D7"/>
    <w:rsid w:val="00A47973"/>
    <w:rsid w:val="00A503E5"/>
    <w:rsid w:val="00A526F6"/>
    <w:rsid w:val="00A52835"/>
    <w:rsid w:val="00A5383A"/>
    <w:rsid w:val="00A538CD"/>
    <w:rsid w:val="00A5481F"/>
    <w:rsid w:val="00A54B12"/>
    <w:rsid w:val="00A54E78"/>
    <w:rsid w:val="00A550FC"/>
    <w:rsid w:val="00A56251"/>
    <w:rsid w:val="00A56F37"/>
    <w:rsid w:val="00A60605"/>
    <w:rsid w:val="00A615BF"/>
    <w:rsid w:val="00A61C01"/>
    <w:rsid w:val="00A61E3B"/>
    <w:rsid w:val="00A64B8C"/>
    <w:rsid w:val="00A65B62"/>
    <w:rsid w:val="00A662F2"/>
    <w:rsid w:val="00A67F87"/>
    <w:rsid w:val="00A700AE"/>
    <w:rsid w:val="00A7169E"/>
    <w:rsid w:val="00A7186C"/>
    <w:rsid w:val="00A7251F"/>
    <w:rsid w:val="00A72D5C"/>
    <w:rsid w:val="00A741B1"/>
    <w:rsid w:val="00A74215"/>
    <w:rsid w:val="00A75662"/>
    <w:rsid w:val="00A75CE8"/>
    <w:rsid w:val="00A7608E"/>
    <w:rsid w:val="00A7608F"/>
    <w:rsid w:val="00A761B9"/>
    <w:rsid w:val="00A829C5"/>
    <w:rsid w:val="00A83D63"/>
    <w:rsid w:val="00A845A1"/>
    <w:rsid w:val="00A84B78"/>
    <w:rsid w:val="00A84F9D"/>
    <w:rsid w:val="00A9046E"/>
    <w:rsid w:val="00A96904"/>
    <w:rsid w:val="00A96941"/>
    <w:rsid w:val="00A96F0F"/>
    <w:rsid w:val="00A97824"/>
    <w:rsid w:val="00AA0BD5"/>
    <w:rsid w:val="00AA1153"/>
    <w:rsid w:val="00AA27CA"/>
    <w:rsid w:val="00AA2977"/>
    <w:rsid w:val="00AA2EB9"/>
    <w:rsid w:val="00AA5274"/>
    <w:rsid w:val="00AA5F05"/>
    <w:rsid w:val="00AA60E5"/>
    <w:rsid w:val="00AB1EF9"/>
    <w:rsid w:val="00AB20EE"/>
    <w:rsid w:val="00AB2632"/>
    <w:rsid w:val="00AB33F5"/>
    <w:rsid w:val="00AB3A7F"/>
    <w:rsid w:val="00AB46A8"/>
    <w:rsid w:val="00AB4C53"/>
    <w:rsid w:val="00AB504C"/>
    <w:rsid w:val="00AB51E7"/>
    <w:rsid w:val="00AB5A9E"/>
    <w:rsid w:val="00AB6670"/>
    <w:rsid w:val="00AB70C8"/>
    <w:rsid w:val="00AB72E1"/>
    <w:rsid w:val="00AB7852"/>
    <w:rsid w:val="00AB7A16"/>
    <w:rsid w:val="00AB7D9A"/>
    <w:rsid w:val="00AC1D7A"/>
    <w:rsid w:val="00AC2DFB"/>
    <w:rsid w:val="00AC35B6"/>
    <w:rsid w:val="00AC53CD"/>
    <w:rsid w:val="00AC5CFE"/>
    <w:rsid w:val="00AC6C5D"/>
    <w:rsid w:val="00AD0F46"/>
    <w:rsid w:val="00AD19B7"/>
    <w:rsid w:val="00AD1C13"/>
    <w:rsid w:val="00AD1F2C"/>
    <w:rsid w:val="00AD3A00"/>
    <w:rsid w:val="00AD4416"/>
    <w:rsid w:val="00AD4523"/>
    <w:rsid w:val="00AD55B2"/>
    <w:rsid w:val="00AE2165"/>
    <w:rsid w:val="00AE32EF"/>
    <w:rsid w:val="00AE3D31"/>
    <w:rsid w:val="00AE4378"/>
    <w:rsid w:val="00AE44FE"/>
    <w:rsid w:val="00AE4589"/>
    <w:rsid w:val="00AE4B34"/>
    <w:rsid w:val="00AE6491"/>
    <w:rsid w:val="00AE6C97"/>
    <w:rsid w:val="00AE6EE1"/>
    <w:rsid w:val="00AF137C"/>
    <w:rsid w:val="00AF3FD4"/>
    <w:rsid w:val="00AF4A24"/>
    <w:rsid w:val="00AF54FA"/>
    <w:rsid w:val="00AF5594"/>
    <w:rsid w:val="00B00024"/>
    <w:rsid w:val="00B002AA"/>
    <w:rsid w:val="00B00879"/>
    <w:rsid w:val="00B00A79"/>
    <w:rsid w:val="00B02D1D"/>
    <w:rsid w:val="00B043AD"/>
    <w:rsid w:val="00B05722"/>
    <w:rsid w:val="00B05755"/>
    <w:rsid w:val="00B067DB"/>
    <w:rsid w:val="00B06F9F"/>
    <w:rsid w:val="00B070B1"/>
    <w:rsid w:val="00B07BB5"/>
    <w:rsid w:val="00B109F6"/>
    <w:rsid w:val="00B1309F"/>
    <w:rsid w:val="00B13213"/>
    <w:rsid w:val="00B13734"/>
    <w:rsid w:val="00B140BA"/>
    <w:rsid w:val="00B143E7"/>
    <w:rsid w:val="00B15821"/>
    <w:rsid w:val="00B177AD"/>
    <w:rsid w:val="00B17B0E"/>
    <w:rsid w:val="00B20B93"/>
    <w:rsid w:val="00B217EC"/>
    <w:rsid w:val="00B22952"/>
    <w:rsid w:val="00B22EB2"/>
    <w:rsid w:val="00B243F4"/>
    <w:rsid w:val="00B246C6"/>
    <w:rsid w:val="00B25525"/>
    <w:rsid w:val="00B27C8F"/>
    <w:rsid w:val="00B30276"/>
    <w:rsid w:val="00B30BD4"/>
    <w:rsid w:val="00B317AC"/>
    <w:rsid w:val="00B31F22"/>
    <w:rsid w:val="00B327FE"/>
    <w:rsid w:val="00B337CF"/>
    <w:rsid w:val="00B33CB9"/>
    <w:rsid w:val="00B33DC9"/>
    <w:rsid w:val="00B34FC0"/>
    <w:rsid w:val="00B34FEA"/>
    <w:rsid w:val="00B353B9"/>
    <w:rsid w:val="00B35ACB"/>
    <w:rsid w:val="00B3767B"/>
    <w:rsid w:val="00B413E8"/>
    <w:rsid w:val="00B42E0F"/>
    <w:rsid w:val="00B434C3"/>
    <w:rsid w:val="00B43A66"/>
    <w:rsid w:val="00B45DF6"/>
    <w:rsid w:val="00B46CF2"/>
    <w:rsid w:val="00B5011A"/>
    <w:rsid w:val="00B50F3B"/>
    <w:rsid w:val="00B51115"/>
    <w:rsid w:val="00B524BB"/>
    <w:rsid w:val="00B528E7"/>
    <w:rsid w:val="00B532A6"/>
    <w:rsid w:val="00B539E7"/>
    <w:rsid w:val="00B53B84"/>
    <w:rsid w:val="00B5405D"/>
    <w:rsid w:val="00B551A4"/>
    <w:rsid w:val="00B557A1"/>
    <w:rsid w:val="00B55955"/>
    <w:rsid w:val="00B56118"/>
    <w:rsid w:val="00B60907"/>
    <w:rsid w:val="00B612AD"/>
    <w:rsid w:val="00B617FC"/>
    <w:rsid w:val="00B61EF5"/>
    <w:rsid w:val="00B62024"/>
    <w:rsid w:val="00B624E0"/>
    <w:rsid w:val="00B63124"/>
    <w:rsid w:val="00B63BD3"/>
    <w:rsid w:val="00B63EA4"/>
    <w:rsid w:val="00B641EE"/>
    <w:rsid w:val="00B6454A"/>
    <w:rsid w:val="00B64D68"/>
    <w:rsid w:val="00B65DB9"/>
    <w:rsid w:val="00B664FA"/>
    <w:rsid w:val="00B66C6C"/>
    <w:rsid w:val="00B712AF"/>
    <w:rsid w:val="00B72E1E"/>
    <w:rsid w:val="00B734BA"/>
    <w:rsid w:val="00B751C5"/>
    <w:rsid w:val="00B75C99"/>
    <w:rsid w:val="00B75EC8"/>
    <w:rsid w:val="00B7663F"/>
    <w:rsid w:val="00B76784"/>
    <w:rsid w:val="00B76866"/>
    <w:rsid w:val="00B76A7B"/>
    <w:rsid w:val="00B77345"/>
    <w:rsid w:val="00B80596"/>
    <w:rsid w:val="00B81614"/>
    <w:rsid w:val="00B81943"/>
    <w:rsid w:val="00B827DD"/>
    <w:rsid w:val="00B828B0"/>
    <w:rsid w:val="00B8384E"/>
    <w:rsid w:val="00B83A40"/>
    <w:rsid w:val="00B84BA1"/>
    <w:rsid w:val="00B84E2A"/>
    <w:rsid w:val="00B85485"/>
    <w:rsid w:val="00B860C5"/>
    <w:rsid w:val="00B863DB"/>
    <w:rsid w:val="00B866A5"/>
    <w:rsid w:val="00B86D99"/>
    <w:rsid w:val="00B87777"/>
    <w:rsid w:val="00B87C20"/>
    <w:rsid w:val="00B90BFB"/>
    <w:rsid w:val="00B90D9A"/>
    <w:rsid w:val="00B92456"/>
    <w:rsid w:val="00B93655"/>
    <w:rsid w:val="00BA0FAD"/>
    <w:rsid w:val="00BA2440"/>
    <w:rsid w:val="00BA334F"/>
    <w:rsid w:val="00BA3914"/>
    <w:rsid w:val="00BA3C27"/>
    <w:rsid w:val="00BA4730"/>
    <w:rsid w:val="00BA4892"/>
    <w:rsid w:val="00BA5D63"/>
    <w:rsid w:val="00BA6EF3"/>
    <w:rsid w:val="00BB0554"/>
    <w:rsid w:val="00BB116B"/>
    <w:rsid w:val="00BB13B7"/>
    <w:rsid w:val="00BB199D"/>
    <w:rsid w:val="00BB3C45"/>
    <w:rsid w:val="00BB474F"/>
    <w:rsid w:val="00BB5EC0"/>
    <w:rsid w:val="00BB64C7"/>
    <w:rsid w:val="00BB64EF"/>
    <w:rsid w:val="00BB6637"/>
    <w:rsid w:val="00BB72D5"/>
    <w:rsid w:val="00BB790D"/>
    <w:rsid w:val="00BC0BFC"/>
    <w:rsid w:val="00BC277D"/>
    <w:rsid w:val="00BC3875"/>
    <w:rsid w:val="00BC5660"/>
    <w:rsid w:val="00BC5663"/>
    <w:rsid w:val="00BC6284"/>
    <w:rsid w:val="00BD25D0"/>
    <w:rsid w:val="00BD40D4"/>
    <w:rsid w:val="00BD419B"/>
    <w:rsid w:val="00BD5396"/>
    <w:rsid w:val="00BD5B37"/>
    <w:rsid w:val="00BD5E95"/>
    <w:rsid w:val="00BD6597"/>
    <w:rsid w:val="00BD75FA"/>
    <w:rsid w:val="00BD7C4E"/>
    <w:rsid w:val="00BE05E8"/>
    <w:rsid w:val="00BE0953"/>
    <w:rsid w:val="00BE16B8"/>
    <w:rsid w:val="00BE1DFA"/>
    <w:rsid w:val="00BE283E"/>
    <w:rsid w:val="00BE379A"/>
    <w:rsid w:val="00BE3894"/>
    <w:rsid w:val="00BE3952"/>
    <w:rsid w:val="00BE4759"/>
    <w:rsid w:val="00BF0E8D"/>
    <w:rsid w:val="00BF1232"/>
    <w:rsid w:val="00BF150B"/>
    <w:rsid w:val="00BF1D54"/>
    <w:rsid w:val="00BF273A"/>
    <w:rsid w:val="00BF3432"/>
    <w:rsid w:val="00BF3A1B"/>
    <w:rsid w:val="00BF40A1"/>
    <w:rsid w:val="00BF5334"/>
    <w:rsid w:val="00BF5832"/>
    <w:rsid w:val="00BF796B"/>
    <w:rsid w:val="00BF7EE2"/>
    <w:rsid w:val="00C002A8"/>
    <w:rsid w:val="00C00652"/>
    <w:rsid w:val="00C00664"/>
    <w:rsid w:val="00C00746"/>
    <w:rsid w:val="00C03131"/>
    <w:rsid w:val="00C03795"/>
    <w:rsid w:val="00C03CEF"/>
    <w:rsid w:val="00C04274"/>
    <w:rsid w:val="00C04877"/>
    <w:rsid w:val="00C068E5"/>
    <w:rsid w:val="00C07431"/>
    <w:rsid w:val="00C07516"/>
    <w:rsid w:val="00C100C0"/>
    <w:rsid w:val="00C10449"/>
    <w:rsid w:val="00C108F3"/>
    <w:rsid w:val="00C10D76"/>
    <w:rsid w:val="00C125A5"/>
    <w:rsid w:val="00C15FAF"/>
    <w:rsid w:val="00C16299"/>
    <w:rsid w:val="00C167E6"/>
    <w:rsid w:val="00C1706F"/>
    <w:rsid w:val="00C17984"/>
    <w:rsid w:val="00C17D06"/>
    <w:rsid w:val="00C20273"/>
    <w:rsid w:val="00C20702"/>
    <w:rsid w:val="00C219F9"/>
    <w:rsid w:val="00C21A72"/>
    <w:rsid w:val="00C225B1"/>
    <w:rsid w:val="00C23195"/>
    <w:rsid w:val="00C24550"/>
    <w:rsid w:val="00C2552B"/>
    <w:rsid w:val="00C266FA"/>
    <w:rsid w:val="00C2671A"/>
    <w:rsid w:val="00C26D89"/>
    <w:rsid w:val="00C27D81"/>
    <w:rsid w:val="00C27DD9"/>
    <w:rsid w:val="00C30743"/>
    <w:rsid w:val="00C309F0"/>
    <w:rsid w:val="00C30BEF"/>
    <w:rsid w:val="00C30C7E"/>
    <w:rsid w:val="00C31300"/>
    <w:rsid w:val="00C34B53"/>
    <w:rsid w:val="00C35A22"/>
    <w:rsid w:val="00C36522"/>
    <w:rsid w:val="00C37235"/>
    <w:rsid w:val="00C37863"/>
    <w:rsid w:val="00C4050E"/>
    <w:rsid w:val="00C40D08"/>
    <w:rsid w:val="00C418F0"/>
    <w:rsid w:val="00C41DAA"/>
    <w:rsid w:val="00C42303"/>
    <w:rsid w:val="00C42632"/>
    <w:rsid w:val="00C43759"/>
    <w:rsid w:val="00C43C5F"/>
    <w:rsid w:val="00C43DF3"/>
    <w:rsid w:val="00C449D0"/>
    <w:rsid w:val="00C46456"/>
    <w:rsid w:val="00C46634"/>
    <w:rsid w:val="00C47E1B"/>
    <w:rsid w:val="00C5030C"/>
    <w:rsid w:val="00C50996"/>
    <w:rsid w:val="00C50DCE"/>
    <w:rsid w:val="00C50F18"/>
    <w:rsid w:val="00C513D2"/>
    <w:rsid w:val="00C5150C"/>
    <w:rsid w:val="00C52625"/>
    <w:rsid w:val="00C52B82"/>
    <w:rsid w:val="00C534D9"/>
    <w:rsid w:val="00C55F55"/>
    <w:rsid w:val="00C568F3"/>
    <w:rsid w:val="00C56D85"/>
    <w:rsid w:val="00C60307"/>
    <w:rsid w:val="00C62133"/>
    <w:rsid w:val="00C62AC1"/>
    <w:rsid w:val="00C658F1"/>
    <w:rsid w:val="00C65ECE"/>
    <w:rsid w:val="00C65F70"/>
    <w:rsid w:val="00C67A86"/>
    <w:rsid w:val="00C67DB6"/>
    <w:rsid w:val="00C67FAC"/>
    <w:rsid w:val="00C7074B"/>
    <w:rsid w:val="00C708F5"/>
    <w:rsid w:val="00C732AF"/>
    <w:rsid w:val="00C74154"/>
    <w:rsid w:val="00C743A3"/>
    <w:rsid w:val="00C748B0"/>
    <w:rsid w:val="00C756ED"/>
    <w:rsid w:val="00C80E50"/>
    <w:rsid w:val="00C811D5"/>
    <w:rsid w:val="00C83335"/>
    <w:rsid w:val="00C83E5F"/>
    <w:rsid w:val="00C9031F"/>
    <w:rsid w:val="00C907A7"/>
    <w:rsid w:val="00C91D22"/>
    <w:rsid w:val="00C92731"/>
    <w:rsid w:val="00C9292A"/>
    <w:rsid w:val="00C931DC"/>
    <w:rsid w:val="00C93FE1"/>
    <w:rsid w:val="00C942FF"/>
    <w:rsid w:val="00C94553"/>
    <w:rsid w:val="00C9471E"/>
    <w:rsid w:val="00C94F76"/>
    <w:rsid w:val="00C955CA"/>
    <w:rsid w:val="00C96DF4"/>
    <w:rsid w:val="00CA16B9"/>
    <w:rsid w:val="00CA181F"/>
    <w:rsid w:val="00CA2805"/>
    <w:rsid w:val="00CA38C2"/>
    <w:rsid w:val="00CA44A1"/>
    <w:rsid w:val="00CA58B9"/>
    <w:rsid w:val="00CA6579"/>
    <w:rsid w:val="00CA67FC"/>
    <w:rsid w:val="00CA762C"/>
    <w:rsid w:val="00CB22B4"/>
    <w:rsid w:val="00CB379F"/>
    <w:rsid w:val="00CB3B84"/>
    <w:rsid w:val="00CB41F2"/>
    <w:rsid w:val="00CB49CC"/>
    <w:rsid w:val="00CB4EA0"/>
    <w:rsid w:val="00CB5915"/>
    <w:rsid w:val="00CB5D14"/>
    <w:rsid w:val="00CB62C3"/>
    <w:rsid w:val="00CC1349"/>
    <w:rsid w:val="00CC139A"/>
    <w:rsid w:val="00CC3093"/>
    <w:rsid w:val="00CC3222"/>
    <w:rsid w:val="00CC7F04"/>
    <w:rsid w:val="00CD02C4"/>
    <w:rsid w:val="00CD02DA"/>
    <w:rsid w:val="00CD1151"/>
    <w:rsid w:val="00CD2320"/>
    <w:rsid w:val="00CD27B0"/>
    <w:rsid w:val="00CD447C"/>
    <w:rsid w:val="00CD46C7"/>
    <w:rsid w:val="00CE000A"/>
    <w:rsid w:val="00CE0FA4"/>
    <w:rsid w:val="00CE14F3"/>
    <w:rsid w:val="00CE21EB"/>
    <w:rsid w:val="00CE2783"/>
    <w:rsid w:val="00CE42B4"/>
    <w:rsid w:val="00CE4AB6"/>
    <w:rsid w:val="00CE4E82"/>
    <w:rsid w:val="00CE64AA"/>
    <w:rsid w:val="00CE788F"/>
    <w:rsid w:val="00CF02FE"/>
    <w:rsid w:val="00CF175C"/>
    <w:rsid w:val="00CF195B"/>
    <w:rsid w:val="00CF3788"/>
    <w:rsid w:val="00CF4695"/>
    <w:rsid w:val="00CF6952"/>
    <w:rsid w:val="00CF6B57"/>
    <w:rsid w:val="00CF6D38"/>
    <w:rsid w:val="00D01B40"/>
    <w:rsid w:val="00D032CE"/>
    <w:rsid w:val="00D05867"/>
    <w:rsid w:val="00D05868"/>
    <w:rsid w:val="00D05FC8"/>
    <w:rsid w:val="00D065C9"/>
    <w:rsid w:val="00D06AC4"/>
    <w:rsid w:val="00D10696"/>
    <w:rsid w:val="00D11069"/>
    <w:rsid w:val="00D110E2"/>
    <w:rsid w:val="00D13DD6"/>
    <w:rsid w:val="00D142F9"/>
    <w:rsid w:val="00D17C1B"/>
    <w:rsid w:val="00D2196D"/>
    <w:rsid w:val="00D2199F"/>
    <w:rsid w:val="00D22065"/>
    <w:rsid w:val="00D2219D"/>
    <w:rsid w:val="00D2328A"/>
    <w:rsid w:val="00D235CF"/>
    <w:rsid w:val="00D23708"/>
    <w:rsid w:val="00D23A32"/>
    <w:rsid w:val="00D23D29"/>
    <w:rsid w:val="00D24B06"/>
    <w:rsid w:val="00D253FB"/>
    <w:rsid w:val="00D258B6"/>
    <w:rsid w:val="00D25CFC"/>
    <w:rsid w:val="00D25E68"/>
    <w:rsid w:val="00D277FF"/>
    <w:rsid w:val="00D27FA7"/>
    <w:rsid w:val="00D30818"/>
    <w:rsid w:val="00D308D2"/>
    <w:rsid w:val="00D30C17"/>
    <w:rsid w:val="00D319CF"/>
    <w:rsid w:val="00D32D48"/>
    <w:rsid w:val="00D37761"/>
    <w:rsid w:val="00D43066"/>
    <w:rsid w:val="00D43446"/>
    <w:rsid w:val="00D435D3"/>
    <w:rsid w:val="00D4427E"/>
    <w:rsid w:val="00D447F4"/>
    <w:rsid w:val="00D44D34"/>
    <w:rsid w:val="00D45AB4"/>
    <w:rsid w:val="00D462F9"/>
    <w:rsid w:val="00D46303"/>
    <w:rsid w:val="00D504CE"/>
    <w:rsid w:val="00D50AD3"/>
    <w:rsid w:val="00D50B86"/>
    <w:rsid w:val="00D511BD"/>
    <w:rsid w:val="00D515EE"/>
    <w:rsid w:val="00D53B04"/>
    <w:rsid w:val="00D57436"/>
    <w:rsid w:val="00D62DD9"/>
    <w:rsid w:val="00D6434B"/>
    <w:rsid w:val="00D644B4"/>
    <w:rsid w:val="00D64A32"/>
    <w:rsid w:val="00D653F5"/>
    <w:rsid w:val="00D6566E"/>
    <w:rsid w:val="00D6585B"/>
    <w:rsid w:val="00D662E7"/>
    <w:rsid w:val="00D663EF"/>
    <w:rsid w:val="00D67876"/>
    <w:rsid w:val="00D75A87"/>
    <w:rsid w:val="00D75B01"/>
    <w:rsid w:val="00D75D22"/>
    <w:rsid w:val="00D76D58"/>
    <w:rsid w:val="00D774F6"/>
    <w:rsid w:val="00D7772D"/>
    <w:rsid w:val="00D777A8"/>
    <w:rsid w:val="00D812C4"/>
    <w:rsid w:val="00D813B6"/>
    <w:rsid w:val="00D83744"/>
    <w:rsid w:val="00D85165"/>
    <w:rsid w:val="00D85D02"/>
    <w:rsid w:val="00D85D25"/>
    <w:rsid w:val="00D861F2"/>
    <w:rsid w:val="00D86AE1"/>
    <w:rsid w:val="00D8771A"/>
    <w:rsid w:val="00D905ED"/>
    <w:rsid w:val="00D910A8"/>
    <w:rsid w:val="00D910D3"/>
    <w:rsid w:val="00D92060"/>
    <w:rsid w:val="00D92C19"/>
    <w:rsid w:val="00D96346"/>
    <w:rsid w:val="00DA3545"/>
    <w:rsid w:val="00DA391C"/>
    <w:rsid w:val="00DA396F"/>
    <w:rsid w:val="00DA3BF5"/>
    <w:rsid w:val="00DA46D8"/>
    <w:rsid w:val="00DA5146"/>
    <w:rsid w:val="00DA5278"/>
    <w:rsid w:val="00DB0635"/>
    <w:rsid w:val="00DB18A9"/>
    <w:rsid w:val="00DB43FB"/>
    <w:rsid w:val="00DB4424"/>
    <w:rsid w:val="00DB4696"/>
    <w:rsid w:val="00DB5502"/>
    <w:rsid w:val="00DB5633"/>
    <w:rsid w:val="00DB60E3"/>
    <w:rsid w:val="00DB6E86"/>
    <w:rsid w:val="00DB783A"/>
    <w:rsid w:val="00DB7CD0"/>
    <w:rsid w:val="00DC01CF"/>
    <w:rsid w:val="00DC14DB"/>
    <w:rsid w:val="00DC3749"/>
    <w:rsid w:val="00DC381A"/>
    <w:rsid w:val="00DC7704"/>
    <w:rsid w:val="00DD0D2F"/>
    <w:rsid w:val="00DD1818"/>
    <w:rsid w:val="00DD24FF"/>
    <w:rsid w:val="00DD2631"/>
    <w:rsid w:val="00DD2C58"/>
    <w:rsid w:val="00DD4129"/>
    <w:rsid w:val="00DD4EF0"/>
    <w:rsid w:val="00DD61F7"/>
    <w:rsid w:val="00DD7C1A"/>
    <w:rsid w:val="00DE1290"/>
    <w:rsid w:val="00DE199C"/>
    <w:rsid w:val="00DE291C"/>
    <w:rsid w:val="00DE2969"/>
    <w:rsid w:val="00DE38EF"/>
    <w:rsid w:val="00DE3D65"/>
    <w:rsid w:val="00DE3FAC"/>
    <w:rsid w:val="00DF0890"/>
    <w:rsid w:val="00DF0CEB"/>
    <w:rsid w:val="00DF151D"/>
    <w:rsid w:val="00DF2D08"/>
    <w:rsid w:val="00DF6C4B"/>
    <w:rsid w:val="00DF6EE5"/>
    <w:rsid w:val="00E001C9"/>
    <w:rsid w:val="00E0057F"/>
    <w:rsid w:val="00E01B81"/>
    <w:rsid w:val="00E06C4F"/>
    <w:rsid w:val="00E10639"/>
    <w:rsid w:val="00E10724"/>
    <w:rsid w:val="00E108FD"/>
    <w:rsid w:val="00E1154E"/>
    <w:rsid w:val="00E121CC"/>
    <w:rsid w:val="00E124A0"/>
    <w:rsid w:val="00E126DD"/>
    <w:rsid w:val="00E13D65"/>
    <w:rsid w:val="00E14A23"/>
    <w:rsid w:val="00E156D8"/>
    <w:rsid w:val="00E1583A"/>
    <w:rsid w:val="00E21517"/>
    <w:rsid w:val="00E23320"/>
    <w:rsid w:val="00E247BB"/>
    <w:rsid w:val="00E24D4C"/>
    <w:rsid w:val="00E25672"/>
    <w:rsid w:val="00E26539"/>
    <w:rsid w:val="00E26716"/>
    <w:rsid w:val="00E27CFE"/>
    <w:rsid w:val="00E32650"/>
    <w:rsid w:val="00E33676"/>
    <w:rsid w:val="00E341B8"/>
    <w:rsid w:val="00E3506E"/>
    <w:rsid w:val="00E3680D"/>
    <w:rsid w:val="00E36F15"/>
    <w:rsid w:val="00E41B3C"/>
    <w:rsid w:val="00E42FA1"/>
    <w:rsid w:val="00E44C93"/>
    <w:rsid w:val="00E44C9C"/>
    <w:rsid w:val="00E44D83"/>
    <w:rsid w:val="00E45C49"/>
    <w:rsid w:val="00E465E0"/>
    <w:rsid w:val="00E467CC"/>
    <w:rsid w:val="00E4730C"/>
    <w:rsid w:val="00E5150A"/>
    <w:rsid w:val="00E53414"/>
    <w:rsid w:val="00E53DC9"/>
    <w:rsid w:val="00E54204"/>
    <w:rsid w:val="00E543E0"/>
    <w:rsid w:val="00E55880"/>
    <w:rsid w:val="00E55ABD"/>
    <w:rsid w:val="00E566FC"/>
    <w:rsid w:val="00E56975"/>
    <w:rsid w:val="00E577F7"/>
    <w:rsid w:val="00E602DF"/>
    <w:rsid w:val="00E607CB"/>
    <w:rsid w:val="00E60BFC"/>
    <w:rsid w:val="00E617EE"/>
    <w:rsid w:val="00E63999"/>
    <w:rsid w:val="00E639F2"/>
    <w:rsid w:val="00E63B2D"/>
    <w:rsid w:val="00E63E63"/>
    <w:rsid w:val="00E64C9A"/>
    <w:rsid w:val="00E6616F"/>
    <w:rsid w:val="00E6640D"/>
    <w:rsid w:val="00E66782"/>
    <w:rsid w:val="00E67888"/>
    <w:rsid w:val="00E71564"/>
    <w:rsid w:val="00E72F06"/>
    <w:rsid w:val="00E7399B"/>
    <w:rsid w:val="00E739BF"/>
    <w:rsid w:val="00E75BCB"/>
    <w:rsid w:val="00E75DDB"/>
    <w:rsid w:val="00E76860"/>
    <w:rsid w:val="00E76E55"/>
    <w:rsid w:val="00E77134"/>
    <w:rsid w:val="00E80353"/>
    <w:rsid w:val="00E80932"/>
    <w:rsid w:val="00E815D2"/>
    <w:rsid w:val="00E85991"/>
    <w:rsid w:val="00E87147"/>
    <w:rsid w:val="00E91B0B"/>
    <w:rsid w:val="00E92CAD"/>
    <w:rsid w:val="00E94261"/>
    <w:rsid w:val="00E945F9"/>
    <w:rsid w:val="00E94F53"/>
    <w:rsid w:val="00E958DC"/>
    <w:rsid w:val="00E969E1"/>
    <w:rsid w:val="00E96BE1"/>
    <w:rsid w:val="00E97714"/>
    <w:rsid w:val="00E97A7D"/>
    <w:rsid w:val="00EA045E"/>
    <w:rsid w:val="00EA11EA"/>
    <w:rsid w:val="00EA19DC"/>
    <w:rsid w:val="00EA19EE"/>
    <w:rsid w:val="00EA2AEC"/>
    <w:rsid w:val="00EA2B06"/>
    <w:rsid w:val="00EA313E"/>
    <w:rsid w:val="00EA5CAD"/>
    <w:rsid w:val="00EB0DD1"/>
    <w:rsid w:val="00EB104C"/>
    <w:rsid w:val="00EB274A"/>
    <w:rsid w:val="00EB5404"/>
    <w:rsid w:val="00EB5A4B"/>
    <w:rsid w:val="00EB5D49"/>
    <w:rsid w:val="00EC14AD"/>
    <w:rsid w:val="00EC1659"/>
    <w:rsid w:val="00EC1C11"/>
    <w:rsid w:val="00EC3957"/>
    <w:rsid w:val="00EC4E08"/>
    <w:rsid w:val="00EC6143"/>
    <w:rsid w:val="00EC6FE6"/>
    <w:rsid w:val="00ED256F"/>
    <w:rsid w:val="00ED4329"/>
    <w:rsid w:val="00ED6210"/>
    <w:rsid w:val="00EE116E"/>
    <w:rsid w:val="00EE2F82"/>
    <w:rsid w:val="00EE3685"/>
    <w:rsid w:val="00EE3B74"/>
    <w:rsid w:val="00EE44D7"/>
    <w:rsid w:val="00EE4C05"/>
    <w:rsid w:val="00EE57E9"/>
    <w:rsid w:val="00EF0CBD"/>
    <w:rsid w:val="00EF1CB0"/>
    <w:rsid w:val="00EF3DB2"/>
    <w:rsid w:val="00EF5F22"/>
    <w:rsid w:val="00EF6127"/>
    <w:rsid w:val="00EF66DF"/>
    <w:rsid w:val="00EF68A6"/>
    <w:rsid w:val="00EF6FB3"/>
    <w:rsid w:val="00EF6FD5"/>
    <w:rsid w:val="00EF77CA"/>
    <w:rsid w:val="00F00019"/>
    <w:rsid w:val="00F00669"/>
    <w:rsid w:val="00F0099B"/>
    <w:rsid w:val="00F037D6"/>
    <w:rsid w:val="00F03D7E"/>
    <w:rsid w:val="00F0498F"/>
    <w:rsid w:val="00F05FEB"/>
    <w:rsid w:val="00F06201"/>
    <w:rsid w:val="00F06F5A"/>
    <w:rsid w:val="00F07BDA"/>
    <w:rsid w:val="00F1017C"/>
    <w:rsid w:val="00F12969"/>
    <w:rsid w:val="00F12C5C"/>
    <w:rsid w:val="00F12CE0"/>
    <w:rsid w:val="00F13829"/>
    <w:rsid w:val="00F139D3"/>
    <w:rsid w:val="00F16E82"/>
    <w:rsid w:val="00F16FCD"/>
    <w:rsid w:val="00F17A92"/>
    <w:rsid w:val="00F20FAE"/>
    <w:rsid w:val="00F22281"/>
    <w:rsid w:val="00F22328"/>
    <w:rsid w:val="00F232A5"/>
    <w:rsid w:val="00F23AF5"/>
    <w:rsid w:val="00F24913"/>
    <w:rsid w:val="00F25441"/>
    <w:rsid w:val="00F2608F"/>
    <w:rsid w:val="00F26573"/>
    <w:rsid w:val="00F2682D"/>
    <w:rsid w:val="00F30976"/>
    <w:rsid w:val="00F3119E"/>
    <w:rsid w:val="00F31911"/>
    <w:rsid w:val="00F32011"/>
    <w:rsid w:val="00F32CF8"/>
    <w:rsid w:val="00F3320E"/>
    <w:rsid w:val="00F3363F"/>
    <w:rsid w:val="00F338A9"/>
    <w:rsid w:val="00F33907"/>
    <w:rsid w:val="00F3457D"/>
    <w:rsid w:val="00F356C4"/>
    <w:rsid w:val="00F369B0"/>
    <w:rsid w:val="00F36CB7"/>
    <w:rsid w:val="00F36EAB"/>
    <w:rsid w:val="00F37334"/>
    <w:rsid w:val="00F37D9D"/>
    <w:rsid w:val="00F406D2"/>
    <w:rsid w:val="00F4194A"/>
    <w:rsid w:val="00F4326D"/>
    <w:rsid w:val="00F440F0"/>
    <w:rsid w:val="00F442FA"/>
    <w:rsid w:val="00F44F75"/>
    <w:rsid w:val="00F4521F"/>
    <w:rsid w:val="00F476FF"/>
    <w:rsid w:val="00F47EAF"/>
    <w:rsid w:val="00F509D6"/>
    <w:rsid w:val="00F519D2"/>
    <w:rsid w:val="00F51BFF"/>
    <w:rsid w:val="00F51C65"/>
    <w:rsid w:val="00F53AB6"/>
    <w:rsid w:val="00F53C26"/>
    <w:rsid w:val="00F60971"/>
    <w:rsid w:val="00F6149B"/>
    <w:rsid w:val="00F623D5"/>
    <w:rsid w:val="00F62B10"/>
    <w:rsid w:val="00F635CA"/>
    <w:rsid w:val="00F6423C"/>
    <w:rsid w:val="00F64923"/>
    <w:rsid w:val="00F64D7C"/>
    <w:rsid w:val="00F65CC5"/>
    <w:rsid w:val="00F66569"/>
    <w:rsid w:val="00F70481"/>
    <w:rsid w:val="00F70F09"/>
    <w:rsid w:val="00F71EE6"/>
    <w:rsid w:val="00F7221F"/>
    <w:rsid w:val="00F742F5"/>
    <w:rsid w:val="00F7446E"/>
    <w:rsid w:val="00F74930"/>
    <w:rsid w:val="00F757C4"/>
    <w:rsid w:val="00F7594D"/>
    <w:rsid w:val="00F7708A"/>
    <w:rsid w:val="00F77C92"/>
    <w:rsid w:val="00F83DAA"/>
    <w:rsid w:val="00F872F9"/>
    <w:rsid w:val="00F90247"/>
    <w:rsid w:val="00F9052D"/>
    <w:rsid w:val="00F91F18"/>
    <w:rsid w:val="00F931C3"/>
    <w:rsid w:val="00F941FB"/>
    <w:rsid w:val="00F94C6A"/>
    <w:rsid w:val="00F9568D"/>
    <w:rsid w:val="00F96312"/>
    <w:rsid w:val="00F96F4D"/>
    <w:rsid w:val="00F978FF"/>
    <w:rsid w:val="00FA16D2"/>
    <w:rsid w:val="00FA2174"/>
    <w:rsid w:val="00FA2355"/>
    <w:rsid w:val="00FA4883"/>
    <w:rsid w:val="00FA5155"/>
    <w:rsid w:val="00FA5CF1"/>
    <w:rsid w:val="00FA62D4"/>
    <w:rsid w:val="00FA7027"/>
    <w:rsid w:val="00FB0B41"/>
    <w:rsid w:val="00FB0CB9"/>
    <w:rsid w:val="00FB23C3"/>
    <w:rsid w:val="00FB4432"/>
    <w:rsid w:val="00FB6696"/>
    <w:rsid w:val="00FC0327"/>
    <w:rsid w:val="00FC0E20"/>
    <w:rsid w:val="00FC3102"/>
    <w:rsid w:val="00FC508A"/>
    <w:rsid w:val="00FC6151"/>
    <w:rsid w:val="00FC775D"/>
    <w:rsid w:val="00FC7CFC"/>
    <w:rsid w:val="00FC7E2F"/>
    <w:rsid w:val="00FD03E2"/>
    <w:rsid w:val="00FD0929"/>
    <w:rsid w:val="00FD0E65"/>
    <w:rsid w:val="00FD3A3D"/>
    <w:rsid w:val="00FD4634"/>
    <w:rsid w:val="00FD4DDD"/>
    <w:rsid w:val="00FD76FB"/>
    <w:rsid w:val="00FD7B19"/>
    <w:rsid w:val="00FD7D02"/>
    <w:rsid w:val="00FE1967"/>
    <w:rsid w:val="00FE1F9B"/>
    <w:rsid w:val="00FE3642"/>
    <w:rsid w:val="00FE3856"/>
    <w:rsid w:val="00FE4421"/>
    <w:rsid w:val="00FE5813"/>
    <w:rsid w:val="00FE5B52"/>
    <w:rsid w:val="00FE6290"/>
    <w:rsid w:val="00FE6BF9"/>
    <w:rsid w:val="00FE765B"/>
    <w:rsid w:val="00FE7932"/>
    <w:rsid w:val="00FF0BC3"/>
    <w:rsid w:val="00FF1F6E"/>
    <w:rsid w:val="00FF518F"/>
    <w:rsid w:val="00FF5CDE"/>
    <w:rsid w:val="00FF5D1C"/>
    <w:rsid w:val="00FF5E99"/>
    <w:rsid w:val="00FF657F"/>
    <w:rsid w:val="00FF690E"/>
    <w:rsid w:val="00FF7BEB"/>
    <w:rsid w:val="00FF7EE1"/>
    <w:rsid w:val="0100D79E"/>
    <w:rsid w:val="0134E2FC"/>
    <w:rsid w:val="01530AA6"/>
    <w:rsid w:val="019D5D7B"/>
    <w:rsid w:val="01A47873"/>
    <w:rsid w:val="024D62A8"/>
    <w:rsid w:val="025DBFE1"/>
    <w:rsid w:val="028B150B"/>
    <w:rsid w:val="028CC8B8"/>
    <w:rsid w:val="02C77218"/>
    <w:rsid w:val="02EA125D"/>
    <w:rsid w:val="0322ED3F"/>
    <w:rsid w:val="0322F186"/>
    <w:rsid w:val="033DEF0B"/>
    <w:rsid w:val="0356B3D6"/>
    <w:rsid w:val="03632ACF"/>
    <w:rsid w:val="0383F7B6"/>
    <w:rsid w:val="038D5D4D"/>
    <w:rsid w:val="03C00FC5"/>
    <w:rsid w:val="04528FDB"/>
    <w:rsid w:val="049BCAFF"/>
    <w:rsid w:val="04B09E47"/>
    <w:rsid w:val="04B12CAA"/>
    <w:rsid w:val="04CBE263"/>
    <w:rsid w:val="04FEFB30"/>
    <w:rsid w:val="05642EF9"/>
    <w:rsid w:val="0564ADB9"/>
    <w:rsid w:val="059B42FB"/>
    <w:rsid w:val="05FD051E"/>
    <w:rsid w:val="06159A79"/>
    <w:rsid w:val="064C0C7F"/>
    <w:rsid w:val="065A4766"/>
    <w:rsid w:val="0675A56A"/>
    <w:rsid w:val="0697E11A"/>
    <w:rsid w:val="070B9CE5"/>
    <w:rsid w:val="0732B961"/>
    <w:rsid w:val="076BE60A"/>
    <w:rsid w:val="07916F2A"/>
    <w:rsid w:val="07A8DA3E"/>
    <w:rsid w:val="07F6C56A"/>
    <w:rsid w:val="080D9C6A"/>
    <w:rsid w:val="0854DA9C"/>
    <w:rsid w:val="088D130C"/>
    <w:rsid w:val="08F967FA"/>
    <w:rsid w:val="09275C80"/>
    <w:rsid w:val="09977D2A"/>
    <w:rsid w:val="09CA8C1D"/>
    <w:rsid w:val="0A1CCA91"/>
    <w:rsid w:val="0A3C6C08"/>
    <w:rsid w:val="0A563700"/>
    <w:rsid w:val="0A639B8D"/>
    <w:rsid w:val="0A6A5A23"/>
    <w:rsid w:val="0A9B8AF9"/>
    <w:rsid w:val="0B1F7DA2"/>
    <w:rsid w:val="0B3681A6"/>
    <w:rsid w:val="0B76BC9A"/>
    <w:rsid w:val="0BA7084E"/>
    <w:rsid w:val="0BAD2000"/>
    <w:rsid w:val="0BAD9423"/>
    <w:rsid w:val="0BBC71CC"/>
    <w:rsid w:val="0BCD8C10"/>
    <w:rsid w:val="0C476361"/>
    <w:rsid w:val="0C55CE0B"/>
    <w:rsid w:val="0C792433"/>
    <w:rsid w:val="0C925A86"/>
    <w:rsid w:val="0CA0355D"/>
    <w:rsid w:val="0CC72072"/>
    <w:rsid w:val="0CCB9583"/>
    <w:rsid w:val="0CCBACB1"/>
    <w:rsid w:val="0CDBBD52"/>
    <w:rsid w:val="0D26403A"/>
    <w:rsid w:val="0D35A993"/>
    <w:rsid w:val="0D60B365"/>
    <w:rsid w:val="0D91AF21"/>
    <w:rsid w:val="0DC7C1E3"/>
    <w:rsid w:val="0DD8223B"/>
    <w:rsid w:val="0E1B627A"/>
    <w:rsid w:val="0E26DA94"/>
    <w:rsid w:val="0E3AB620"/>
    <w:rsid w:val="0E3DF607"/>
    <w:rsid w:val="0E4E6909"/>
    <w:rsid w:val="0E5EF223"/>
    <w:rsid w:val="0EBA1CAC"/>
    <w:rsid w:val="0ECEE0D4"/>
    <w:rsid w:val="0EDF28A4"/>
    <w:rsid w:val="0F202DC3"/>
    <w:rsid w:val="0F24A2E9"/>
    <w:rsid w:val="0FB007A0"/>
    <w:rsid w:val="0FC0A1E7"/>
    <w:rsid w:val="0FE353FF"/>
    <w:rsid w:val="105E48E7"/>
    <w:rsid w:val="10708046"/>
    <w:rsid w:val="1078B85B"/>
    <w:rsid w:val="110C6ACC"/>
    <w:rsid w:val="11383C6A"/>
    <w:rsid w:val="115A27F2"/>
    <w:rsid w:val="11714D2E"/>
    <w:rsid w:val="1172D658"/>
    <w:rsid w:val="1175A25C"/>
    <w:rsid w:val="117D945C"/>
    <w:rsid w:val="118609CB"/>
    <w:rsid w:val="11AF5D99"/>
    <w:rsid w:val="11C457C6"/>
    <w:rsid w:val="11D4EDEA"/>
    <w:rsid w:val="120B22B2"/>
    <w:rsid w:val="1215F0F8"/>
    <w:rsid w:val="12530718"/>
    <w:rsid w:val="1274BEC8"/>
    <w:rsid w:val="12809563"/>
    <w:rsid w:val="12951DB6"/>
    <w:rsid w:val="12AD6793"/>
    <w:rsid w:val="12D09B4D"/>
    <w:rsid w:val="12DA5A59"/>
    <w:rsid w:val="12EAF0DD"/>
    <w:rsid w:val="12FA8A32"/>
    <w:rsid w:val="1321DA2C"/>
    <w:rsid w:val="1334E31A"/>
    <w:rsid w:val="137D4010"/>
    <w:rsid w:val="13C7E4C4"/>
    <w:rsid w:val="13F8140C"/>
    <w:rsid w:val="1428BF24"/>
    <w:rsid w:val="146B0DBB"/>
    <w:rsid w:val="14A4ECD1"/>
    <w:rsid w:val="14A7F2D9"/>
    <w:rsid w:val="14CE51F4"/>
    <w:rsid w:val="14DC788E"/>
    <w:rsid w:val="14F8ACA5"/>
    <w:rsid w:val="14FBFBD1"/>
    <w:rsid w:val="153EF0E8"/>
    <w:rsid w:val="1544540E"/>
    <w:rsid w:val="154D91BA"/>
    <w:rsid w:val="15926BE2"/>
    <w:rsid w:val="1596F94F"/>
    <w:rsid w:val="168EEA27"/>
    <w:rsid w:val="16A9BF09"/>
    <w:rsid w:val="16C0D950"/>
    <w:rsid w:val="171A98C0"/>
    <w:rsid w:val="17905A2C"/>
    <w:rsid w:val="181CAD20"/>
    <w:rsid w:val="181D67F9"/>
    <w:rsid w:val="1888C743"/>
    <w:rsid w:val="18B5A535"/>
    <w:rsid w:val="18EB36DD"/>
    <w:rsid w:val="190C96AD"/>
    <w:rsid w:val="1918ACEC"/>
    <w:rsid w:val="1952FD0D"/>
    <w:rsid w:val="198C85C6"/>
    <w:rsid w:val="198D3543"/>
    <w:rsid w:val="19BACD27"/>
    <w:rsid w:val="19C85EC2"/>
    <w:rsid w:val="1A01C278"/>
    <w:rsid w:val="1A028C9A"/>
    <w:rsid w:val="1A176615"/>
    <w:rsid w:val="1A1C13D8"/>
    <w:rsid w:val="1A23E386"/>
    <w:rsid w:val="1A7508A4"/>
    <w:rsid w:val="1ABC4C27"/>
    <w:rsid w:val="1AC87A3B"/>
    <w:rsid w:val="1AE34BA7"/>
    <w:rsid w:val="1AF89DBD"/>
    <w:rsid w:val="1B410597"/>
    <w:rsid w:val="1B594C12"/>
    <w:rsid w:val="1B7B5483"/>
    <w:rsid w:val="1B911EB9"/>
    <w:rsid w:val="1BF9623A"/>
    <w:rsid w:val="1C15BCEB"/>
    <w:rsid w:val="1C2DD198"/>
    <w:rsid w:val="1C423C4A"/>
    <w:rsid w:val="1C49EE46"/>
    <w:rsid w:val="1C4C10E2"/>
    <w:rsid w:val="1CADE2FE"/>
    <w:rsid w:val="1CE1C360"/>
    <w:rsid w:val="1CFFC57D"/>
    <w:rsid w:val="1D0AF9F9"/>
    <w:rsid w:val="1D2286B1"/>
    <w:rsid w:val="1D457DC0"/>
    <w:rsid w:val="1D559EAD"/>
    <w:rsid w:val="1D5F6F6B"/>
    <w:rsid w:val="1D5F7742"/>
    <w:rsid w:val="1DA92F64"/>
    <w:rsid w:val="1DB68C6B"/>
    <w:rsid w:val="1E17FE7E"/>
    <w:rsid w:val="1E46C250"/>
    <w:rsid w:val="1E5FD8E8"/>
    <w:rsid w:val="1E77EDC1"/>
    <w:rsid w:val="1E80D3AF"/>
    <w:rsid w:val="1E9C4F09"/>
    <w:rsid w:val="1EE2C202"/>
    <w:rsid w:val="1EF0D26F"/>
    <w:rsid w:val="1F8190CE"/>
    <w:rsid w:val="1FB682C9"/>
    <w:rsid w:val="1FDE84C9"/>
    <w:rsid w:val="1FE6CEB7"/>
    <w:rsid w:val="1FE85824"/>
    <w:rsid w:val="1FEA72A2"/>
    <w:rsid w:val="207E8B1D"/>
    <w:rsid w:val="2086C85C"/>
    <w:rsid w:val="21A165A0"/>
    <w:rsid w:val="21A33D8B"/>
    <w:rsid w:val="21AD5167"/>
    <w:rsid w:val="2200BDE2"/>
    <w:rsid w:val="22A53D10"/>
    <w:rsid w:val="22AFA9FD"/>
    <w:rsid w:val="22B05C5C"/>
    <w:rsid w:val="22C73AE9"/>
    <w:rsid w:val="22EB566C"/>
    <w:rsid w:val="23547346"/>
    <w:rsid w:val="23707410"/>
    <w:rsid w:val="23B66CCA"/>
    <w:rsid w:val="24BE842A"/>
    <w:rsid w:val="24BF4467"/>
    <w:rsid w:val="24CB48DB"/>
    <w:rsid w:val="24DBBBDD"/>
    <w:rsid w:val="24F4E1C6"/>
    <w:rsid w:val="2512A034"/>
    <w:rsid w:val="251DA342"/>
    <w:rsid w:val="2533E974"/>
    <w:rsid w:val="253AAF39"/>
    <w:rsid w:val="25D88ED6"/>
    <w:rsid w:val="25FEDBAB"/>
    <w:rsid w:val="25FFCFF2"/>
    <w:rsid w:val="260E0EC4"/>
    <w:rsid w:val="26226E28"/>
    <w:rsid w:val="2628169A"/>
    <w:rsid w:val="26375933"/>
    <w:rsid w:val="2667D642"/>
    <w:rsid w:val="267D6570"/>
    <w:rsid w:val="26C3733C"/>
    <w:rsid w:val="26C6867A"/>
    <w:rsid w:val="26CE96EC"/>
    <w:rsid w:val="274928B6"/>
    <w:rsid w:val="275A1484"/>
    <w:rsid w:val="276F18DC"/>
    <w:rsid w:val="2840A6C8"/>
    <w:rsid w:val="2859A119"/>
    <w:rsid w:val="2880110B"/>
    <w:rsid w:val="289FDDC7"/>
    <w:rsid w:val="28CB38FF"/>
    <w:rsid w:val="28E24D7D"/>
    <w:rsid w:val="28EE523B"/>
    <w:rsid w:val="28FEFF3B"/>
    <w:rsid w:val="291C7507"/>
    <w:rsid w:val="2945AF86"/>
    <w:rsid w:val="297D047F"/>
    <w:rsid w:val="29AF2A8C"/>
    <w:rsid w:val="29BF5871"/>
    <w:rsid w:val="2A14C39B"/>
    <w:rsid w:val="2AC68346"/>
    <w:rsid w:val="2AEEE1CF"/>
    <w:rsid w:val="2AF7FC42"/>
    <w:rsid w:val="2B05A012"/>
    <w:rsid w:val="2B0860F6"/>
    <w:rsid w:val="2B18E33E"/>
    <w:rsid w:val="2B5029F4"/>
    <w:rsid w:val="2B7ED64E"/>
    <w:rsid w:val="2BB04AEF"/>
    <w:rsid w:val="2BB1C3E7"/>
    <w:rsid w:val="2BBF2A29"/>
    <w:rsid w:val="2BF743EE"/>
    <w:rsid w:val="2C2776B6"/>
    <w:rsid w:val="2C3384C5"/>
    <w:rsid w:val="2C5495B5"/>
    <w:rsid w:val="2C9B4EA8"/>
    <w:rsid w:val="2CBB3C41"/>
    <w:rsid w:val="2CE60F79"/>
    <w:rsid w:val="2D04CBF3"/>
    <w:rsid w:val="2D216001"/>
    <w:rsid w:val="2D36DD11"/>
    <w:rsid w:val="2D6DDBEA"/>
    <w:rsid w:val="2E20A5A0"/>
    <w:rsid w:val="2E4497A0"/>
    <w:rsid w:val="2E829BAF"/>
    <w:rsid w:val="2E9D7956"/>
    <w:rsid w:val="2EC847BF"/>
    <w:rsid w:val="2F0F805E"/>
    <w:rsid w:val="2F12C15C"/>
    <w:rsid w:val="2F982FB2"/>
    <w:rsid w:val="2FFE8BCA"/>
    <w:rsid w:val="3060AC0B"/>
    <w:rsid w:val="30B4B6AF"/>
    <w:rsid w:val="30F589CA"/>
    <w:rsid w:val="31118CF3"/>
    <w:rsid w:val="31934E00"/>
    <w:rsid w:val="31DA01EE"/>
    <w:rsid w:val="3216C99F"/>
    <w:rsid w:val="32263F09"/>
    <w:rsid w:val="32340E45"/>
    <w:rsid w:val="325E8C34"/>
    <w:rsid w:val="32C6BA1D"/>
    <w:rsid w:val="32DFD6EF"/>
    <w:rsid w:val="32E4368A"/>
    <w:rsid w:val="32EC625C"/>
    <w:rsid w:val="332EE6F7"/>
    <w:rsid w:val="33560CD2"/>
    <w:rsid w:val="3397FCC6"/>
    <w:rsid w:val="33A77816"/>
    <w:rsid w:val="33E86927"/>
    <w:rsid w:val="34AD95D2"/>
    <w:rsid w:val="34B84C47"/>
    <w:rsid w:val="34BC17B1"/>
    <w:rsid w:val="34C4A974"/>
    <w:rsid w:val="34E8192D"/>
    <w:rsid w:val="3563B2B9"/>
    <w:rsid w:val="35EB16A5"/>
    <w:rsid w:val="36043F98"/>
    <w:rsid w:val="36169098"/>
    <w:rsid w:val="3665AD2A"/>
    <w:rsid w:val="3690BA07"/>
    <w:rsid w:val="369F8634"/>
    <w:rsid w:val="36ABD20C"/>
    <w:rsid w:val="36FF831A"/>
    <w:rsid w:val="371843FD"/>
    <w:rsid w:val="371E7C47"/>
    <w:rsid w:val="372791CD"/>
    <w:rsid w:val="3730DBA0"/>
    <w:rsid w:val="3797780A"/>
    <w:rsid w:val="379E7910"/>
    <w:rsid w:val="37CC4DA2"/>
    <w:rsid w:val="38ED59A1"/>
    <w:rsid w:val="394815F9"/>
    <w:rsid w:val="399283C5"/>
    <w:rsid w:val="3999A461"/>
    <w:rsid w:val="39E33178"/>
    <w:rsid w:val="3A19443A"/>
    <w:rsid w:val="3A3DFB6E"/>
    <w:rsid w:val="3A5FB855"/>
    <w:rsid w:val="3A9221C7"/>
    <w:rsid w:val="3B17E68E"/>
    <w:rsid w:val="3B5346FC"/>
    <w:rsid w:val="3B7AEBC2"/>
    <w:rsid w:val="3BB6BF56"/>
    <w:rsid w:val="3BFB88B6"/>
    <w:rsid w:val="3C64E06B"/>
    <w:rsid w:val="3C7DF010"/>
    <w:rsid w:val="3CA1094F"/>
    <w:rsid w:val="3CA2760B"/>
    <w:rsid w:val="3CECE71E"/>
    <w:rsid w:val="3D21C8AE"/>
    <w:rsid w:val="3D85EB6F"/>
    <w:rsid w:val="3DABAA49"/>
    <w:rsid w:val="3DEC13EC"/>
    <w:rsid w:val="3E0C8B5D"/>
    <w:rsid w:val="3E552FA1"/>
    <w:rsid w:val="3E96CB0F"/>
    <w:rsid w:val="3EE79F62"/>
    <w:rsid w:val="3EECB55D"/>
    <w:rsid w:val="3F4A0362"/>
    <w:rsid w:val="3F4E54AB"/>
    <w:rsid w:val="3F5043CA"/>
    <w:rsid w:val="3F86924A"/>
    <w:rsid w:val="3FC7B8D3"/>
    <w:rsid w:val="40A197B0"/>
    <w:rsid w:val="40A76DD8"/>
    <w:rsid w:val="40DF0EC5"/>
    <w:rsid w:val="4121E80B"/>
    <w:rsid w:val="4182938D"/>
    <w:rsid w:val="41B2E936"/>
    <w:rsid w:val="41D84DC1"/>
    <w:rsid w:val="42435C5E"/>
    <w:rsid w:val="42C74421"/>
    <w:rsid w:val="42D07FDC"/>
    <w:rsid w:val="4313AEB9"/>
    <w:rsid w:val="43742CA7"/>
    <w:rsid w:val="43929693"/>
    <w:rsid w:val="43C7FAB5"/>
    <w:rsid w:val="43D4205E"/>
    <w:rsid w:val="44358C14"/>
    <w:rsid w:val="4456F917"/>
    <w:rsid w:val="448255CD"/>
    <w:rsid w:val="448C9AEF"/>
    <w:rsid w:val="44A6A825"/>
    <w:rsid w:val="44C227C8"/>
    <w:rsid w:val="44E1569D"/>
    <w:rsid w:val="452D0E6F"/>
    <w:rsid w:val="454AF835"/>
    <w:rsid w:val="454F1863"/>
    <w:rsid w:val="457CA5E8"/>
    <w:rsid w:val="45A961E3"/>
    <w:rsid w:val="45AD741D"/>
    <w:rsid w:val="45CB7D37"/>
    <w:rsid w:val="45EE5538"/>
    <w:rsid w:val="45F2C978"/>
    <w:rsid w:val="467B872D"/>
    <w:rsid w:val="4689FD8A"/>
    <w:rsid w:val="46E1943D"/>
    <w:rsid w:val="46EF86E3"/>
    <w:rsid w:val="472BD196"/>
    <w:rsid w:val="47644520"/>
    <w:rsid w:val="4771BB85"/>
    <w:rsid w:val="47783546"/>
    <w:rsid w:val="47850739"/>
    <w:rsid w:val="47DCD0FB"/>
    <w:rsid w:val="48682B43"/>
    <w:rsid w:val="48A3A9C5"/>
    <w:rsid w:val="48AE17D4"/>
    <w:rsid w:val="48C0E361"/>
    <w:rsid w:val="492A6A3A"/>
    <w:rsid w:val="493D8BCC"/>
    <w:rsid w:val="493DD1CB"/>
    <w:rsid w:val="49486B3B"/>
    <w:rsid w:val="496F6265"/>
    <w:rsid w:val="498DD2D1"/>
    <w:rsid w:val="498E6FB4"/>
    <w:rsid w:val="4A1D9C86"/>
    <w:rsid w:val="4A56BAE5"/>
    <w:rsid w:val="4A651272"/>
    <w:rsid w:val="4A75512A"/>
    <w:rsid w:val="4AD0CBCF"/>
    <w:rsid w:val="4AD16EA7"/>
    <w:rsid w:val="4B42C36C"/>
    <w:rsid w:val="4B690106"/>
    <w:rsid w:val="4B8103E8"/>
    <w:rsid w:val="4B961F34"/>
    <w:rsid w:val="4BC08953"/>
    <w:rsid w:val="4BE813FC"/>
    <w:rsid w:val="4C054EBC"/>
    <w:rsid w:val="4C352487"/>
    <w:rsid w:val="4D0F4D0E"/>
    <w:rsid w:val="4DEDAD78"/>
    <w:rsid w:val="4E110787"/>
    <w:rsid w:val="4E638631"/>
    <w:rsid w:val="4EAA726A"/>
    <w:rsid w:val="4EBBA911"/>
    <w:rsid w:val="4EBC6B07"/>
    <w:rsid w:val="4EFF7A6F"/>
    <w:rsid w:val="4F35CF2F"/>
    <w:rsid w:val="4F394BF3"/>
    <w:rsid w:val="4F6C8475"/>
    <w:rsid w:val="4F8B1170"/>
    <w:rsid w:val="4F8C9ECC"/>
    <w:rsid w:val="4F959C25"/>
    <w:rsid w:val="4FAC5AEE"/>
    <w:rsid w:val="4FF70171"/>
    <w:rsid w:val="505EA0DF"/>
    <w:rsid w:val="506F434E"/>
    <w:rsid w:val="50907A32"/>
    <w:rsid w:val="518A31E2"/>
    <w:rsid w:val="523DAA76"/>
    <w:rsid w:val="5253AAAA"/>
    <w:rsid w:val="5280630F"/>
    <w:rsid w:val="5288FA59"/>
    <w:rsid w:val="530C2C85"/>
    <w:rsid w:val="5312B8BB"/>
    <w:rsid w:val="53319493"/>
    <w:rsid w:val="5371379D"/>
    <w:rsid w:val="5383B579"/>
    <w:rsid w:val="541C3370"/>
    <w:rsid w:val="5435331B"/>
    <w:rsid w:val="54CA1378"/>
    <w:rsid w:val="54EDCF90"/>
    <w:rsid w:val="55062A0A"/>
    <w:rsid w:val="55278FB0"/>
    <w:rsid w:val="553553EB"/>
    <w:rsid w:val="55D0DEB9"/>
    <w:rsid w:val="55D3DC48"/>
    <w:rsid w:val="55FBE050"/>
    <w:rsid w:val="561F739C"/>
    <w:rsid w:val="563B4660"/>
    <w:rsid w:val="56AAFDCB"/>
    <w:rsid w:val="56D1244C"/>
    <w:rsid w:val="57657F43"/>
    <w:rsid w:val="576937F8"/>
    <w:rsid w:val="578EA1C2"/>
    <w:rsid w:val="57DACBC8"/>
    <w:rsid w:val="57E27052"/>
    <w:rsid w:val="57ED5E46"/>
    <w:rsid w:val="5811C021"/>
    <w:rsid w:val="585B79DF"/>
    <w:rsid w:val="58846EB8"/>
    <w:rsid w:val="58A1CB27"/>
    <w:rsid w:val="58A2D538"/>
    <w:rsid w:val="58BE249F"/>
    <w:rsid w:val="58EA2420"/>
    <w:rsid w:val="58FEC1F0"/>
    <w:rsid w:val="5905CF58"/>
    <w:rsid w:val="59208882"/>
    <w:rsid w:val="59338112"/>
    <w:rsid w:val="5939A358"/>
    <w:rsid w:val="5982C3E0"/>
    <w:rsid w:val="598600BE"/>
    <w:rsid w:val="599A938D"/>
    <w:rsid w:val="59B01BA8"/>
    <w:rsid w:val="59E36786"/>
    <w:rsid w:val="59F6408C"/>
    <w:rsid w:val="5A7C380D"/>
    <w:rsid w:val="5AB8C002"/>
    <w:rsid w:val="5B965A88"/>
    <w:rsid w:val="5C6D3959"/>
    <w:rsid w:val="5C9D8C72"/>
    <w:rsid w:val="5CA1F008"/>
    <w:rsid w:val="5CD79B0B"/>
    <w:rsid w:val="5CFCFC4E"/>
    <w:rsid w:val="5D227024"/>
    <w:rsid w:val="5D6BF1B9"/>
    <w:rsid w:val="5DC323FC"/>
    <w:rsid w:val="5DDC69C0"/>
    <w:rsid w:val="5E308CCB"/>
    <w:rsid w:val="5EA7624F"/>
    <w:rsid w:val="5EB08040"/>
    <w:rsid w:val="5EB6D8A9"/>
    <w:rsid w:val="5EEC8489"/>
    <w:rsid w:val="5F4075D6"/>
    <w:rsid w:val="5F49D06E"/>
    <w:rsid w:val="5FE685A3"/>
    <w:rsid w:val="602AABE3"/>
    <w:rsid w:val="60804BB9"/>
    <w:rsid w:val="609DD1AF"/>
    <w:rsid w:val="60E1CFC9"/>
    <w:rsid w:val="6146807D"/>
    <w:rsid w:val="616325F2"/>
    <w:rsid w:val="618D3BEC"/>
    <w:rsid w:val="61A585F2"/>
    <w:rsid w:val="61EC7F42"/>
    <w:rsid w:val="62038B02"/>
    <w:rsid w:val="620FF5E4"/>
    <w:rsid w:val="622B5FB0"/>
    <w:rsid w:val="6248957B"/>
    <w:rsid w:val="62A2F149"/>
    <w:rsid w:val="62B6BDCF"/>
    <w:rsid w:val="62C27677"/>
    <w:rsid w:val="63308450"/>
    <w:rsid w:val="6369C654"/>
    <w:rsid w:val="63B6F727"/>
    <w:rsid w:val="646C2DED"/>
    <w:rsid w:val="64D69F8B"/>
    <w:rsid w:val="650965FB"/>
    <w:rsid w:val="6524E2A7"/>
    <w:rsid w:val="655778FE"/>
    <w:rsid w:val="659E3ABB"/>
    <w:rsid w:val="6676A543"/>
    <w:rsid w:val="66C30F99"/>
    <w:rsid w:val="672F79F7"/>
    <w:rsid w:val="6746C171"/>
    <w:rsid w:val="67570978"/>
    <w:rsid w:val="67D6FDE7"/>
    <w:rsid w:val="6961D92F"/>
    <w:rsid w:val="699AA0CB"/>
    <w:rsid w:val="69B280C0"/>
    <w:rsid w:val="69B3481B"/>
    <w:rsid w:val="6A0BB3EB"/>
    <w:rsid w:val="6AC24714"/>
    <w:rsid w:val="6AFBBB89"/>
    <w:rsid w:val="6AFDBAF7"/>
    <w:rsid w:val="6B2A306E"/>
    <w:rsid w:val="6B5DF245"/>
    <w:rsid w:val="6B68EF40"/>
    <w:rsid w:val="6B701030"/>
    <w:rsid w:val="6B99D5F9"/>
    <w:rsid w:val="6C2F1E0D"/>
    <w:rsid w:val="6C4350E9"/>
    <w:rsid w:val="6C930D89"/>
    <w:rsid w:val="6CC45C6A"/>
    <w:rsid w:val="6CC97702"/>
    <w:rsid w:val="6CEA6DB7"/>
    <w:rsid w:val="6D146A38"/>
    <w:rsid w:val="6D447F60"/>
    <w:rsid w:val="6D48C465"/>
    <w:rsid w:val="6D4EB6E1"/>
    <w:rsid w:val="6D5566D9"/>
    <w:rsid w:val="6D5F16A7"/>
    <w:rsid w:val="6D729FA1"/>
    <w:rsid w:val="6D9EFB4B"/>
    <w:rsid w:val="6DB8FF04"/>
    <w:rsid w:val="6DC8B182"/>
    <w:rsid w:val="6E69D40F"/>
    <w:rsid w:val="6E8A464F"/>
    <w:rsid w:val="6E8D1AE1"/>
    <w:rsid w:val="6E930222"/>
    <w:rsid w:val="6EFEB6BC"/>
    <w:rsid w:val="6F3ACBAC"/>
    <w:rsid w:val="6F3ACD97"/>
    <w:rsid w:val="6F4FB52D"/>
    <w:rsid w:val="6F61B41E"/>
    <w:rsid w:val="6F7D64BB"/>
    <w:rsid w:val="6F815F4B"/>
    <w:rsid w:val="6F89118E"/>
    <w:rsid w:val="6FB9911F"/>
    <w:rsid w:val="7000C029"/>
    <w:rsid w:val="709E65F9"/>
    <w:rsid w:val="70A5E1CC"/>
    <w:rsid w:val="70BE1948"/>
    <w:rsid w:val="70C4B12B"/>
    <w:rsid w:val="70D2E706"/>
    <w:rsid w:val="716D0F05"/>
    <w:rsid w:val="717BA809"/>
    <w:rsid w:val="71D56919"/>
    <w:rsid w:val="71E34D34"/>
    <w:rsid w:val="72EFBF23"/>
    <w:rsid w:val="7345B69D"/>
    <w:rsid w:val="734CC65B"/>
    <w:rsid w:val="737446E4"/>
    <w:rsid w:val="73B6C862"/>
    <w:rsid w:val="73CBD994"/>
    <w:rsid w:val="73E16149"/>
    <w:rsid w:val="73ED0A6B"/>
    <w:rsid w:val="7415E159"/>
    <w:rsid w:val="74569A40"/>
    <w:rsid w:val="7467C86B"/>
    <w:rsid w:val="747FED2C"/>
    <w:rsid w:val="74BC3EDD"/>
    <w:rsid w:val="74CEE7A5"/>
    <w:rsid w:val="7506CA0D"/>
    <w:rsid w:val="7538A7E9"/>
    <w:rsid w:val="75463506"/>
    <w:rsid w:val="758807FC"/>
    <w:rsid w:val="75B7CD45"/>
    <w:rsid w:val="75B87C01"/>
    <w:rsid w:val="7661ACAE"/>
    <w:rsid w:val="76DD27B6"/>
    <w:rsid w:val="7703AB14"/>
    <w:rsid w:val="777F1EA0"/>
    <w:rsid w:val="77864557"/>
    <w:rsid w:val="779236A1"/>
    <w:rsid w:val="77BF5CDF"/>
    <w:rsid w:val="77C4A304"/>
    <w:rsid w:val="77CCBD9C"/>
    <w:rsid w:val="77DDD86D"/>
    <w:rsid w:val="77EBD1FE"/>
    <w:rsid w:val="782DC7C4"/>
    <w:rsid w:val="78610972"/>
    <w:rsid w:val="78C57DB0"/>
    <w:rsid w:val="78D2F2AE"/>
    <w:rsid w:val="78E0B1D3"/>
    <w:rsid w:val="78E2E09F"/>
    <w:rsid w:val="790CAC78"/>
    <w:rsid w:val="792E3524"/>
    <w:rsid w:val="793F02F5"/>
    <w:rsid w:val="79C377EF"/>
    <w:rsid w:val="7A0A8B7E"/>
    <w:rsid w:val="7A2FDA75"/>
    <w:rsid w:val="7B64CA4D"/>
    <w:rsid w:val="7B7BFDA2"/>
    <w:rsid w:val="7B83158D"/>
    <w:rsid w:val="7B9A44A4"/>
    <w:rsid w:val="7BDBF257"/>
    <w:rsid w:val="7BDE0CA3"/>
    <w:rsid w:val="7C01A03A"/>
    <w:rsid w:val="7C064603"/>
    <w:rsid w:val="7C270EC9"/>
    <w:rsid w:val="7C8FE531"/>
    <w:rsid w:val="7CB04708"/>
    <w:rsid w:val="7CF42D2E"/>
    <w:rsid w:val="7D361505"/>
    <w:rsid w:val="7D835FB2"/>
    <w:rsid w:val="7DD69C66"/>
    <w:rsid w:val="7E596FC8"/>
    <w:rsid w:val="7E73318C"/>
    <w:rsid w:val="7EA6EABA"/>
    <w:rsid w:val="7EB33152"/>
    <w:rsid w:val="7EC544E1"/>
    <w:rsid w:val="7ECFDFAA"/>
    <w:rsid w:val="7EE90807"/>
    <w:rsid w:val="7EECC826"/>
    <w:rsid w:val="7EF00AA9"/>
    <w:rsid w:val="7F15C1E5"/>
    <w:rsid w:val="7F247992"/>
    <w:rsid w:val="7F2EEA42"/>
    <w:rsid w:val="7F92EBAA"/>
    <w:rsid w:val="7FFD6055"/>
    <w:rsid w:val="7FFDA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79B336E"/>
  <w15:docId w15:val="{EF747495-9D57-44AF-9557-FF6DC4D9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2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4D771E"/>
    <w:pPr>
      <w:keepNext/>
      <w:pageBreakBefore/>
      <w:numPr>
        <w:numId w:val="3"/>
      </w:numPr>
      <w:outlineLvl w:val="0"/>
    </w:pPr>
    <w:rPr>
      <w:rFonts w:ascii="Univers Condensed" w:hAnsi="Univers Condensed" w:cstheme="minorHAnsi"/>
      <w:b/>
      <w:color w:val="365F91" w:themeColor="accent1" w:themeShade="BF"/>
      <w:sz w:val="28"/>
      <w:szCs w:val="28"/>
      <w:lang w:val="es-PE"/>
    </w:rPr>
  </w:style>
  <w:style w:type="paragraph" w:styleId="Ttulo2">
    <w:name w:val="heading 2"/>
    <w:basedOn w:val="Normal"/>
    <w:next w:val="Normal"/>
    <w:autoRedefine/>
    <w:qFormat/>
    <w:rsid w:val="00F05FEB"/>
    <w:pPr>
      <w:keepNext/>
      <w:numPr>
        <w:ilvl w:val="1"/>
        <w:numId w:val="3"/>
      </w:numPr>
      <w:spacing w:before="240" w:after="120"/>
      <w:outlineLvl w:val="1"/>
    </w:pPr>
    <w:rPr>
      <w:rFonts w:asciiTheme="minorHAnsi" w:hAnsiTheme="minorHAnsi" w:cstheme="minorHAnsi"/>
      <w:b/>
      <w:lang w:val="es-ES"/>
    </w:rPr>
  </w:style>
  <w:style w:type="paragraph" w:styleId="Ttulo3">
    <w:name w:val="heading 3"/>
    <w:basedOn w:val="Normal"/>
    <w:next w:val="Normal"/>
    <w:autoRedefine/>
    <w:qFormat/>
    <w:rsid w:val="006C4A24"/>
    <w:pPr>
      <w:keepNext/>
      <w:numPr>
        <w:ilvl w:val="2"/>
        <w:numId w:val="3"/>
      </w:numPr>
      <w:spacing w:before="240" w:after="120"/>
      <w:outlineLvl w:val="2"/>
    </w:pPr>
    <w:rPr>
      <w:rFonts w:asciiTheme="minorHAnsi" w:hAnsiTheme="minorHAnsi" w:cstheme="minorHAnsi"/>
      <w:b/>
      <w:bCs/>
      <w:iCs/>
      <w:lang w:val="es-ES"/>
    </w:rPr>
  </w:style>
  <w:style w:type="paragraph" w:styleId="Ttulo4">
    <w:name w:val="heading 4"/>
    <w:basedOn w:val="Normal"/>
    <w:next w:val="Normal"/>
    <w:link w:val="Ttulo4Car"/>
    <w:qFormat/>
    <w:rsid w:val="005D196C"/>
    <w:pPr>
      <w:keepNext/>
      <w:numPr>
        <w:ilvl w:val="3"/>
        <w:numId w:val="3"/>
      </w:numPr>
      <w:suppressAutoHyphens/>
      <w:spacing w:before="240" w:after="120"/>
      <w:outlineLvl w:val="3"/>
    </w:pPr>
    <w:rPr>
      <w:i/>
      <w:spacing w:val="-4"/>
    </w:rPr>
  </w:style>
  <w:style w:type="paragraph" w:styleId="Ttulo5">
    <w:name w:val="heading 5"/>
    <w:basedOn w:val="Normal"/>
    <w:next w:val="Normal"/>
    <w:link w:val="Ttulo5Car"/>
    <w:qFormat/>
    <w:rsid w:val="00EF1CB0"/>
    <w:pPr>
      <w:keepNext/>
      <w:numPr>
        <w:ilvl w:val="4"/>
        <w:numId w:val="3"/>
      </w:numPr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EF1CB0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F1CB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F1CB0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F1CB0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3">
    <w:name w:val="index 3"/>
    <w:basedOn w:val="TDC3"/>
    <w:next w:val="Normal"/>
    <w:autoRedefine/>
    <w:semiHidden/>
    <w:rsid w:val="00EF1CB0"/>
    <w:pPr>
      <w:ind w:left="720" w:hanging="240"/>
    </w:pPr>
    <w:rPr>
      <w:i w:val="0"/>
    </w:rPr>
  </w:style>
  <w:style w:type="paragraph" w:styleId="TDC3">
    <w:name w:val="toc 3"/>
    <w:basedOn w:val="Normal"/>
    <w:next w:val="Normal"/>
    <w:autoRedefine/>
    <w:uiPriority w:val="39"/>
    <w:rsid w:val="005D196C"/>
    <w:pPr>
      <w:ind w:left="480"/>
    </w:pPr>
    <w:rPr>
      <w:i/>
    </w:rPr>
  </w:style>
  <w:style w:type="paragraph" w:customStyle="1" w:styleId="Logo">
    <w:name w:val="Logo"/>
    <w:basedOn w:val="Normal"/>
    <w:next w:val="Normal"/>
    <w:rsid w:val="00EF1CB0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both"/>
    </w:pPr>
  </w:style>
  <w:style w:type="paragraph" w:styleId="Encabezado">
    <w:name w:val="header"/>
    <w:aliases w:val="encabezado,h"/>
    <w:basedOn w:val="Normal"/>
    <w:link w:val="EncabezadoCar"/>
    <w:uiPriority w:val="99"/>
    <w:rsid w:val="00EF1CB0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link w:val="PiedepginaCar"/>
    <w:uiPriority w:val="99"/>
    <w:rsid w:val="00EF1CB0"/>
    <w:pPr>
      <w:tabs>
        <w:tab w:val="center" w:pos="4252"/>
        <w:tab w:val="right" w:pos="8504"/>
      </w:tabs>
    </w:pPr>
  </w:style>
  <w:style w:type="paragraph" w:customStyle="1" w:styleId="Portada3">
    <w:name w:val="Portada3"/>
    <w:basedOn w:val="Normal"/>
    <w:next w:val="Normal"/>
    <w:rsid w:val="00EF1CB0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center"/>
    </w:pPr>
    <w:rPr>
      <w:caps/>
    </w:rPr>
  </w:style>
  <w:style w:type="paragraph" w:styleId="ndice1">
    <w:name w:val="index 1"/>
    <w:basedOn w:val="Normal"/>
    <w:next w:val="Normal"/>
    <w:autoRedefine/>
    <w:semiHidden/>
    <w:rsid w:val="00EF1CB0"/>
    <w:pPr>
      <w:ind w:left="240" w:hanging="240"/>
    </w:pPr>
    <w:rPr>
      <w:b/>
      <w:sz w:val="28"/>
    </w:rPr>
  </w:style>
  <w:style w:type="paragraph" w:styleId="ndice2">
    <w:name w:val="index 2"/>
    <w:basedOn w:val="Normal"/>
    <w:next w:val="Normal"/>
    <w:autoRedefine/>
    <w:semiHidden/>
    <w:rsid w:val="00EF1CB0"/>
    <w:pPr>
      <w:ind w:left="480" w:hanging="240"/>
    </w:pPr>
    <w:rPr>
      <w:b/>
    </w:rPr>
  </w:style>
  <w:style w:type="paragraph" w:styleId="ndice4">
    <w:name w:val="index 4"/>
    <w:basedOn w:val="Normal"/>
    <w:next w:val="Normal"/>
    <w:autoRedefine/>
    <w:semiHidden/>
    <w:rsid w:val="00EF1C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F1C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F1C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F1C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F1C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F1C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F1CB0"/>
  </w:style>
  <w:style w:type="paragraph" w:styleId="TDC1">
    <w:name w:val="toc 1"/>
    <w:basedOn w:val="ndice3"/>
    <w:next w:val="Normal"/>
    <w:autoRedefine/>
    <w:uiPriority w:val="39"/>
    <w:rsid w:val="00F476FF"/>
    <w:pPr>
      <w:tabs>
        <w:tab w:val="left" w:pos="480"/>
        <w:tab w:val="right" w:leader="dot" w:pos="8494"/>
      </w:tabs>
      <w:ind w:left="0" w:firstLine="0"/>
    </w:pPr>
    <w:rPr>
      <w:rFonts w:ascii="Univers Condensed" w:hAnsi="Univers Condensed" w:cstheme="minorHAnsi"/>
      <w:b/>
      <w:caps/>
      <w:noProof/>
      <w:color w:val="365F91" w:themeColor="accent1" w:themeShade="BF"/>
      <w:sz w:val="22"/>
      <w:szCs w:val="22"/>
      <w:lang w:val="es-PE"/>
    </w:rPr>
  </w:style>
  <w:style w:type="paragraph" w:styleId="TDC2">
    <w:name w:val="toc 2"/>
    <w:basedOn w:val="Normal"/>
    <w:next w:val="Normal"/>
    <w:autoRedefine/>
    <w:uiPriority w:val="39"/>
    <w:rsid w:val="00484876"/>
    <w:pPr>
      <w:tabs>
        <w:tab w:val="left" w:pos="960"/>
        <w:tab w:val="right" w:leader="dot" w:pos="8494"/>
      </w:tabs>
      <w:ind w:left="240"/>
    </w:pPr>
    <w:rPr>
      <w:rFonts w:asciiTheme="minorHAnsi" w:hAnsiTheme="minorHAnsi" w:cstheme="minorHAnsi"/>
      <w:b/>
      <w:bCs/>
      <w:smallCaps/>
      <w:noProof/>
    </w:rPr>
  </w:style>
  <w:style w:type="paragraph" w:styleId="TDC4">
    <w:name w:val="toc 4"/>
    <w:basedOn w:val="Normal"/>
    <w:next w:val="Normal"/>
    <w:autoRedefine/>
    <w:uiPriority w:val="39"/>
    <w:rsid w:val="005D196C"/>
    <w:pPr>
      <w:ind w:left="72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EF1CB0"/>
    <w:pPr>
      <w:ind w:left="96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EF1CB0"/>
    <w:pPr>
      <w:ind w:left="12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EF1CB0"/>
    <w:pPr>
      <w:ind w:left="144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EF1CB0"/>
    <w:pPr>
      <w:ind w:left="168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EF1CB0"/>
    <w:pPr>
      <w:ind w:left="1920"/>
    </w:pPr>
    <w:rPr>
      <w:sz w:val="18"/>
    </w:rPr>
  </w:style>
  <w:style w:type="character" w:styleId="Nmerodepgina">
    <w:name w:val="page number"/>
    <w:basedOn w:val="Fuentedeprrafopredeter"/>
    <w:rsid w:val="00EF1CB0"/>
  </w:style>
  <w:style w:type="paragraph" w:customStyle="1" w:styleId="EstiloTtulo2Izquierda0cmPrimeralnea0cm">
    <w:name w:val="Estilo Título 2 + Izquierda:  0 cm Primera línea:  0 cm"/>
    <w:basedOn w:val="Ttulo2"/>
    <w:autoRedefine/>
    <w:rsid w:val="00EF1CB0"/>
    <w:pPr>
      <w:numPr>
        <w:ilvl w:val="0"/>
        <w:numId w:val="0"/>
      </w:numPr>
      <w:tabs>
        <w:tab w:val="num" w:pos="360"/>
      </w:tabs>
      <w:ind w:left="360" w:hanging="360"/>
    </w:pPr>
    <w:rPr>
      <w:bCs/>
    </w:rPr>
  </w:style>
  <w:style w:type="paragraph" w:customStyle="1" w:styleId="EstiloTtulo2Antes12ptoDespus3pto">
    <w:name w:val="Estilo Título 2 + Antes:  12 pto Después:  3 pto"/>
    <w:basedOn w:val="Ttulo2"/>
    <w:rsid w:val="00EF1CB0"/>
    <w:pPr>
      <w:numPr>
        <w:numId w:val="2"/>
      </w:numPr>
      <w:spacing w:after="60"/>
    </w:pPr>
    <w:rPr>
      <w:bCs/>
    </w:rPr>
  </w:style>
  <w:style w:type="paragraph" w:customStyle="1" w:styleId="Ttulo2Auxiliar">
    <w:name w:val="Título 2 Auxiliar"/>
    <w:basedOn w:val="Ttulo2"/>
    <w:next w:val="Normal"/>
    <w:rsid w:val="00EF1CB0"/>
    <w:pPr>
      <w:numPr>
        <w:ilvl w:val="0"/>
        <w:numId w:val="0"/>
      </w:numPr>
      <w:ind w:firstLine="425"/>
    </w:pPr>
  </w:style>
  <w:style w:type="paragraph" w:customStyle="1" w:styleId="Estilo1">
    <w:name w:val="Estilo1"/>
    <w:basedOn w:val="Normal"/>
    <w:rsid w:val="00EF1CB0"/>
    <w:pPr>
      <w:keepNext/>
      <w:ind w:firstLine="425"/>
      <w:outlineLvl w:val="1"/>
    </w:pPr>
    <w:rPr>
      <w:b/>
    </w:rPr>
  </w:style>
  <w:style w:type="character" w:customStyle="1" w:styleId="Ttulo3Car">
    <w:name w:val="Título 3 Car"/>
    <w:rsid w:val="00EF1CB0"/>
    <w:rPr>
      <w:rFonts w:ascii="Arial" w:hAnsi="Arial"/>
      <w:i/>
      <w:noProof w:val="0"/>
      <w:sz w:val="24"/>
      <w:lang w:val="es-ES_tradnl" w:eastAsia="es-ES" w:bidi="ar-SA"/>
    </w:rPr>
  </w:style>
  <w:style w:type="paragraph" w:styleId="Sangradetextonormal">
    <w:name w:val="Body Text Indent"/>
    <w:basedOn w:val="Normal"/>
    <w:semiHidden/>
    <w:rsid w:val="00EF1CB0"/>
    <w:pPr>
      <w:ind w:left="284"/>
      <w:jc w:val="both"/>
    </w:pPr>
  </w:style>
  <w:style w:type="paragraph" w:styleId="Textoindependiente">
    <w:name w:val="Body Text"/>
    <w:basedOn w:val="Normal"/>
    <w:semiHidden/>
    <w:rsid w:val="00EF1CB0"/>
    <w:rPr>
      <w:snapToGrid w:val="0"/>
      <w:color w:val="000000"/>
      <w:sz w:val="16"/>
    </w:rPr>
  </w:style>
  <w:style w:type="character" w:customStyle="1" w:styleId="Ttulo4Car">
    <w:name w:val="Título 4 Car"/>
    <w:link w:val="Ttulo4"/>
    <w:rsid w:val="005D196C"/>
    <w:rPr>
      <w:i/>
      <w:spacing w:val="-4"/>
      <w:sz w:val="24"/>
      <w:szCs w:val="24"/>
      <w:lang w:val="en-US" w:eastAsia="en-US"/>
    </w:rPr>
  </w:style>
  <w:style w:type="paragraph" w:styleId="Textodeglobo">
    <w:name w:val="Balloon Text"/>
    <w:basedOn w:val="Normal"/>
    <w:semiHidden/>
    <w:rsid w:val="00E5150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565F50"/>
    <w:rPr>
      <w:sz w:val="16"/>
      <w:szCs w:val="16"/>
    </w:rPr>
  </w:style>
  <w:style w:type="paragraph" w:styleId="Textocomentario">
    <w:name w:val="annotation text"/>
    <w:basedOn w:val="Normal"/>
    <w:semiHidden/>
    <w:rsid w:val="00565F50"/>
  </w:style>
  <w:style w:type="paragraph" w:styleId="Asuntodelcomentario">
    <w:name w:val="annotation subject"/>
    <w:basedOn w:val="Textocomentario"/>
    <w:next w:val="Textocomentario"/>
    <w:semiHidden/>
    <w:rsid w:val="00565F50"/>
    <w:rPr>
      <w:b/>
      <w:bCs/>
    </w:rPr>
  </w:style>
  <w:style w:type="table" w:styleId="Tablaconcuadrcula">
    <w:name w:val="Table Grid"/>
    <w:basedOn w:val="Tablanormal"/>
    <w:rsid w:val="000B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4D0FBB"/>
    <w:pPr>
      <w:shd w:val="clear" w:color="auto" w:fill="000080"/>
    </w:pPr>
    <w:rPr>
      <w:rFonts w:ascii="Tahoma" w:hAnsi="Tahoma" w:cs="Tahoma"/>
    </w:rPr>
  </w:style>
  <w:style w:type="paragraph" w:customStyle="1" w:styleId="CharCharChar1CharCharCharChar">
    <w:name w:val="Char Char Char1 Char Char Char Char"/>
    <w:basedOn w:val="Normal"/>
    <w:rsid w:val="001D0BC2"/>
    <w:pPr>
      <w:spacing w:after="160" w:line="240" w:lineRule="exact"/>
    </w:pPr>
    <w:rPr>
      <w:rFonts w:ascii="Tahoma" w:hAnsi="Tahoma" w:cs="Tahoma"/>
    </w:rPr>
  </w:style>
  <w:style w:type="paragraph" w:customStyle="1" w:styleId="TextodeTabla">
    <w:name w:val="Texto de Tabla"/>
    <w:basedOn w:val="Normal"/>
    <w:rsid w:val="001D0BC2"/>
    <w:pPr>
      <w:keepLines/>
      <w:tabs>
        <w:tab w:val="left" w:pos="-1560"/>
        <w:tab w:val="left" w:pos="-720"/>
        <w:tab w:val="left" w:pos="0"/>
      </w:tabs>
      <w:suppressAutoHyphens/>
      <w:spacing w:before="60" w:after="60"/>
      <w:ind w:left="57" w:right="57"/>
      <w:jc w:val="both"/>
    </w:pPr>
    <w:rPr>
      <w:rFonts w:ascii="Garamond" w:hAnsi="Garamond"/>
      <w:spacing w:val="-3"/>
      <w:sz w:val="22"/>
    </w:rPr>
  </w:style>
  <w:style w:type="table" w:customStyle="1" w:styleId="TableGrid1">
    <w:name w:val="Table Grid1"/>
    <w:basedOn w:val="Tablanormal"/>
    <w:next w:val="Tablaconcuadrcula"/>
    <w:rsid w:val="00003B9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link w:val="Ttulo5"/>
    <w:rsid w:val="00A325AA"/>
    <w:rPr>
      <w:b/>
      <w:sz w:val="28"/>
      <w:szCs w:val="24"/>
      <w:lang w:val="en-US" w:eastAsia="en-US"/>
    </w:rPr>
  </w:style>
  <w:style w:type="paragraph" w:customStyle="1" w:styleId="EpgrafeGeneral">
    <w:name w:val="Epígrafe_General"/>
    <w:basedOn w:val="Normal"/>
    <w:next w:val="Normal"/>
    <w:rsid w:val="001F241A"/>
    <w:pPr>
      <w:spacing w:before="360" w:after="240"/>
    </w:pPr>
    <w:rPr>
      <w:b/>
      <w:sz w:val="22"/>
    </w:rPr>
  </w:style>
  <w:style w:type="paragraph" w:customStyle="1" w:styleId="TtuloAnexo">
    <w:name w:val="Título Anexo"/>
    <w:basedOn w:val="Ttulo1"/>
    <w:next w:val="Normal"/>
    <w:rsid w:val="001F241A"/>
    <w:pPr>
      <w:keepNext w:val="0"/>
      <w:widowControl w:val="0"/>
      <w:tabs>
        <w:tab w:val="clear" w:pos="432"/>
      </w:tabs>
      <w:spacing w:before="240" w:after="120"/>
      <w:ind w:left="0" w:firstLine="0"/>
      <w:jc w:val="both"/>
    </w:pPr>
    <w:rPr>
      <w:caps/>
      <w:kern w:val="28"/>
      <w:sz w:val="32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7510DB"/>
    <w:rPr>
      <w:rFonts w:ascii="Arial" w:hAnsi="Arial"/>
      <w:lang w:val="es-ES_tradnl"/>
    </w:rPr>
  </w:style>
  <w:style w:type="paragraph" w:styleId="Textonotapie">
    <w:name w:val="footnote text"/>
    <w:basedOn w:val="Normal"/>
    <w:link w:val="TextonotapieCar"/>
    <w:rsid w:val="00E566FC"/>
    <w:pPr>
      <w:spacing w:line="240" w:lineRule="atLeast"/>
      <w:jc w:val="both"/>
    </w:pPr>
    <w:rPr>
      <w:sz w:val="18"/>
    </w:rPr>
  </w:style>
  <w:style w:type="character" w:customStyle="1" w:styleId="TextonotapieCar">
    <w:name w:val="Texto nota pie Car"/>
    <w:link w:val="Textonotapie"/>
    <w:rsid w:val="00E566FC"/>
    <w:rPr>
      <w:rFonts w:ascii="Arial" w:hAnsi="Arial"/>
      <w:sz w:val="18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D0552"/>
    <w:pPr>
      <w:ind w:left="708"/>
    </w:pPr>
    <w:rPr>
      <w:lang w:val="es-ES"/>
    </w:rPr>
  </w:style>
  <w:style w:type="paragraph" w:customStyle="1" w:styleId="TableText">
    <w:name w:val="Table Text"/>
    <w:aliases w:val="tt"/>
    <w:basedOn w:val="Normal"/>
    <w:rsid w:val="00AE32EF"/>
    <w:pPr>
      <w:spacing w:before="60" w:after="60"/>
    </w:pPr>
    <w:rPr>
      <w:sz w:val="18"/>
      <w:lang w:val="en-GB"/>
    </w:rPr>
  </w:style>
  <w:style w:type="character" w:customStyle="1" w:styleId="sc01">
    <w:name w:val="sc01"/>
    <w:basedOn w:val="Fuentedeprrafopredeter"/>
    <w:rsid w:val="00F24913"/>
    <w:rPr>
      <w:rFonts w:ascii="Consolas" w:hAnsi="Consolas" w:cs="Consolas" w:hint="default"/>
      <w:color w:val="FFFFFF"/>
      <w:sz w:val="22"/>
      <w:szCs w:val="22"/>
    </w:rPr>
  </w:style>
  <w:style w:type="character" w:customStyle="1" w:styleId="sc41">
    <w:name w:val="sc41"/>
    <w:basedOn w:val="Fuentedeprrafopredeter"/>
    <w:rsid w:val="00F24913"/>
    <w:rPr>
      <w:rFonts w:ascii="Consolas" w:hAnsi="Consolas" w:cs="Consolas" w:hint="default"/>
      <w:color w:val="FFFF00"/>
      <w:sz w:val="22"/>
      <w:szCs w:val="22"/>
    </w:rPr>
  </w:style>
  <w:style w:type="character" w:customStyle="1" w:styleId="sc81">
    <w:name w:val="sc81"/>
    <w:basedOn w:val="Fuentedeprrafopredeter"/>
    <w:rsid w:val="00F24913"/>
    <w:rPr>
      <w:rFonts w:ascii="Consolas" w:hAnsi="Consolas" w:cs="Consolas" w:hint="default"/>
      <w:color w:val="C0C0C0"/>
      <w:sz w:val="22"/>
      <w:szCs w:val="22"/>
    </w:rPr>
  </w:style>
  <w:style w:type="character" w:customStyle="1" w:styleId="sc71">
    <w:name w:val="sc71"/>
    <w:basedOn w:val="Fuentedeprrafopredeter"/>
    <w:rsid w:val="00F24913"/>
    <w:rPr>
      <w:rFonts w:ascii="Consolas" w:hAnsi="Consolas" w:cs="Consolas" w:hint="default"/>
      <w:color w:val="FFFFFF"/>
      <w:sz w:val="22"/>
      <w:szCs w:val="22"/>
    </w:rPr>
  </w:style>
  <w:style w:type="character" w:customStyle="1" w:styleId="sc31">
    <w:name w:val="sc31"/>
    <w:basedOn w:val="Fuentedeprrafopredeter"/>
    <w:rsid w:val="00F24913"/>
    <w:rPr>
      <w:rFonts w:ascii="Consolas" w:hAnsi="Consolas" w:cs="Consolas" w:hint="default"/>
      <w:color w:val="FFFFFF"/>
      <w:sz w:val="22"/>
      <w:szCs w:val="22"/>
    </w:rPr>
  </w:style>
  <w:style w:type="character" w:customStyle="1" w:styleId="sc51">
    <w:name w:val="sc51"/>
    <w:basedOn w:val="Fuentedeprrafopredeter"/>
    <w:rsid w:val="00220FDA"/>
    <w:rPr>
      <w:rFonts w:ascii="Consolas" w:hAnsi="Consolas" w:cs="Consolas" w:hint="default"/>
      <w:color w:val="FFFF00"/>
      <w:sz w:val="22"/>
      <w:szCs w:val="22"/>
    </w:rPr>
  </w:style>
  <w:style w:type="character" w:customStyle="1" w:styleId="sc0">
    <w:name w:val="sc0"/>
    <w:basedOn w:val="Fuentedeprrafopredeter"/>
    <w:rsid w:val="00220FDA"/>
    <w:rPr>
      <w:rFonts w:ascii="Consolas" w:hAnsi="Consolas" w:cs="Consolas" w:hint="default"/>
      <w:color w:val="FFFFBF"/>
      <w:sz w:val="22"/>
      <w:szCs w:val="22"/>
    </w:rPr>
  </w:style>
  <w:style w:type="character" w:customStyle="1" w:styleId="sc101">
    <w:name w:val="sc101"/>
    <w:basedOn w:val="Fuentedeprrafopredeter"/>
    <w:rsid w:val="00220FDA"/>
    <w:rPr>
      <w:rFonts w:ascii="Consolas" w:hAnsi="Consolas" w:cs="Consolas" w:hint="default"/>
      <w:color w:val="FFFFFF"/>
      <w:sz w:val="22"/>
      <w:szCs w:val="22"/>
    </w:rPr>
  </w:style>
  <w:style w:type="character" w:customStyle="1" w:styleId="sc11">
    <w:name w:val="sc11"/>
    <w:basedOn w:val="Fuentedeprrafopredeter"/>
    <w:rsid w:val="00220FDA"/>
    <w:rPr>
      <w:rFonts w:ascii="Consolas" w:hAnsi="Consolas" w:cs="Consolas" w:hint="default"/>
      <w:color w:val="FFFFBF"/>
      <w:sz w:val="22"/>
      <w:szCs w:val="22"/>
    </w:rPr>
  </w:style>
  <w:style w:type="paragraph" w:customStyle="1" w:styleId="Default">
    <w:name w:val="Default"/>
    <w:rsid w:val="00963EF4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D419B"/>
    <w:rPr>
      <w:sz w:val="24"/>
      <w:szCs w:val="24"/>
      <w:lang w:val="es-ES" w:eastAsia="en-US"/>
    </w:rPr>
  </w:style>
  <w:style w:type="character" w:customStyle="1" w:styleId="sc21">
    <w:name w:val="sc21"/>
    <w:basedOn w:val="Fuentedeprrafopredeter"/>
    <w:rsid w:val="002351EA"/>
    <w:rPr>
      <w:rFonts w:ascii="Consolas" w:hAnsi="Consolas" w:cs="Consolas" w:hint="default"/>
      <w:color w:val="80A0FF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2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2EB2"/>
    <w:rPr>
      <w:rFonts w:ascii="Courier New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56F37"/>
    <w:rPr>
      <w:color w:val="0000FF" w:themeColor="hyperlink"/>
      <w:u w:val="single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065616"/>
    <w:rPr>
      <w:sz w:val="24"/>
      <w:szCs w:val="24"/>
      <w:lang w:val="en-US" w:eastAsia="en-US"/>
    </w:rPr>
  </w:style>
  <w:style w:type="table" w:styleId="Cuadrculamedia1-nfasis1">
    <w:name w:val="Medium Grid 1 Accent 1"/>
    <w:basedOn w:val="Tablanormal"/>
    <w:uiPriority w:val="67"/>
    <w:rsid w:val="00EB5D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D48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F496C"/>
    <w:pPr>
      <w:spacing w:before="100" w:beforeAutospacing="1" w:after="100" w:afterAutospacing="1"/>
    </w:pPr>
    <w:rPr>
      <w:lang w:val="es-PE" w:eastAsia="es-PE"/>
    </w:rPr>
  </w:style>
  <w:style w:type="character" w:customStyle="1" w:styleId="eop">
    <w:name w:val="eop"/>
    <w:basedOn w:val="Fuentedeprrafopredeter"/>
    <w:rsid w:val="000F496C"/>
  </w:style>
  <w:style w:type="character" w:customStyle="1" w:styleId="normaltextrun">
    <w:name w:val="normaltextrun"/>
    <w:basedOn w:val="Fuentedeprrafopredeter"/>
    <w:rsid w:val="000F496C"/>
  </w:style>
  <w:style w:type="character" w:customStyle="1" w:styleId="scxw138922631">
    <w:name w:val="scxw138922631"/>
    <w:basedOn w:val="Fuentedeprrafopredeter"/>
    <w:rsid w:val="000F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indra\CONFIG~1\Temp\Plantilla_Informe_Pruebas_v.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6C2DDB9EAD7D42A1424DA50EADC0B2" ma:contentTypeVersion="19" ma:contentTypeDescription="Crear nuevo documento." ma:contentTypeScope="" ma:versionID="586a8392212bddff77a4d02e06b2a0c9">
  <xsd:schema xmlns:xsd="http://www.w3.org/2001/XMLSchema" xmlns:xs="http://www.w3.org/2001/XMLSchema" xmlns:p="http://schemas.microsoft.com/office/2006/metadata/properties" xmlns:ns1="http://schemas.microsoft.com/sharepoint/v3" xmlns:ns2="e3929b0c-646a-440c-8d71-e1a07914facd" xmlns:ns3="6040421a-36b4-44f4-b72e-b1feceed7dc1" targetNamespace="http://schemas.microsoft.com/office/2006/metadata/properties" ma:root="true" ma:fieldsID="77db9ea8dc87672aa63b0ee012ff6244" ns1:_="" ns2:_="" ns3:_="">
    <xsd:import namespace="http://schemas.microsoft.com/sharepoint/v3"/>
    <xsd:import namespace="e3929b0c-646a-440c-8d71-e1a07914facd"/>
    <xsd:import namespace="6040421a-36b4-44f4-b72e-b1feceed7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usuari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9b0c-646a-440c-8d71-e1a07914f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uario" ma:index="25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0421a-36b4-44f4-b72e-b1feceed7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498a03e-6ca0-483b-ad5f-0b2233c3f321}" ma:internalName="TaxCatchAll" ma:showField="CatchAllData" ma:web="6040421a-36b4-44f4-b72e-b1feceed7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040421a-36b4-44f4-b72e-b1feceed7dc1" xsi:nil="true"/>
    <_ip_UnifiedCompliancePolicyProperties xmlns="http://schemas.microsoft.com/sharepoint/v3" xsi:nil="true"/>
    <lcf76f155ced4ddcb4097134ff3c332f xmlns="e3929b0c-646a-440c-8d71-e1a07914facd">
      <Terms xmlns="http://schemas.microsoft.com/office/infopath/2007/PartnerControls"/>
    </lcf76f155ced4ddcb4097134ff3c332f>
    <usuario xmlns="e3929b0c-646a-440c-8d71-e1a07914facd">
      <UserInfo>
        <DisplayName/>
        <AccountId xsi:nil="true"/>
        <AccountType/>
      </UserInfo>
    </usuario>
  </documentManagement>
</p:properties>
</file>

<file path=customXml/itemProps1.xml><?xml version="1.0" encoding="utf-8"?>
<ds:datastoreItem xmlns:ds="http://schemas.openxmlformats.org/officeDocument/2006/customXml" ds:itemID="{E8804C0C-B541-4C64-B1CB-AD87EA266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6D05AE-0543-4F8A-9DF9-777895077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929b0c-646a-440c-8d71-e1a07914facd"/>
    <ds:schemaRef ds:uri="6040421a-36b4-44f4-b72e-b1feceed7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439E86-63A3-493D-AA3F-42FCB51935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6B4A3-7A02-45FB-8A32-B374358337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40421a-36b4-44f4-b72e-b1feceed7dc1"/>
    <ds:schemaRef ds:uri="e3929b0c-646a-440c-8d71-e1a07914fa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Plantilla_Informe_Pruebas_v.1.0.dot</Template>
  <TotalTime>519</TotalTime>
  <Pages>15</Pages>
  <Words>1305</Words>
  <Characters>7182</Characters>
  <Application>Microsoft Office Word</Application>
  <DocSecurity>0</DocSecurity>
  <Lines>59</Lines>
  <Paragraphs>16</Paragraphs>
  <ScaleCrop>false</ScaleCrop>
  <Company>Telefonica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Informe de Pruebas</dc:title>
  <dc:subject>Documentación de Procesos</dc:subject>
  <dc:creator>Jherson Chávez</dc:creator>
  <cp:lastModifiedBy>Chilon Nuñez, Jersson Alexis</cp:lastModifiedBy>
  <cp:revision>1296</cp:revision>
  <cp:lastPrinted>1998-11-11T16:52:00Z</cp:lastPrinted>
  <dcterms:created xsi:type="dcterms:W3CDTF">2018-01-11T23:33:00Z</dcterms:created>
  <dcterms:modified xsi:type="dcterms:W3CDTF">2023-12-05T14:00:00Z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NombreProyecto">
    <vt:lpwstr> </vt:lpwstr>
  </property>
  <property fmtid="{D5CDD505-2E9C-101B-9397-08002B2CF9AE}" pid="3" name="varCodigo">
    <vt:lpwstr> </vt:lpwstr>
  </property>
  <property fmtid="{D5CDD505-2E9C-101B-9397-08002B2CF9AE}" pid="4" name="varFecha">
    <vt:lpwstr> </vt:lpwstr>
  </property>
  <property fmtid="{D5CDD505-2E9C-101B-9397-08002B2CF9AE}" pid="5" name="ContentTypeId">
    <vt:lpwstr>0x0101007B6C2DDB9EAD7D42A1424DA50EADC0B2</vt:lpwstr>
  </property>
</Properties>
</file>